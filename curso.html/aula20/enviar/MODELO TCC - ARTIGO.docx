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EA5B73F" w14:textId="77777777" w:rsidR="006164A2" w:rsidRDefault="006164A2" w:rsidP="007849C5">
      <w:pPr>
        <w:pStyle w:val="07-FolhadeRosto"/>
        <w:widowControl w:val="0"/>
        <w:suppressAutoHyphens/>
        <w:spacing w:line="240" w:lineRule="auto"/>
        <w:rPr>
          <w:b w:val="0"/>
          <w:caps w:val="0"/>
          <w:sz w:val="28"/>
        </w:rPr>
      </w:pPr>
      <w:r w:rsidRPr="00790544">
        <w:rPr>
          <w:sz w:val="28"/>
        </w:rPr>
        <w:object w:dxaOrig="1290" w:dyaOrig="1770" w14:anchorId="55811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pt;height:94.45pt" o:ole="" fillcolor="window">
            <v:imagedata r:id="rId8" o:title=""/>
          </v:shape>
          <o:OLEObject Type="Embed" ProgID="PBrush" ShapeID="_x0000_i1025" DrawAspect="Content" ObjectID="_1792646983" r:id="rId9"/>
        </w:object>
      </w:r>
    </w:p>
    <w:p w14:paraId="3673E1AD" w14:textId="2B91658C" w:rsidR="006164A2" w:rsidRPr="00902980" w:rsidRDefault="006164A2" w:rsidP="007849C5">
      <w:pPr>
        <w:pStyle w:val="07-FolhadeRosto"/>
        <w:widowControl w:val="0"/>
        <w:suppressAutoHyphens/>
        <w:spacing w:after="0" w:line="240" w:lineRule="auto"/>
        <w:rPr>
          <w:sz w:val="28"/>
        </w:rPr>
      </w:pPr>
      <w:r w:rsidRPr="00902980">
        <w:rPr>
          <w:sz w:val="28"/>
        </w:rPr>
        <w:t>UNIVERSIDADE FEDERAL DA BAHIA</w:t>
      </w:r>
    </w:p>
    <w:p w14:paraId="16A57202" w14:textId="69019B5E" w:rsidR="006164A2" w:rsidRPr="00902980" w:rsidRDefault="00BC6F0F" w:rsidP="007849C5">
      <w:pPr>
        <w:pStyle w:val="07-FolhadeRosto"/>
        <w:widowControl w:val="0"/>
        <w:suppressAutoHyphens/>
        <w:spacing w:after="0" w:line="240" w:lineRule="auto"/>
        <w:rPr>
          <w:sz w:val="28"/>
        </w:rPr>
      </w:pPr>
      <w:r w:rsidRPr="00902980">
        <w:rPr>
          <w:sz w:val="28"/>
        </w:rPr>
        <w:t>ESCOLA DE ADMINITRAÇÃO</w:t>
      </w:r>
    </w:p>
    <w:p w14:paraId="64136721" w14:textId="3098042D" w:rsidR="006164A2" w:rsidRPr="00902980" w:rsidRDefault="00261E5A" w:rsidP="007849C5">
      <w:pPr>
        <w:pStyle w:val="07-FolhadeRosto"/>
        <w:widowControl w:val="0"/>
        <w:suppressAutoHyphens/>
        <w:spacing w:after="0" w:line="240" w:lineRule="auto"/>
        <w:rPr>
          <w:sz w:val="28"/>
        </w:rPr>
      </w:pPr>
      <w:r w:rsidRPr="00902980">
        <w:rPr>
          <w:sz w:val="28"/>
        </w:rPr>
        <w:t xml:space="preserve">ESPECIALIZAÇÃO </w:t>
      </w:r>
      <w:r w:rsidRPr="00902980">
        <w:rPr>
          <w:i/>
          <w:sz w:val="28"/>
        </w:rPr>
        <w:t>laTO SENSU</w:t>
      </w:r>
      <w:r w:rsidRPr="00902980">
        <w:rPr>
          <w:sz w:val="28"/>
        </w:rPr>
        <w:t xml:space="preserve"> </w:t>
      </w:r>
      <w:r w:rsidR="00BC6F0F" w:rsidRPr="00902980">
        <w:rPr>
          <w:sz w:val="28"/>
        </w:rPr>
        <w:t>GESTÃO SOCIAL E POLÍTICAS PÚBLICAS DO PATRIMÔNIO CULTURAL</w:t>
      </w:r>
    </w:p>
    <w:p w14:paraId="576843DD" w14:textId="77777777" w:rsidR="006164A2" w:rsidRDefault="006164A2" w:rsidP="007849C5">
      <w:pPr>
        <w:pStyle w:val="Rodap"/>
        <w:widowControl w:val="0"/>
        <w:tabs>
          <w:tab w:val="clear" w:pos="4419"/>
          <w:tab w:val="clear" w:pos="8838"/>
        </w:tabs>
        <w:suppressAutoHyphens/>
        <w:spacing w:line="240" w:lineRule="auto"/>
        <w:rPr>
          <w:sz w:val="28"/>
        </w:rPr>
      </w:pPr>
    </w:p>
    <w:p w14:paraId="56005E2F" w14:textId="77777777" w:rsidR="006164A2" w:rsidRDefault="006164A2" w:rsidP="007849C5">
      <w:pPr>
        <w:widowControl w:val="0"/>
        <w:suppressAutoHyphens/>
        <w:spacing w:line="240" w:lineRule="auto"/>
        <w:rPr>
          <w:sz w:val="28"/>
        </w:rPr>
      </w:pPr>
    </w:p>
    <w:p w14:paraId="672A164D" w14:textId="77777777" w:rsidR="006164A2" w:rsidRDefault="006164A2" w:rsidP="007849C5">
      <w:pPr>
        <w:widowControl w:val="0"/>
        <w:suppressAutoHyphens/>
        <w:spacing w:line="240" w:lineRule="auto"/>
      </w:pPr>
    </w:p>
    <w:p w14:paraId="54A67105" w14:textId="77777777" w:rsidR="006164A2" w:rsidRDefault="006164A2" w:rsidP="007849C5">
      <w:pPr>
        <w:widowControl w:val="0"/>
        <w:suppressAutoHyphens/>
        <w:spacing w:line="240" w:lineRule="auto"/>
      </w:pPr>
    </w:p>
    <w:p w14:paraId="1EB3E0FE" w14:textId="77777777" w:rsidR="006164A2" w:rsidRDefault="006164A2" w:rsidP="007849C5">
      <w:pPr>
        <w:widowControl w:val="0"/>
        <w:suppressAutoHyphens/>
        <w:spacing w:line="240" w:lineRule="auto"/>
      </w:pPr>
    </w:p>
    <w:p w14:paraId="3BD98263" w14:textId="77777777" w:rsidR="007849C5" w:rsidRDefault="007849C5" w:rsidP="007849C5">
      <w:pPr>
        <w:pStyle w:val="07-FolhadeRosto"/>
        <w:widowControl w:val="0"/>
        <w:suppressAutoHyphens/>
        <w:spacing w:line="240" w:lineRule="auto"/>
        <w:rPr>
          <w:color w:val="FF0000"/>
          <w:sz w:val="28"/>
          <w:lang w:val="pt-PT"/>
        </w:rPr>
      </w:pPr>
    </w:p>
    <w:p w14:paraId="21C72C12" w14:textId="77777777" w:rsidR="007849C5" w:rsidRDefault="007849C5" w:rsidP="007849C5">
      <w:pPr>
        <w:pStyle w:val="07-FolhadeRosto"/>
        <w:widowControl w:val="0"/>
        <w:suppressAutoHyphens/>
        <w:spacing w:line="240" w:lineRule="auto"/>
        <w:rPr>
          <w:color w:val="FF0000"/>
          <w:sz w:val="28"/>
          <w:lang w:val="pt-PT"/>
        </w:rPr>
      </w:pPr>
    </w:p>
    <w:p w14:paraId="1E7E9B6E" w14:textId="77777777" w:rsidR="007849C5" w:rsidRDefault="007849C5" w:rsidP="007849C5">
      <w:pPr>
        <w:pStyle w:val="07-FolhadeRosto"/>
        <w:widowControl w:val="0"/>
        <w:suppressAutoHyphens/>
        <w:spacing w:line="240" w:lineRule="auto"/>
        <w:rPr>
          <w:color w:val="FF0000"/>
          <w:sz w:val="28"/>
          <w:lang w:val="pt-PT"/>
        </w:rPr>
      </w:pPr>
    </w:p>
    <w:p w14:paraId="75CB3DD2" w14:textId="70F267A2" w:rsidR="006164A2" w:rsidRPr="00BC6F0F" w:rsidRDefault="00BC6F0F" w:rsidP="007849C5">
      <w:pPr>
        <w:pStyle w:val="07-FolhadeRosto"/>
        <w:widowControl w:val="0"/>
        <w:suppressAutoHyphens/>
        <w:spacing w:line="240" w:lineRule="auto"/>
        <w:rPr>
          <w:color w:val="FF0000"/>
          <w:sz w:val="28"/>
          <w:lang w:val="pt-PT"/>
        </w:rPr>
      </w:pPr>
      <w:r>
        <w:rPr>
          <w:color w:val="FF0000"/>
          <w:sz w:val="28"/>
          <w:lang w:val="pt-PT"/>
        </w:rPr>
        <w:t>NOME DO(A) ALUNO(A)</w:t>
      </w:r>
    </w:p>
    <w:p w14:paraId="2B282221" w14:textId="77777777" w:rsidR="006164A2" w:rsidRDefault="006164A2" w:rsidP="007849C5">
      <w:pPr>
        <w:widowControl w:val="0"/>
        <w:suppressAutoHyphens/>
        <w:spacing w:line="240" w:lineRule="auto"/>
        <w:rPr>
          <w:lang w:val="pt-PT"/>
        </w:rPr>
      </w:pPr>
    </w:p>
    <w:p w14:paraId="6B424FAA" w14:textId="77777777" w:rsidR="007849C5" w:rsidRDefault="007849C5" w:rsidP="007849C5">
      <w:pPr>
        <w:widowControl w:val="0"/>
        <w:suppressAutoHyphens/>
        <w:spacing w:line="240" w:lineRule="auto"/>
        <w:rPr>
          <w:lang w:val="pt-PT"/>
        </w:rPr>
      </w:pPr>
    </w:p>
    <w:p w14:paraId="47A4CC39" w14:textId="77777777" w:rsidR="007849C5" w:rsidRDefault="007849C5" w:rsidP="007849C5">
      <w:pPr>
        <w:widowControl w:val="0"/>
        <w:suppressAutoHyphens/>
        <w:spacing w:line="240" w:lineRule="auto"/>
        <w:rPr>
          <w:lang w:val="pt-PT"/>
        </w:rPr>
      </w:pPr>
    </w:p>
    <w:p w14:paraId="54FE6642" w14:textId="77777777" w:rsidR="00ED55E3" w:rsidRDefault="00ED55E3" w:rsidP="007849C5">
      <w:pPr>
        <w:widowControl w:val="0"/>
        <w:suppressAutoHyphens/>
        <w:spacing w:line="240" w:lineRule="auto"/>
        <w:rPr>
          <w:lang w:val="pt-PT"/>
        </w:rPr>
      </w:pPr>
    </w:p>
    <w:p w14:paraId="7D1DD957" w14:textId="77777777" w:rsidR="00ED55E3" w:rsidRDefault="00ED55E3" w:rsidP="007849C5">
      <w:pPr>
        <w:widowControl w:val="0"/>
        <w:suppressAutoHyphens/>
        <w:spacing w:line="240" w:lineRule="auto"/>
        <w:rPr>
          <w:lang w:val="pt-PT"/>
        </w:rPr>
      </w:pPr>
    </w:p>
    <w:p w14:paraId="7C006F5C" w14:textId="77777777" w:rsidR="00ED55E3" w:rsidRDefault="00ED55E3" w:rsidP="007849C5">
      <w:pPr>
        <w:widowControl w:val="0"/>
        <w:suppressAutoHyphens/>
        <w:spacing w:line="240" w:lineRule="auto"/>
        <w:rPr>
          <w:lang w:val="pt-PT"/>
        </w:rPr>
      </w:pPr>
    </w:p>
    <w:p w14:paraId="06781122" w14:textId="1CF4F06C" w:rsidR="005C2797" w:rsidRPr="00ED55E3" w:rsidRDefault="00ED55E3" w:rsidP="007849C5">
      <w:pPr>
        <w:spacing w:line="240" w:lineRule="auto"/>
        <w:jc w:val="center"/>
        <w:rPr>
          <w:b/>
          <w:color w:val="FF0000"/>
          <w:sz w:val="27"/>
          <w:szCs w:val="27"/>
        </w:rPr>
      </w:pPr>
      <w:r w:rsidRPr="00ED55E3">
        <w:rPr>
          <w:b/>
          <w:color w:val="FF0000"/>
          <w:sz w:val="27"/>
          <w:szCs w:val="27"/>
        </w:rPr>
        <w:t>TÍTULO DO TRABALHO EM CAIXA ALTA</w:t>
      </w:r>
      <w:r w:rsidR="005C2797" w:rsidRPr="00ED55E3">
        <w:rPr>
          <w:b/>
          <w:color w:val="FF0000"/>
          <w:sz w:val="27"/>
          <w:szCs w:val="27"/>
        </w:rPr>
        <w:t xml:space="preserve">: </w:t>
      </w:r>
      <w:r>
        <w:rPr>
          <w:b/>
          <w:color w:val="FF0000"/>
          <w:sz w:val="27"/>
          <w:szCs w:val="27"/>
        </w:rPr>
        <w:t>subtítulo em cai</w:t>
      </w:r>
      <w:r w:rsidR="00D82888">
        <w:rPr>
          <w:b/>
          <w:color w:val="FF0000"/>
          <w:sz w:val="27"/>
          <w:szCs w:val="27"/>
        </w:rPr>
        <w:t>x</w:t>
      </w:r>
      <w:r>
        <w:rPr>
          <w:b/>
          <w:color w:val="FF0000"/>
          <w:sz w:val="27"/>
          <w:szCs w:val="27"/>
        </w:rPr>
        <w:t>a baixa (se houver)</w:t>
      </w:r>
    </w:p>
    <w:p w14:paraId="746DDE30" w14:textId="77777777" w:rsidR="006164A2" w:rsidRDefault="006164A2" w:rsidP="007849C5">
      <w:pPr>
        <w:widowControl w:val="0"/>
        <w:suppressAutoHyphens/>
        <w:spacing w:line="240" w:lineRule="auto"/>
      </w:pPr>
    </w:p>
    <w:p w14:paraId="35F1CB5A" w14:textId="77777777" w:rsidR="006164A2" w:rsidRDefault="006164A2" w:rsidP="007849C5">
      <w:pPr>
        <w:widowControl w:val="0"/>
        <w:suppressAutoHyphens/>
        <w:spacing w:line="240" w:lineRule="auto"/>
      </w:pPr>
    </w:p>
    <w:p w14:paraId="18131589" w14:textId="77777777" w:rsidR="006164A2" w:rsidRDefault="006164A2" w:rsidP="007849C5">
      <w:pPr>
        <w:widowControl w:val="0"/>
        <w:suppressAutoHyphens/>
        <w:spacing w:line="240" w:lineRule="auto"/>
      </w:pPr>
    </w:p>
    <w:p w14:paraId="2F2DFA71" w14:textId="77777777" w:rsidR="006164A2" w:rsidRDefault="006164A2" w:rsidP="007849C5">
      <w:pPr>
        <w:widowControl w:val="0"/>
        <w:suppressAutoHyphens/>
        <w:spacing w:line="240" w:lineRule="auto"/>
      </w:pPr>
    </w:p>
    <w:p w14:paraId="16F580D7" w14:textId="77777777" w:rsidR="006164A2" w:rsidRDefault="006164A2" w:rsidP="007849C5">
      <w:pPr>
        <w:pStyle w:val="07-Naturezadotrabalho"/>
        <w:widowControl w:val="0"/>
        <w:tabs>
          <w:tab w:val="left" w:pos="9072"/>
        </w:tabs>
        <w:suppressAutoHyphens/>
        <w:spacing w:line="240" w:lineRule="auto"/>
        <w:ind w:left="0"/>
        <w:jc w:val="left"/>
      </w:pPr>
    </w:p>
    <w:p w14:paraId="635C729F" w14:textId="77777777" w:rsidR="006164A2" w:rsidRDefault="006164A2" w:rsidP="007849C5">
      <w:pPr>
        <w:pStyle w:val="07-Naturezadotrabalho"/>
        <w:widowControl w:val="0"/>
        <w:tabs>
          <w:tab w:val="left" w:pos="9072"/>
        </w:tabs>
        <w:suppressAutoHyphens/>
        <w:spacing w:line="240" w:lineRule="auto"/>
        <w:ind w:left="0"/>
        <w:jc w:val="left"/>
      </w:pPr>
    </w:p>
    <w:p w14:paraId="6CA638A4" w14:textId="77777777" w:rsidR="00065003" w:rsidRDefault="00065003" w:rsidP="007849C5">
      <w:pPr>
        <w:pStyle w:val="07-Naturezadotrabalho"/>
        <w:widowControl w:val="0"/>
        <w:tabs>
          <w:tab w:val="left" w:pos="9072"/>
        </w:tabs>
        <w:suppressAutoHyphens/>
        <w:spacing w:line="240" w:lineRule="auto"/>
        <w:ind w:left="0"/>
        <w:jc w:val="left"/>
      </w:pPr>
    </w:p>
    <w:p w14:paraId="5826A4C1" w14:textId="77777777" w:rsidR="007849C5" w:rsidRDefault="007849C5" w:rsidP="007849C5">
      <w:pPr>
        <w:pStyle w:val="07-Naturezadotrabalho"/>
        <w:widowControl w:val="0"/>
        <w:tabs>
          <w:tab w:val="left" w:pos="9072"/>
        </w:tabs>
        <w:suppressAutoHyphens/>
        <w:spacing w:line="240" w:lineRule="auto"/>
        <w:ind w:left="0"/>
        <w:jc w:val="left"/>
      </w:pPr>
    </w:p>
    <w:p w14:paraId="49B58CE5" w14:textId="77777777" w:rsidR="007849C5" w:rsidRDefault="007849C5" w:rsidP="007849C5">
      <w:pPr>
        <w:pStyle w:val="07-Naturezadotrabalho"/>
        <w:widowControl w:val="0"/>
        <w:tabs>
          <w:tab w:val="left" w:pos="9072"/>
        </w:tabs>
        <w:suppressAutoHyphens/>
        <w:spacing w:line="240" w:lineRule="auto"/>
        <w:ind w:left="0"/>
        <w:jc w:val="left"/>
      </w:pPr>
    </w:p>
    <w:p w14:paraId="560F5FDF" w14:textId="77777777" w:rsidR="007849C5" w:rsidRDefault="007849C5" w:rsidP="007849C5">
      <w:pPr>
        <w:pStyle w:val="07-Naturezadotrabalho"/>
        <w:widowControl w:val="0"/>
        <w:tabs>
          <w:tab w:val="left" w:pos="9072"/>
        </w:tabs>
        <w:suppressAutoHyphens/>
        <w:spacing w:line="240" w:lineRule="auto"/>
        <w:ind w:left="0"/>
        <w:jc w:val="left"/>
      </w:pPr>
    </w:p>
    <w:p w14:paraId="284B2536" w14:textId="77777777" w:rsidR="007849C5" w:rsidRDefault="007849C5" w:rsidP="007849C5">
      <w:pPr>
        <w:pStyle w:val="07-Naturezadotrabalho"/>
        <w:widowControl w:val="0"/>
        <w:tabs>
          <w:tab w:val="left" w:pos="9072"/>
        </w:tabs>
        <w:suppressAutoHyphens/>
        <w:spacing w:line="240" w:lineRule="auto"/>
        <w:ind w:left="0"/>
        <w:jc w:val="left"/>
      </w:pPr>
    </w:p>
    <w:p w14:paraId="41366933" w14:textId="77777777" w:rsidR="007849C5" w:rsidRDefault="007849C5" w:rsidP="007849C5">
      <w:pPr>
        <w:pStyle w:val="07-Naturezadotrabalho"/>
        <w:widowControl w:val="0"/>
        <w:tabs>
          <w:tab w:val="left" w:pos="9072"/>
        </w:tabs>
        <w:suppressAutoHyphens/>
        <w:spacing w:line="240" w:lineRule="auto"/>
        <w:ind w:left="0"/>
        <w:jc w:val="left"/>
      </w:pPr>
    </w:p>
    <w:p w14:paraId="32AC1CC1" w14:textId="77777777" w:rsidR="007849C5" w:rsidRDefault="007849C5" w:rsidP="007849C5">
      <w:pPr>
        <w:pStyle w:val="07-Naturezadotrabalho"/>
        <w:widowControl w:val="0"/>
        <w:tabs>
          <w:tab w:val="left" w:pos="9072"/>
        </w:tabs>
        <w:suppressAutoHyphens/>
        <w:spacing w:line="240" w:lineRule="auto"/>
        <w:ind w:left="0"/>
        <w:jc w:val="left"/>
      </w:pPr>
    </w:p>
    <w:p w14:paraId="650A6987" w14:textId="77777777" w:rsidR="007849C5" w:rsidRDefault="007849C5" w:rsidP="007849C5">
      <w:pPr>
        <w:pStyle w:val="07-Naturezadotrabalho"/>
        <w:widowControl w:val="0"/>
        <w:tabs>
          <w:tab w:val="left" w:pos="9072"/>
        </w:tabs>
        <w:suppressAutoHyphens/>
        <w:spacing w:line="240" w:lineRule="auto"/>
        <w:ind w:left="0"/>
        <w:jc w:val="left"/>
      </w:pPr>
    </w:p>
    <w:p w14:paraId="3FD7E796" w14:textId="77777777" w:rsidR="006164A2" w:rsidRDefault="006164A2" w:rsidP="007849C5">
      <w:pPr>
        <w:pStyle w:val="07-Naturezadotrabalho"/>
        <w:widowControl w:val="0"/>
        <w:tabs>
          <w:tab w:val="left" w:pos="9072"/>
        </w:tabs>
        <w:suppressAutoHyphens/>
        <w:spacing w:line="240" w:lineRule="auto"/>
        <w:ind w:left="0"/>
        <w:jc w:val="left"/>
      </w:pPr>
    </w:p>
    <w:p w14:paraId="58DC30A5" w14:textId="77777777" w:rsidR="006164A2" w:rsidRDefault="006164A2" w:rsidP="007849C5">
      <w:pPr>
        <w:pStyle w:val="07-Naturezadotrabalho"/>
        <w:widowControl w:val="0"/>
        <w:tabs>
          <w:tab w:val="left" w:pos="9072"/>
        </w:tabs>
        <w:suppressAutoHyphens/>
        <w:spacing w:line="240" w:lineRule="auto"/>
        <w:ind w:left="0"/>
        <w:jc w:val="left"/>
      </w:pPr>
    </w:p>
    <w:p w14:paraId="12430AE7" w14:textId="77777777" w:rsidR="006164A2" w:rsidRDefault="006164A2" w:rsidP="007849C5">
      <w:pPr>
        <w:pStyle w:val="07-Naturezadotrabalho"/>
        <w:widowControl w:val="0"/>
        <w:tabs>
          <w:tab w:val="left" w:pos="9072"/>
        </w:tabs>
        <w:suppressAutoHyphens/>
        <w:spacing w:line="240" w:lineRule="auto"/>
        <w:ind w:left="0"/>
        <w:jc w:val="left"/>
      </w:pPr>
    </w:p>
    <w:p w14:paraId="3105F50B" w14:textId="77777777" w:rsidR="006164A2" w:rsidRDefault="006164A2" w:rsidP="007849C5">
      <w:pPr>
        <w:widowControl w:val="0"/>
        <w:tabs>
          <w:tab w:val="left" w:pos="9072"/>
        </w:tabs>
        <w:suppressAutoHyphens/>
        <w:spacing w:line="240" w:lineRule="auto"/>
        <w:jc w:val="left"/>
      </w:pPr>
    </w:p>
    <w:p w14:paraId="4C967885" w14:textId="77777777" w:rsidR="006164A2" w:rsidRDefault="006164A2" w:rsidP="007849C5">
      <w:pPr>
        <w:widowControl w:val="0"/>
        <w:suppressAutoHyphens/>
        <w:spacing w:line="240" w:lineRule="auto"/>
        <w:jc w:val="left"/>
      </w:pPr>
    </w:p>
    <w:p w14:paraId="764C134E" w14:textId="77777777" w:rsidR="00ED55E3" w:rsidRDefault="00ED55E3" w:rsidP="007849C5">
      <w:pPr>
        <w:widowControl w:val="0"/>
        <w:suppressAutoHyphens/>
        <w:spacing w:line="240" w:lineRule="auto"/>
        <w:jc w:val="left"/>
      </w:pPr>
    </w:p>
    <w:p w14:paraId="08622C14" w14:textId="6089742F" w:rsidR="006164A2" w:rsidRPr="007779F8" w:rsidRDefault="00DE673A" w:rsidP="007849C5">
      <w:pPr>
        <w:pStyle w:val="08-ListadeProfessores"/>
        <w:widowControl w:val="0"/>
        <w:suppressAutoHyphens/>
        <w:spacing w:line="240" w:lineRule="auto"/>
        <w:rPr>
          <w:bCs/>
          <w:sz w:val="28"/>
        </w:rPr>
      </w:pPr>
      <w:r>
        <w:rPr>
          <w:bCs/>
          <w:sz w:val="28"/>
        </w:rPr>
        <w:t>Salvador</w:t>
      </w:r>
    </w:p>
    <w:p w14:paraId="3941AE5E" w14:textId="0CF9F94D" w:rsidR="006164A2" w:rsidRPr="007779F8" w:rsidRDefault="003315F7" w:rsidP="007849C5">
      <w:pPr>
        <w:pStyle w:val="07-FolhadeRosto"/>
        <w:widowControl w:val="0"/>
        <w:suppressAutoHyphens/>
        <w:spacing w:line="240" w:lineRule="auto"/>
        <w:rPr>
          <w:b w:val="0"/>
          <w:sz w:val="32"/>
        </w:rPr>
        <w:sectPr w:rsidR="006164A2" w:rsidRPr="007779F8" w:rsidSect="00CC0464">
          <w:headerReference w:type="even" r:id="rId10"/>
          <w:headerReference w:type="default" r:id="rId11"/>
          <w:footerReference w:type="even" r:id="rId12"/>
          <w:pgSz w:w="11907" w:h="16840" w:code="9"/>
          <w:pgMar w:top="567" w:right="1134" w:bottom="1134" w:left="1701" w:header="567" w:footer="1701" w:gutter="0"/>
          <w:pgNumType w:fmt="upperRoman" w:start="1"/>
          <w:cols w:space="720"/>
          <w:titlePg/>
        </w:sectPr>
      </w:pPr>
      <w:r w:rsidRPr="007779F8">
        <w:rPr>
          <w:b w:val="0"/>
          <w:bCs/>
          <w:sz w:val="28"/>
        </w:rPr>
        <w:t>20</w:t>
      </w:r>
      <w:r w:rsidR="00F0452C">
        <w:rPr>
          <w:b w:val="0"/>
          <w:bCs/>
          <w:sz w:val="28"/>
        </w:rPr>
        <w:t>24</w:t>
      </w:r>
    </w:p>
    <w:p w14:paraId="3802203E" w14:textId="77777777" w:rsidR="007849C5" w:rsidRDefault="007849C5" w:rsidP="007849C5">
      <w:pPr>
        <w:pStyle w:val="07-FolhadeRosto"/>
        <w:widowControl w:val="0"/>
        <w:suppressAutoHyphens/>
        <w:spacing w:line="240" w:lineRule="auto"/>
        <w:rPr>
          <w:color w:val="FF0000"/>
          <w:sz w:val="28"/>
          <w:lang w:val="pt-PT"/>
        </w:rPr>
      </w:pPr>
    </w:p>
    <w:p w14:paraId="236A9C42" w14:textId="77777777" w:rsidR="007849C5" w:rsidRDefault="007849C5" w:rsidP="007849C5">
      <w:pPr>
        <w:pStyle w:val="07-FolhadeRosto"/>
        <w:widowControl w:val="0"/>
        <w:suppressAutoHyphens/>
        <w:spacing w:line="240" w:lineRule="auto"/>
        <w:rPr>
          <w:color w:val="FF0000"/>
          <w:sz w:val="28"/>
          <w:lang w:val="pt-PT"/>
        </w:rPr>
      </w:pPr>
    </w:p>
    <w:p w14:paraId="35D9BC96" w14:textId="77777777" w:rsidR="007849C5" w:rsidRDefault="007849C5" w:rsidP="007849C5">
      <w:pPr>
        <w:pStyle w:val="07-FolhadeRosto"/>
        <w:widowControl w:val="0"/>
        <w:suppressAutoHyphens/>
        <w:spacing w:line="240" w:lineRule="auto"/>
        <w:rPr>
          <w:color w:val="FF0000"/>
          <w:sz w:val="28"/>
          <w:lang w:val="pt-PT"/>
        </w:rPr>
      </w:pPr>
    </w:p>
    <w:p w14:paraId="0224A32D" w14:textId="77777777" w:rsidR="007849C5" w:rsidRDefault="007849C5" w:rsidP="007849C5">
      <w:pPr>
        <w:pStyle w:val="07-FolhadeRosto"/>
        <w:widowControl w:val="0"/>
        <w:suppressAutoHyphens/>
        <w:spacing w:line="240" w:lineRule="auto"/>
        <w:rPr>
          <w:color w:val="FF0000"/>
          <w:sz w:val="28"/>
          <w:lang w:val="pt-PT"/>
        </w:rPr>
      </w:pPr>
    </w:p>
    <w:p w14:paraId="6F056097" w14:textId="7D24A6EC" w:rsidR="00ED55E3" w:rsidRPr="00BC6F0F" w:rsidRDefault="00ED55E3" w:rsidP="007849C5">
      <w:pPr>
        <w:pStyle w:val="07-FolhadeRosto"/>
        <w:widowControl w:val="0"/>
        <w:suppressAutoHyphens/>
        <w:spacing w:line="240" w:lineRule="auto"/>
        <w:rPr>
          <w:color w:val="FF0000"/>
          <w:sz w:val="28"/>
          <w:lang w:val="pt-PT"/>
        </w:rPr>
      </w:pPr>
      <w:r>
        <w:rPr>
          <w:color w:val="FF0000"/>
          <w:sz w:val="28"/>
          <w:lang w:val="pt-PT"/>
        </w:rPr>
        <w:t>NOME DO(A) ALUNO(A)</w:t>
      </w:r>
    </w:p>
    <w:p w14:paraId="36CAF49A" w14:textId="77777777" w:rsidR="006164A2" w:rsidRDefault="006164A2" w:rsidP="007849C5">
      <w:pPr>
        <w:widowControl w:val="0"/>
        <w:suppressAutoHyphens/>
        <w:spacing w:line="240" w:lineRule="auto"/>
      </w:pPr>
    </w:p>
    <w:p w14:paraId="2316844D" w14:textId="77777777" w:rsidR="006164A2" w:rsidRDefault="006164A2" w:rsidP="007849C5">
      <w:pPr>
        <w:widowControl w:val="0"/>
        <w:suppressAutoHyphens/>
        <w:spacing w:line="240" w:lineRule="auto"/>
      </w:pPr>
    </w:p>
    <w:p w14:paraId="31DE34F9" w14:textId="77777777" w:rsidR="006164A2" w:rsidRDefault="006164A2" w:rsidP="007849C5">
      <w:pPr>
        <w:widowControl w:val="0"/>
        <w:suppressAutoHyphens/>
        <w:spacing w:line="240" w:lineRule="auto"/>
      </w:pPr>
    </w:p>
    <w:p w14:paraId="406864E3" w14:textId="77777777" w:rsidR="007849C5" w:rsidRDefault="007849C5" w:rsidP="007849C5">
      <w:pPr>
        <w:widowControl w:val="0"/>
        <w:suppressAutoHyphens/>
        <w:spacing w:line="240" w:lineRule="auto"/>
      </w:pPr>
    </w:p>
    <w:p w14:paraId="2F6AB12F" w14:textId="77777777" w:rsidR="007849C5" w:rsidRDefault="007849C5" w:rsidP="007849C5">
      <w:pPr>
        <w:widowControl w:val="0"/>
        <w:suppressAutoHyphens/>
        <w:spacing w:line="240" w:lineRule="auto"/>
      </w:pPr>
    </w:p>
    <w:p w14:paraId="6F9D5EC0" w14:textId="77777777" w:rsidR="007849C5" w:rsidRDefault="007849C5" w:rsidP="007849C5">
      <w:pPr>
        <w:widowControl w:val="0"/>
        <w:suppressAutoHyphens/>
        <w:spacing w:line="240" w:lineRule="auto"/>
      </w:pPr>
    </w:p>
    <w:p w14:paraId="2014FB71" w14:textId="77777777" w:rsidR="007849C5" w:rsidRDefault="007849C5" w:rsidP="007849C5">
      <w:pPr>
        <w:widowControl w:val="0"/>
        <w:suppressAutoHyphens/>
        <w:spacing w:line="240" w:lineRule="auto"/>
      </w:pPr>
    </w:p>
    <w:p w14:paraId="4F096196" w14:textId="77777777" w:rsidR="007849C5" w:rsidRDefault="007849C5" w:rsidP="007849C5">
      <w:pPr>
        <w:widowControl w:val="0"/>
        <w:suppressAutoHyphens/>
        <w:spacing w:line="240" w:lineRule="auto"/>
      </w:pPr>
    </w:p>
    <w:p w14:paraId="106F6F66" w14:textId="77777777" w:rsidR="007849C5" w:rsidRDefault="007849C5" w:rsidP="007849C5">
      <w:pPr>
        <w:widowControl w:val="0"/>
        <w:suppressAutoHyphens/>
        <w:spacing w:line="240" w:lineRule="auto"/>
      </w:pPr>
    </w:p>
    <w:p w14:paraId="1883ED53" w14:textId="77777777" w:rsidR="007849C5" w:rsidRDefault="007849C5" w:rsidP="007849C5">
      <w:pPr>
        <w:widowControl w:val="0"/>
        <w:suppressAutoHyphens/>
        <w:spacing w:line="240" w:lineRule="auto"/>
      </w:pPr>
    </w:p>
    <w:p w14:paraId="270C7DE7" w14:textId="77777777" w:rsidR="007849C5" w:rsidRDefault="007849C5" w:rsidP="007849C5">
      <w:pPr>
        <w:widowControl w:val="0"/>
        <w:suppressAutoHyphens/>
        <w:spacing w:line="240" w:lineRule="auto"/>
      </w:pPr>
    </w:p>
    <w:p w14:paraId="29DBD327" w14:textId="77777777" w:rsidR="007849C5" w:rsidRDefault="007849C5" w:rsidP="007849C5">
      <w:pPr>
        <w:widowControl w:val="0"/>
        <w:suppressAutoHyphens/>
        <w:spacing w:line="240" w:lineRule="auto"/>
      </w:pPr>
    </w:p>
    <w:p w14:paraId="4978D7DE" w14:textId="77777777" w:rsidR="007849C5" w:rsidRDefault="007849C5" w:rsidP="007849C5">
      <w:pPr>
        <w:widowControl w:val="0"/>
        <w:suppressAutoHyphens/>
        <w:spacing w:line="240" w:lineRule="auto"/>
      </w:pPr>
    </w:p>
    <w:p w14:paraId="4E507912" w14:textId="77777777" w:rsidR="006164A2" w:rsidRDefault="006164A2" w:rsidP="007849C5">
      <w:pPr>
        <w:widowControl w:val="0"/>
        <w:suppressAutoHyphens/>
        <w:spacing w:line="240" w:lineRule="auto"/>
      </w:pPr>
    </w:p>
    <w:p w14:paraId="004193BD" w14:textId="77777777" w:rsidR="006164A2" w:rsidRDefault="006164A2" w:rsidP="007849C5">
      <w:pPr>
        <w:widowControl w:val="0"/>
        <w:suppressAutoHyphens/>
        <w:spacing w:line="240" w:lineRule="auto"/>
      </w:pPr>
    </w:p>
    <w:p w14:paraId="6ECD7839" w14:textId="77777777" w:rsidR="006164A2" w:rsidRDefault="006164A2" w:rsidP="007849C5">
      <w:pPr>
        <w:widowControl w:val="0"/>
        <w:suppressAutoHyphens/>
        <w:spacing w:line="240" w:lineRule="auto"/>
      </w:pPr>
    </w:p>
    <w:p w14:paraId="32D48791" w14:textId="77777777" w:rsidR="006164A2" w:rsidRDefault="006164A2" w:rsidP="007849C5">
      <w:pPr>
        <w:pStyle w:val="Rodap"/>
        <w:widowControl w:val="0"/>
        <w:tabs>
          <w:tab w:val="clear" w:pos="4419"/>
          <w:tab w:val="clear" w:pos="8838"/>
        </w:tabs>
        <w:suppressAutoHyphens/>
        <w:spacing w:line="240" w:lineRule="auto"/>
      </w:pPr>
    </w:p>
    <w:p w14:paraId="1E619E3E" w14:textId="77777777" w:rsidR="006164A2" w:rsidRDefault="006164A2" w:rsidP="007849C5">
      <w:pPr>
        <w:widowControl w:val="0"/>
        <w:suppressAutoHyphens/>
        <w:spacing w:line="240" w:lineRule="auto"/>
      </w:pPr>
    </w:p>
    <w:p w14:paraId="2E9948CC" w14:textId="63DA31F0" w:rsidR="00F862BF" w:rsidRPr="00ED55E3" w:rsidRDefault="00F862BF" w:rsidP="007849C5">
      <w:pPr>
        <w:spacing w:line="240" w:lineRule="auto"/>
        <w:jc w:val="center"/>
        <w:rPr>
          <w:b/>
          <w:color w:val="FF0000"/>
          <w:sz w:val="27"/>
          <w:szCs w:val="27"/>
        </w:rPr>
      </w:pPr>
      <w:r w:rsidRPr="00ED55E3">
        <w:rPr>
          <w:b/>
          <w:color w:val="FF0000"/>
          <w:sz w:val="27"/>
          <w:szCs w:val="27"/>
        </w:rPr>
        <w:t xml:space="preserve">TÍTULO DO TRABALHO EM CAIXA ALTA: </w:t>
      </w:r>
      <w:r>
        <w:rPr>
          <w:b/>
          <w:color w:val="FF0000"/>
          <w:sz w:val="27"/>
          <w:szCs w:val="27"/>
        </w:rPr>
        <w:t>subtítulo em cai</w:t>
      </w:r>
      <w:r w:rsidR="00D82888">
        <w:rPr>
          <w:b/>
          <w:color w:val="FF0000"/>
          <w:sz w:val="27"/>
          <w:szCs w:val="27"/>
        </w:rPr>
        <w:t>x</w:t>
      </w:r>
      <w:r>
        <w:rPr>
          <w:b/>
          <w:color w:val="FF0000"/>
          <w:sz w:val="27"/>
          <w:szCs w:val="27"/>
        </w:rPr>
        <w:t>a baixa (se houver)</w:t>
      </w:r>
    </w:p>
    <w:p w14:paraId="080E3760" w14:textId="77777777" w:rsidR="006164A2" w:rsidRDefault="006164A2" w:rsidP="007849C5">
      <w:pPr>
        <w:widowControl w:val="0"/>
        <w:suppressAutoHyphens/>
        <w:spacing w:line="240" w:lineRule="auto"/>
        <w:jc w:val="center"/>
        <w:rPr>
          <w:b/>
          <w:bCs/>
          <w:sz w:val="28"/>
          <w:szCs w:val="40"/>
        </w:rPr>
      </w:pPr>
    </w:p>
    <w:p w14:paraId="246F25BC" w14:textId="77777777" w:rsidR="009A165B" w:rsidRDefault="009A165B" w:rsidP="007849C5">
      <w:pPr>
        <w:widowControl w:val="0"/>
        <w:suppressAutoHyphens/>
        <w:spacing w:line="240" w:lineRule="auto"/>
        <w:jc w:val="center"/>
        <w:rPr>
          <w:b/>
          <w:bCs/>
          <w:sz w:val="28"/>
          <w:szCs w:val="40"/>
        </w:rPr>
      </w:pPr>
    </w:p>
    <w:p w14:paraId="7A93040B" w14:textId="77777777" w:rsidR="006164A2" w:rsidRDefault="006164A2" w:rsidP="007849C5">
      <w:pPr>
        <w:widowControl w:val="0"/>
        <w:suppressAutoHyphens/>
        <w:spacing w:line="240" w:lineRule="auto"/>
        <w:ind w:left="4536"/>
        <w:jc w:val="left"/>
      </w:pPr>
    </w:p>
    <w:p w14:paraId="248E2F76" w14:textId="77777777" w:rsidR="007849C5" w:rsidRDefault="007849C5" w:rsidP="007849C5">
      <w:pPr>
        <w:widowControl w:val="0"/>
        <w:suppressAutoHyphens/>
        <w:spacing w:line="240" w:lineRule="auto"/>
        <w:ind w:left="4536"/>
        <w:jc w:val="left"/>
      </w:pPr>
    </w:p>
    <w:p w14:paraId="750F1ADF" w14:textId="2B6CA8A2" w:rsidR="00863232" w:rsidRPr="00863232" w:rsidRDefault="003A0020" w:rsidP="007849C5">
      <w:pPr>
        <w:pStyle w:val="Corpodetexto"/>
        <w:spacing w:line="240" w:lineRule="auto"/>
        <w:ind w:left="4536"/>
        <w:rPr>
          <w:color w:val="000000"/>
        </w:rPr>
      </w:pPr>
      <w:r>
        <w:rPr>
          <w:color w:val="000000"/>
        </w:rPr>
        <w:t>Trabalho de Conclusão de Curso</w:t>
      </w:r>
      <w:r w:rsidR="00863232" w:rsidRPr="00863232">
        <w:rPr>
          <w:color w:val="000000"/>
        </w:rPr>
        <w:t xml:space="preserve"> </w:t>
      </w:r>
      <w:r w:rsidR="00F0452C" w:rsidRPr="00863232">
        <w:rPr>
          <w:color w:val="000000"/>
        </w:rPr>
        <w:t>apresentad</w:t>
      </w:r>
      <w:r w:rsidR="00F0452C">
        <w:rPr>
          <w:color w:val="000000"/>
        </w:rPr>
        <w:t xml:space="preserve">o </w:t>
      </w:r>
      <w:r w:rsidR="00F0452C" w:rsidRPr="00863232">
        <w:rPr>
          <w:color w:val="000000"/>
        </w:rPr>
        <w:t>ao</w:t>
      </w:r>
      <w:r w:rsidR="00863232" w:rsidRPr="00863232">
        <w:rPr>
          <w:color w:val="000000"/>
        </w:rPr>
        <w:t xml:space="preserve"> </w:t>
      </w:r>
      <w:r w:rsidR="00F0452C">
        <w:rPr>
          <w:color w:val="000000"/>
        </w:rPr>
        <w:t>Programa de</w:t>
      </w:r>
      <w:r w:rsidR="00863232" w:rsidRPr="00863232">
        <w:rPr>
          <w:color w:val="000000"/>
        </w:rPr>
        <w:t xml:space="preserve"> </w:t>
      </w:r>
      <w:r w:rsidR="00921667">
        <w:rPr>
          <w:color w:val="000000"/>
        </w:rPr>
        <w:t xml:space="preserve">Pós-graduação </w:t>
      </w:r>
      <w:r w:rsidR="00921667" w:rsidRPr="00F862BF">
        <w:rPr>
          <w:i/>
          <w:iCs/>
          <w:color w:val="000000"/>
        </w:rPr>
        <w:t>Lato Sensu</w:t>
      </w:r>
      <w:r w:rsidR="00921667">
        <w:rPr>
          <w:color w:val="000000"/>
        </w:rPr>
        <w:t xml:space="preserve"> em </w:t>
      </w:r>
      <w:r w:rsidR="00F862BF">
        <w:rPr>
          <w:color w:val="000000"/>
        </w:rPr>
        <w:t>Gestão Social e Políticas Públicas d</w:t>
      </w:r>
      <w:r w:rsidR="00CE4AF4">
        <w:rPr>
          <w:color w:val="000000"/>
        </w:rPr>
        <w:t xml:space="preserve">o </w:t>
      </w:r>
      <w:r w:rsidR="00F862BF">
        <w:rPr>
          <w:color w:val="000000"/>
        </w:rPr>
        <w:t>Patrimônio Cultural</w:t>
      </w:r>
      <w:r w:rsidR="00921667">
        <w:rPr>
          <w:color w:val="000000"/>
        </w:rPr>
        <w:t xml:space="preserve"> </w:t>
      </w:r>
      <w:r w:rsidR="00863232" w:rsidRPr="00863232">
        <w:rPr>
          <w:color w:val="000000"/>
        </w:rPr>
        <w:t xml:space="preserve">da Universidade Federal da Bahia como requisito parcial à obtenção do grau de </w:t>
      </w:r>
      <w:r w:rsidR="00A40132">
        <w:rPr>
          <w:color w:val="000000"/>
        </w:rPr>
        <w:t xml:space="preserve">Especialista em </w:t>
      </w:r>
      <w:r w:rsidR="00F862BF">
        <w:rPr>
          <w:color w:val="000000"/>
        </w:rPr>
        <w:t xml:space="preserve">Gestão Social e Políticas Públicas do </w:t>
      </w:r>
      <w:r w:rsidR="00D82888">
        <w:rPr>
          <w:color w:val="000000"/>
        </w:rPr>
        <w:t>Patrimônio Cultural.</w:t>
      </w:r>
    </w:p>
    <w:p w14:paraId="5F86C709" w14:textId="77777777" w:rsidR="00863232" w:rsidRPr="00863232" w:rsidRDefault="00863232" w:rsidP="007849C5">
      <w:pPr>
        <w:spacing w:line="240" w:lineRule="auto"/>
        <w:ind w:left="4536"/>
        <w:rPr>
          <w:szCs w:val="24"/>
        </w:rPr>
      </w:pPr>
    </w:p>
    <w:p w14:paraId="508E7F02" w14:textId="77777777" w:rsidR="006164A2" w:rsidRDefault="006164A2" w:rsidP="007849C5">
      <w:pPr>
        <w:pStyle w:val="07-Naturezadotrabalho"/>
        <w:widowControl w:val="0"/>
        <w:suppressAutoHyphens/>
        <w:spacing w:line="240" w:lineRule="auto"/>
        <w:ind w:left="3402"/>
      </w:pPr>
    </w:p>
    <w:p w14:paraId="05AB484C" w14:textId="724349BE" w:rsidR="006164A2" w:rsidRDefault="006164A2" w:rsidP="007849C5">
      <w:pPr>
        <w:pStyle w:val="07-Naturezadotrabalho"/>
        <w:widowControl w:val="0"/>
        <w:suppressAutoHyphens/>
        <w:spacing w:line="240" w:lineRule="auto"/>
      </w:pPr>
      <w:r>
        <w:t xml:space="preserve">Orientador: Prof. </w:t>
      </w:r>
      <w:r w:rsidR="00CE4AF4">
        <w:t>Me. Antonioni Afonso</w:t>
      </w:r>
      <w:r>
        <w:t xml:space="preserve"> </w:t>
      </w:r>
    </w:p>
    <w:p w14:paraId="1701338D" w14:textId="77777777" w:rsidR="006164A2" w:rsidRDefault="006164A2" w:rsidP="007849C5">
      <w:pPr>
        <w:pStyle w:val="07-Naturezadotrabalho"/>
        <w:widowControl w:val="0"/>
        <w:suppressAutoHyphens/>
        <w:spacing w:line="240" w:lineRule="auto"/>
        <w:ind w:left="6096" w:hanging="1560"/>
      </w:pPr>
    </w:p>
    <w:p w14:paraId="24235495" w14:textId="77777777" w:rsidR="006164A2" w:rsidRDefault="006164A2" w:rsidP="007849C5">
      <w:pPr>
        <w:widowControl w:val="0"/>
        <w:suppressAutoHyphens/>
        <w:spacing w:line="240" w:lineRule="auto"/>
      </w:pPr>
    </w:p>
    <w:p w14:paraId="7A709FFB" w14:textId="77777777" w:rsidR="006164A2" w:rsidRDefault="006164A2" w:rsidP="007849C5">
      <w:pPr>
        <w:widowControl w:val="0"/>
        <w:suppressAutoHyphens/>
        <w:spacing w:line="240" w:lineRule="auto"/>
      </w:pPr>
    </w:p>
    <w:p w14:paraId="0FACBE89" w14:textId="77777777" w:rsidR="006164A2" w:rsidRDefault="006164A2" w:rsidP="007849C5">
      <w:pPr>
        <w:pStyle w:val="Rodap"/>
        <w:widowControl w:val="0"/>
        <w:tabs>
          <w:tab w:val="clear" w:pos="4419"/>
          <w:tab w:val="clear" w:pos="8838"/>
        </w:tabs>
        <w:suppressAutoHyphens/>
        <w:spacing w:line="240" w:lineRule="auto"/>
      </w:pPr>
    </w:p>
    <w:p w14:paraId="71165300" w14:textId="77777777" w:rsidR="006164A2" w:rsidRDefault="006164A2" w:rsidP="007849C5">
      <w:pPr>
        <w:widowControl w:val="0"/>
        <w:suppressAutoHyphens/>
        <w:spacing w:line="240" w:lineRule="auto"/>
      </w:pPr>
    </w:p>
    <w:p w14:paraId="0EAA5281" w14:textId="4178F756" w:rsidR="006164A2" w:rsidRPr="007779F8" w:rsidRDefault="00DE673A" w:rsidP="007849C5">
      <w:pPr>
        <w:pStyle w:val="08-ListadeProfessores"/>
        <w:widowControl w:val="0"/>
        <w:suppressAutoHyphens/>
        <w:spacing w:line="240" w:lineRule="auto"/>
        <w:rPr>
          <w:bCs/>
          <w:sz w:val="28"/>
        </w:rPr>
      </w:pPr>
      <w:r>
        <w:rPr>
          <w:bCs/>
          <w:sz w:val="28"/>
        </w:rPr>
        <w:t>Salvador</w:t>
      </w:r>
    </w:p>
    <w:p w14:paraId="372BD9C2" w14:textId="3056D181" w:rsidR="006164A2" w:rsidRPr="007779F8" w:rsidRDefault="009106DD" w:rsidP="007849C5">
      <w:pPr>
        <w:pStyle w:val="07-FolhadeRosto"/>
        <w:widowControl w:val="0"/>
        <w:suppressAutoHyphens/>
        <w:spacing w:line="240" w:lineRule="auto"/>
        <w:rPr>
          <w:b w:val="0"/>
          <w:sz w:val="32"/>
        </w:rPr>
        <w:sectPr w:rsidR="006164A2" w:rsidRPr="007779F8">
          <w:pgSz w:w="11907" w:h="16840" w:code="9"/>
          <w:pgMar w:top="1701" w:right="1134" w:bottom="1134" w:left="1701" w:header="907" w:footer="1701" w:gutter="0"/>
          <w:pgNumType w:fmt="upperRoman" w:start="1"/>
          <w:cols w:space="720"/>
          <w:titlePg/>
        </w:sectPr>
      </w:pPr>
      <w:r w:rsidRPr="007779F8">
        <w:rPr>
          <w:b w:val="0"/>
          <w:bCs/>
          <w:sz w:val="28"/>
        </w:rPr>
        <w:t>20</w:t>
      </w:r>
      <w:r w:rsidR="00F0452C">
        <w:rPr>
          <w:b w:val="0"/>
          <w:bCs/>
          <w:sz w:val="28"/>
        </w:rPr>
        <w:t>24</w:t>
      </w:r>
    </w:p>
    <w:p w14:paraId="5731E245" w14:textId="2B7A0CF6" w:rsidR="006164A2" w:rsidRPr="00902980" w:rsidRDefault="004019B2" w:rsidP="007849C5">
      <w:pPr>
        <w:pStyle w:val="08-ListadeProfessores"/>
        <w:widowControl w:val="0"/>
        <w:suppressAutoHyphens/>
        <w:rPr>
          <w:b/>
          <w:color w:val="FF0000"/>
          <w:sz w:val="28"/>
        </w:rPr>
      </w:pPr>
      <w:r w:rsidRPr="00902980">
        <w:rPr>
          <w:b/>
          <w:color w:val="FF0000"/>
          <w:sz w:val="28"/>
        </w:rPr>
        <w:lastRenderedPageBreak/>
        <w:t>AGRADECIMENTOS</w:t>
      </w:r>
      <w:r w:rsidR="00902980" w:rsidRPr="00902980">
        <w:rPr>
          <w:b/>
          <w:color w:val="FF0000"/>
          <w:sz w:val="28"/>
        </w:rPr>
        <w:t xml:space="preserve"> (opcional)</w:t>
      </w:r>
    </w:p>
    <w:p w14:paraId="2FC25074" w14:textId="77777777" w:rsidR="00550740" w:rsidRPr="009106DD" w:rsidRDefault="00550740" w:rsidP="007849C5">
      <w:pPr>
        <w:pStyle w:val="08-ListadeProfessores"/>
        <w:widowControl w:val="0"/>
        <w:suppressAutoHyphens/>
        <w:jc w:val="both"/>
        <w:rPr>
          <w:szCs w:val="24"/>
        </w:rPr>
      </w:pPr>
    </w:p>
    <w:p w14:paraId="4C952E62" w14:textId="77777777" w:rsidR="00550740" w:rsidRPr="009106DD" w:rsidRDefault="00550740" w:rsidP="007849C5">
      <w:pPr>
        <w:pStyle w:val="08-ListadeProfessores"/>
        <w:widowControl w:val="0"/>
        <w:suppressAutoHyphens/>
        <w:jc w:val="both"/>
        <w:rPr>
          <w:szCs w:val="24"/>
        </w:rPr>
      </w:pPr>
    </w:p>
    <w:p w14:paraId="122140F1" w14:textId="77777777" w:rsidR="009106DD" w:rsidRPr="009106DD" w:rsidRDefault="009106DD" w:rsidP="007849C5">
      <w:pPr>
        <w:pStyle w:val="08-ListadeProfessores"/>
        <w:widowControl w:val="0"/>
        <w:suppressAutoHyphens/>
        <w:jc w:val="both"/>
        <w:rPr>
          <w:szCs w:val="24"/>
        </w:rPr>
      </w:pPr>
    </w:p>
    <w:p w14:paraId="20C52123" w14:textId="77777777" w:rsidR="009106DD" w:rsidRPr="009106DD" w:rsidRDefault="009106DD" w:rsidP="007849C5">
      <w:pPr>
        <w:pStyle w:val="08-ListadeProfessores"/>
        <w:widowControl w:val="0"/>
        <w:suppressAutoHyphens/>
        <w:jc w:val="both"/>
        <w:rPr>
          <w:szCs w:val="24"/>
        </w:rPr>
      </w:pPr>
    </w:p>
    <w:p w14:paraId="45950F69" w14:textId="77777777" w:rsidR="004019B2" w:rsidRPr="009106DD" w:rsidRDefault="004019B2" w:rsidP="007849C5">
      <w:pPr>
        <w:widowControl w:val="0"/>
        <w:suppressAutoHyphens/>
        <w:jc w:val="left"/>
        <w:rPr>
          <w:szCs w:val="24"/>
        </w:rPr>
      </w:pPr>
    </w:p>
    <w:p w14:paraId="027D04DE" w14:textId="77777777" w:rsidR="009F4C06" w:rsidRPr="009106DD" w:rsidRDefault="009F4C06" w:rsidP="007849C5">
      <w:pPr>
        <w:widowControl w:val="0"/>
        <w:suppressAutoHyphens/>
        <w:jc w:val="left"/>
        <w:rPr>
          <w:szCs w:val="24"/>
        </w:rPr>
      </w:pPr>
    </w:p>
    <w:p w14:paraId="11306456" w14:textId="77777777" w:rsidR="006164A2" w:rsidRDefault="006164A2" w:rsidP="007849C5">
      <w:pPr>
        <w:pStyle w:val="08-ListadeProfessores"/>
        <w:widowControl w:val="0"/>
        <w:suppressAutoHyphens/>
        <w:ind w:left="5103"/>
        <w:jc w:val="both"/>
        <w:rPr>
          <w:sz w:val="28"/>
        </w:rPr>
      </w:pPr>
    </w:p>
    <w:p w14:paraId="0885E6C1" w14:textId="77777777" w:rsidR="006164A2" w:rsidRDefault="006164A2" w:rsidP="007849C5">
      <w:pPr>
        <w:pStyle w:val="08-ListadeProfessores"/>
        <w:widowControl w:val="0"/>
        <w:suppressAutoHyphens/>
        <w:ind w:left="5103"/>
        <w:jc w:val="both"/>
        <w:rPr>
          <w:sz w:val="28"/>
        </w:rPr>
        <w:sectPr w:rsidR="006164A2">
          <w:pgSz w:w="11907" w:h="16840" w:code="9"/>
          <w:pgMar w:top="1701" w:right="1134" w:bottom="1134" w:left="1701" w:header="907" w:footer="1701" w:gutter="0"/>
          <w:pgNumType w:fmt="upperRoman" w:start="1"/>
          <w:cols w:space="720"/>
          <w:titlePg/>
        </w:sectPr>
      </w:pPr>
    </w:p>
    <w:p w14:paraId="06A0D9DB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63D262B9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19224DF1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5414DE42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3F9F5D4C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5FCB05D9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0AAC3C7D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0C99350C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6C94B239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1F861CA3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77054A4A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20FFF81D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16DE347F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6590BC4F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7C950A2C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7CB43444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2845FF54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2060FF47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442DFE64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338513A0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134EBE0A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4EDD4219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193DA954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Fonts w:ascii="Arial" w:hAnsi="Arial" w:cs="Arial"/>
        </w:rPr>
      </w:pPr>
    </w:p>
    <w:p w14:paraId="6D95B2BC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Style w:val="Forte"/>
          <w:rFonts w:ascii="Verdana" w:hAnsi="Verdana"/>
        </w:rPr>
      </w:pPr>
    </w:p>
    <w:p w14:paraId="22F6D17B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Style w:val="Forte"/>
          <w:rFonts w:ascii="Verdana" w:hAnsi="Verdana"/>
        </w:rPr>
      </w:pPr>
    </w:p>
    <w:p w14:paraId="71CF26D5" w14:textId="77777777" w:rsidR="006164A2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Style w:val="Forte"/>
          <w:rFonts w:ascii="Verdana" w:hAnsi="Verdana"/>
        </w:rPr>
      </w:pPr>
    </w:p>
    <w:p w14:paraId="3311C0B3" w14:textId="77777777" w:rsidR="00621710" w:rsidRPr="00621710" w:rsidRDefault="00621710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Style w:val="Forte"/>
          <w:rFonts w:ascii="Verdana" w:hAnsi="Verdana"/>
        </w:rPr>
      </w:pPr>
    </w:p>
    <w:p w14:paraId="4B1A6EAA" w14:textId="77777777" w:rsidR="006164A2" w:rsidRPr="00621710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3402"/>
        <w:rPr>
          <w:rStyle w:val="Forte"/>
          <w:rFonts w:ascii="Verdana" w:hAnsi="Verdana"/>
        </w:rPr>
      </w:pPr>
    </w:p>
    <w:p w14:paraId="50144F37" w14:textId="37F1695D" w:rsidR="006164A2" w:rsidRPr="002A1A3F" w:rsidRDefault="009106DD" w:rsidP="007849C5">
      <w:pPr>
        <w:pStyle w:val="NormalWeb"/>
        <w:widowControl w:val="0"/>
        <w:suppressAutoHyphens/>
        <w:spacing w:before="0" w:beforeAutospacing="0" w:after="0" w:afterAutospacing="0"/>
        <w:ind w:left="5103"/>
        <w:jc w:val="both"/>
        <w:rPr>
          <w:rStyle w:val="Forte"/>
          <w:b w:val="0"/>
          <w:bCs w:val="0"/>
          <w:color w:val="FF0000"/>
        </w:rPr>
      </w:pPr>
      <w:r w:rsidRPr="002A1A3F">
        <w:rPr>
          <w:rStyle w:val="Forte"/>
          <w:b w:val="0"/>
          <w:bCs w:val="0"/>
          <w:color w:val="FF0000"/>
        </w:rPr>
        <w:t>(</w:t>
      </w:r>
      <w:r w:rsidR="002A1A3F" w:rsidRPr="002A1A3F">
        <w:rPr>
          <w:rStyle w:val="Forte"/>
          <w:b w:val="0"/>
          <w:bCs w:val="0"/>
          <w:color w:val="FF0000"/>
        </w:rPr>
        <w:t>EPÍGRAFE</w:t>
      </w:r>
      <w:r w:rsidRPr="002A1A3F">
        <w:rPr>
          <w:rStyle w:val="Forte"/>
          <w:b w:val="0"/>
          <w:bCs w:val="0"/>
          <w:color w:val="FF0000"/>
        </w:rPr>
        <w:t xml:space="preserve">) </w:t>
      </w:r>
      <w:r w:rsidR="006164A2" w:rsidRPr="002A1A3F">
        <w:rPr>
          <w:rStyle w:val="Forte"/>
          <w:b w:val="0"/>
          <w:bCs w:val="0"/>
          <w:color w:val="FF0000"/>
        </w:rPr>
        <w:t xml:space="preserve">"Grandes realizações são possíveis quando se dá importância aos pequenos começos". </w:t>
      </w:r>
      <w:r w:rsidR="001D2B93">
        <w:rPr>
          <w:rStyle w:val="Forte"/>
          <w:b w:val="0"/>
          <w:bCs w:val="0"/>
          <w:color w:val="FF0000"/>
        </w:rPr>
        <w:t>(opcional)</w:t>
      </w:r>
    </w:p>
    <w:p w14:paraId="362FDA8E" w14:textId="77777777" w:rsidR="006164A2" w:rsidRPr="002A1A3F" w:rsidRDefault="006164A2" w:rsidP="007849C5">
      <w:pPr>
        <w:pStyle w:val="NormalWeb"/>
        <w:widowControl w:val="0"/>
        <w:suppressAutoHyphens/>
        <w:spacing w:before="0" w:beforeAutospacing="0" w:after="0" w:afterAutospacing="0"/>
        <w:ind w:left="5103"/>
        <w:jc w:val="right"/>
        <w:rPr>
          <w:rStyle w:val="Forte"/>
          <w:b w:val="0"/>
          <w:bCs w:val="0"/>
          <w:color w:val="FF0000"/>
        </w:rPr>
        <w:sectPr w:rsidR="006164A2" w:rsidRPr="002A1A3F">
          <w:pgSz w:w="11907" w:h="16840" w:code="9"/>
          <w:pgMar w:top="1701" w:right="1134" w:bottom="1134" w:left="1701" w:header="907" w:footer="1701" w:gutter="0"/>
          <w:pgNumType w:fmt="upperRoman" w:start="1"/>
          <w:cols w:space="720"/>
          <w:titlePg/>
        </w:sectPr>
      </w:pPr>
      <w:r w:rsidRPr="002A1A3F">
        <w:rPr>
          <w:rStyle w:val="Forte"/>
          <w:b w:val="0"/>
          <w:bCs w:val="0"/>
          <w:color w:val="FF0000"/>
        </w:rPr>
        <w:t>(Lao Tzu)</w:t>
      </w:r>
    </w:p>
    <w:p w14:paraId="52097F1D" w14:textId="77777777" w:rsidR="003904C1" w:rsidRPr="00ED55E3" w:rsidRDefault="003904C1" w:rsidP="003904C1">
      <w:pPr>
        <w:spacing w:line="240" w:lineRule="auto"/>
        <w:jc w:val="center"/>
        <w:rPr>
          <w:b/>
          <w:color w:val="FF0000"/>
          <w:sz w:val="27"/>
          <w:szCs w:val="27"/>
        </w:rPr>
      </w:pPr>
      <w:r w:rsidRPr="00ED55E3">
        <w:rPr>
          <w:b/>
          <w:color w:val="FF0000"/>
          <w:sz w:val="27"/>
          <w:szCs w:val="27"/>
        </w:rPr>
        <w:lastRenderedPageBreak/>
        <w:t xml:space="preserve">TÍTULO DO TRABALHO EM CAIXA ALTA: </w:t>
      </w:r>
      <w:r>
        <w:rPr>
          <w:b/>
          <w:color w:val="FF0000"/>
          <w:sz w:val="27"/>
          <w:szCs w:val="27"/>
        </w:rPr>
        <w:t>subtítulo em caiza baixa (se houver)</w:t>
      </w:r>
    </w:p>
    <w:p w14:paraId="515E658F" w14:textId="77777777" w:rsidR="003904C1" w:rsidRDefault="003904C1" w:rsidP="003904C1">
      <w:pPr>
        <w:widowControl w:val="0"/>
        <w:suppressAutoHyphens/>
        <w:spacing w:line="240" w:lineRule="auto"/>
        <w:jc w:val="center"/>
        <w:rPr>
          <w:b/>
          <w:bCs/>
          <w:sz w:val="28"/>
          <w:szCs w:val="40"/>
        </w:rPr>
      </w:pPr>
    </w:p>
    <w:p w14:paraId="36E3CF12" w14:textId="77777777" w:rsidR="009B2C30" w:rsidRDefault="009B2C30" w:rsidP="009B2C30">
      <w:pPr>
        <w:pStyle w:val="Estilo1"/>
      </w:pPr>
    </w:p>
    <w:p w14:paraId="75797D98" w14:textId="77777777" w:rsidR="009B2C30" w:rsidRDefault="009B2C30" w:rsidP="009B2C30">
      <w:pPr>
        <w:pStyle w:val="Estilo1"/>
      </w:pPr>
    </w:p>
    <w:p w14:paraId="0C88B2CD" w14:textId="50D415D2" w:rsidR="00293AD9" w:rsidRPr="002060A4" w:rsidRDefault="009B2C30" w:rsidP="009B2C30">
      <w:pPr>
        <w:pStyle w:val="Estilo1"/>
        <w:rPr>
          <w:color w:val="FF0000"/>
        </w:rPr>
      </w:pPr>
      <w:r w:rsidRPr="002060A4">
        <w:rPr>
          <w:color w:val="FF0000"/>
        </w:rPr>
        <w:t>SOBRENOME</w:t>
      </w:r>
      <w:r w:rsidR="003904C1" w:rsidRPr="002060A4">
        <w:rPr>
          <w:color w:val="FF0000"/>
        </w:rPr>
        <w:t>,</w:t>
      </w:r>
      <w:r w:rsidRPr="002060A4">
        <w:rPr>
          <w:color w:val="FF0000"/>
        </w:rPr>
        <w:t xml:space="preserve"> Nome</w:t>
      </w:r>
    </w:p>
    <w:p w14:paraId="7BF1CDDE" w14:textId="77777777" w:rsidR="002060A4" w:rsidRPr="002060A4" w:rsidRDefault="002060A4" w:rsidP="002060A4">
      <w:pPr>
        <w:pStyle w:val="Estilo1"/>
        <w:rPr>
          <w:color w:val="FF0000"/>
        </w:rPr>
      </w:pPr>
      <w:r w:rsidRPr="002060A4">
        <w:rPr>
          <w:color w:val="FF0000"/>
        </w:rPr>
        <w:t>SOBRENOME, Nome</w:t>
      </w:r>
    </w:p>
    <w:p w14:paraId="451D767C" w14:textId="77777777" w:rsidR="009B2C30" w:rsidRDefault="009B2C30" w:rsidP="009B2C30">
      <w:pPr>
        <w:pStyle w:val="Estilo1"/>
      </w:pPr>
    </w:p>
    <w:p w14:paraId="1FF5FE57" w14:textId="77777777" w:rsidR="003904C1" w:rsidRDefault="003904C1" w:rsidP="003904C1">
      <w:pPr>
        <w:pStyle w:val="07-FolhadeRosto"/>
        <w:widowControl w:val="0"/>
        <w:suppressAutoHyphens/>
        <w:spacing w:after="0" w:line="240" w:lineRule="auto"/>
        <w:rPr>
          <w:b w:val="0"/>
          <w:szCs w:val="40"/>
        </w:rPr>
      </w:pPr>
    </w:p>
    <w:p w14:paraId="73400C48" w14:textId="77777777" w:rsidR="00293AD9" w:rsidRDefault="00293AD9" w:rsidP="003904C1">
      <w:pPr>
        <w:pStyle w:val="07-FolhadeRosto"/>
        <w:widowControl w:val="0"/>
        <w:suppressAutoHyphens/>
        <w:spacing w:after="0" w:line="240" w:lineRule="auto"/>
        <w:jc w:val="both"/>
        <w:rPr>
          <w:b w:val="0"/>
          <w:szCs w:val="40"/>
        </w:rPr>
      </w:pPr>
    </w:p>
    <w:p w14:paraId="7B240DA1" w14:textId="77777777" w:rsidR="00293AD9" w:rsidRDefault="00293AD9" w:rsidP="003904C1">
      <w:pPr>
        <w:pStyle w:val="07-FolhadeRosto"/>
        <w:widowControl w:val="0"/>
        <w:suppressAutoHyphens/>
        <w:spacing w:after="0" w:line="240" w:lineRule="auto"/>
        <w:jc w:val="both"/>
        <w:rPr>
          <w:b w:val="0"/>
          <w:szCs w:val="40"/>
        </w:rPr>
      </w:pPr>
    </w:p>
    <w:p w14:paraId="312BD3D9" w14:textId="77777777" w:rsidR="00293AD9" w:rsidRDefault="00293AD9" w:rsidP="003904C1">
      <w:pPr>
        <w:pStyle w:val="07-FolhadeRosto"/>
        <w:widowControl w:val="0"/>
        <w:suppressAutoHyphens/>
        <w:spacing w:after="0" w:line="240" w:lineRule="auto"/>
        <w:jc w:val="both"/>
        <w:rPr>
          <w:b w:val="0"/>
          <w:szCs w:val="40"/>
        </w:rPr>
      </w:pPr>
    </w:p>
    <w:p w14:paraId="796AF722" w14:textId="77777777" w:rsidR="00293AD9" w:rsidRPr="00DB32F1" w:rsidRDefault="00293AD9" w:rsidP="003904C1">
      <w:pPr>
        <w:pStyle w:val="07-FolhadeRosto"/>
        <w:widowControl w:val="0"/>
        <w:suppressAutoHyphens/>
        <w:spacing w:after="0" w:line="240" w:lineRule="auto"/>
        <w:jc w:val="both"/>
        <w:rPr>
          <w:b w:val="0"/>
          <w:szCs w:val="40"/>
        </w:rPr>
      </w:pPr>
    </w:p>
    <w:p w14:paraId="1797C240" w14:textId="77777777" w:rsidR="006164A2" w:rsidRDefault="006164A2" w:rsidP="003904C1">
      <w:pPr>
        <w:pStyle w:val="08-ListadeProfessores"/>
        <w:widowControl w:val="0"/>
        <w:suppressAutoHyphens/>
        <w:spacing w:line="240" w:lineRule="auto"/>
      </w:pPr>
      <w:r>
        <w:rPr>
          <w:b/>
          <w:bCs/>
          <w:sz w:val="28"/>
        </w:rPr>
        <w:t>RESUMO</w:t>
      </w:r>
    </w:p>
    <w:p w14:paraId="3403BE22" w14:textId="77777777" w:rsidR="006164A2" w:rsidRDefault="006164A2" w:rsidP="003904C1">
      <w:pPr>
        <w:pStyle w:val="08-ListadeProfessores"/>
        <w:widowControl w:val="0"/>
        <w:suppressAutoHyphens/>
        <w:spacing w:line="240" w:lineRule="auto"/>
      </w:pPr>
    </w:p>
    <w:p w14:paraId="0EA1F0A0" w14:textId="77777777" w:rsidR="00621710" w:rsidRDefault="00621710" w:rsidP="003904C1">
      <w:pPr>
        <w:pStyle w:val="08-ListadeProfessores"/>
        <w:widowControl w:val="0"/>
        <w:suppressAutoHyphens/>
        <w:spacing w:line="240" w:lineRule="auto"/>
      </w:pPr>
    </w:p>
    <w:p w14:paraId="5E646DF2" w14:textId="77777777" w:rsidR="003904C1" w:rsidRDefault="003904C1" w:rsidP="003904C1">
      <w:pPr>
        <w:widowControl w:val="0"/>
        <w:suppressAutoHyphens/>
        <w:spacing w:line="240" w:lineRule="auto"/>
        <w:rPr>
          <w:color w:val="FF0000"/>
        </w:rPr>
      </w:pPr>
    </w:p>
    <w:p w14:paraId="5BD56DF2" w14:textId="77777777" w:rsidR="003904C1" w:rsidRDefault="003904C1" w:rsidP="003904C1">
      <w:pPr>
        <w:widowControl w:val="0"/>
        <w:suppressAutoHyphens/>
        <w:spacing w:line="240" w:lineRule="auto"/>
        <w:rPr>
          <w:color w:val="FF0000"/>
        </w:rPr>
      </w:pPr>
    </w:p>
    <w:p w14:paraId="7598EE88" w14:textId="16AF8A3B" w:rsidR="00C37B3E" w:rsidRPr="001B1912" w:rsidRDefault="005615CD" w:rsidP="003904C1">
      <w:pPr>
        <w:widowControl w:val="0"/>
        <w:suppressAutoHyphens/>
        <w:spacing w:line="240" w:lineRule="auto"/>
        <w:rPr>
          <w:color w:val="FF0000"/>
        </w:rPr>
      </w:pPr>
      <w:r w:rsidRPr="001B1912">
        <w:rPr>
          <w:color w:val="FF0000"/>
        </w:rPr>
        <w:t>(</w:t>
      </w:r>
      <w:r w:rsidR="00CC0464">
        <w:rPr>
          <w:color w:val="FF0000"/>
        </w:rPr>
        <w:t>15</w:t>
      </w:r>
      <w:r w:rsidRPr="001B1912">
        <w:rPr>
          <w:color w:val="FF0000"/>
        </w:rPr>
        <w:t xml:space="preserve"> linhas)</w:t>
      </w:r>
    </w:p>
    <w:p w14:paraId="0703D165" w14:textId="77777777" w:rsidR="00640B22" w:rsidRPr="00C05517" w:rsidRDefault="00640B22" w:rsidP="003904C1">
      <w:pPr>
        <w:widowControl w:val="0"/>
        <w:suppressAutoHyphens/>
        <w:spacing w:line="240" w:lineRule="auto"/>
      </w:pPr>
    </w:p>
    <w:p w14:paraId="3884B814" w14:textId="77777777" w:rsidR="006164A2" w:rsidRPr="00C05517" w:rsidRDefault="006164A2" w:rsidP="003904C1">
      <w:pPr>
        <w:pStyle w:val="08-ListadeProfessores"/>
        <w:widowControl w:val="0"/>
        <w:suppressAutoHyphens/>
        <w:spacing w:line="240" w:lineRule="auto"/>
        <w:jc w:val="left"/>
      </w:pPr>
    </w:p>
    <w:p w14:paraId="014B1C5E" w14:textId="77777777" w:rsidR="003904C1" w:rsidRDefault="003904C1" w:rsidP="003904C1">
      <w:pPr>
        <w:pStyle w:val="08-ListadeProfessores"/>
        <w:widowControl w:val="0"/>
        <w:suppressAutoHyphens/>
        <w:spacing w:line="240" w:lineRule="auto"/>
        <w:jc w:val="both"/>
        <w:rPr>
          <w:b/>
          <w:bCs/>
        </w:rPr>
      </w:pPr>
    </w:p>
    <w:p w14:paraId="7936DB53" w14:textId="77777777" w:rsidR="003904C1" w:rsidRDefault="003904C1" w:rsidP="003904C1">
      <w:pPr>
        <w:pStyle w:val="08-ListadeProfessores"/>
        <w:widowControl w:val="0"/>
        <w:suppressAutoHyphens/>
        <w:spacing w:line="240" w:lineRule="auto"/>
        <w:jc w:val="both"/>
        <w:rPr>
          <w:b/>
          <w:bCs/>
        </w:rPr>
      </w:pPr>
    </w:p>
    <w:p w14:paraId="47214131" w14:textId="77777777" w:rsidR="003904C1" w:rsidRDefault="003904C1" w:rsidP="003904C1">
      <w:pPr>
        <w:pStyle w:val="08-ListadeProfessores"/>
        <w:widowControl w:val="0"/>
        <w:suppressAutoHyphens/>
        <w:spacing w:line="240" w:lineRule="auto"/>
        <w:jc w:val="both"/>
        <w:rPr>
          <w:b/>
          <w:bCs/>
        </w:rPr>
      </w:pPr>
    </w:p>
    <w:p w14:paraId="5696AD6F" w14:textId="4888E761" w:rsidR="006164A2" w:rsidRDefault="006164A2" w:rsidP="003904C1">
      <w:pPr>
        <w:pStyle w:val="08-ListadeProfessores"/>
        <w:widowControl w:val="0"/>
        <w:suppressAutoHyphens/>
        <w:spacing w:line="240" w:lineRule="auto"/>
        <w:jc w:val="both"/>
      </w:pPr>
      <w:r>
        <w:rPr>
          <w:b/>
          <w:bCs/>
        </w:rPr>
        <w:t>Palavras-chave:</w:t>
      </w:r>
      <w:r>
        <w:t xml:space="preserve"> </w:t>
      </w:r>
      <w:r w:rsidR="002A1A3F" w:rsidRPr="00316A8E">
        <w:rPr>
          <w:color w:val="FF0000"/>
        </w:rPr>
        <w:t>(entre 3 e 5)</w:t>
      </w:r>
    </w:p>
    <w:p w14:paraId="48321B11" w14:textId="77777777" w:rsidR="003904C1" w:rsidRDefault="003904C1" w:rsidP="003904C1">
      <w:pPr>
        <w:pStyle w:val="08-ListadeProfessores"/>
        <w:widowControl w:val="0"/>
        <w:suppressAutoHyphens/>
        <w:spacing w:line="240" w:lineRule="auto"/>
        <w:rPr>
          <w:sz w:val="20"/>
        </w:rPr>
      </w:pPr>
    </w:p>
    <w:p w14:paraId="6D8850D1" w14:textId="25E7C9B6" w:rsidR="00CF5163" w:rsidRDefault="00BE05EA" w:rsidP="003904C1">
      <w:pPr>
        <w:pStyle w:val="08-ListadeProfessores"/>
        <w:widowControl w:val="0"/>
        <w:suppressAutoHyphens/>
        <w:spacing w:line="240" w:lineRule="auto"/>
        <w:sectPr w:rsidR="00CF5163">
          <w:pgSz w:w="11907" w:h="16840" w:code="9"/>
          <w:pgMar w:top="1701" w:right="1134" w:bottom="1134" w:left="1701" w:header="907" w:footer="1701" w:gutter="0"/>
          <w:pgNumType w:fmt="upperRoman" w:start="1"/>
          <w:cols w:space="720"/>
          <w:titlePg/>
        </w:sectPr>
      </w:pPr>
      <w:r>
        <w:rPr>
          <w:sz w:val="20"/>
        </w:rPr>
        <w:t xml:space="preserve">  </w:t>
      </w:r>
    </w:p>
    <w:p w14:paraId="30C5C97C" w14:textId="77777777" w:rsidR="002060A4" w:rsidRPr="00ED55E3" w:rsidRDefault="002060A4" w:rsidP="002060A4">
      <w:pPr>
        <w:spacing w:line="240" w:lineRule="auto"/>
        <w:jc w:val="center"/>
        <w:rPr>
          <w:b/>
          <w:color w:val="FF0000"/>
          <w:sz w:val="27"/>
          <w:szCs w:val="27"/>
        </w:rPr>
      </w:pPr>
      <w:r w:rsidRPr="00ED55E3">
        <w:rPr>
          <w:b/>
          <w:color w:val="FF0000"/>
          <w:sz w:val="27"/>
          <w:szCs w:val="27"/>
        </w:rPr>
        <w:lastRenderedPageBreak/>
        <w:t xml:space="preserve">TÍTULO DO TRABALHO EM CAIXA ALTA: </w:t>
      </w:r>
      <w:r>
        <w:rPr>
          <w:b/>
          <w:color w:val="FF0000"/>
          <w:sz w:val="27"/>
          <w:szCs w:val="27"/>
        </w:rPr>
        <w:t>subtítulo em caiza baixa (se houver)</w:t>
      </w:r>
    </w:p>
    <w:p w14:paraId="2ECF6D72" w14:textId="77777777" w:rsidR="002060A4" w:rsidRDefault="002060A4" w:rsidP="002060A4">
      <w:pPr>
        <w:widowControl w:val="0"/>
        <w:suppressAutoHyphens/>
        <w:spacing w:line="240" w:lineRule="auto"/>
        <w:jc w:val="center"/>
        <w:rPr>
          <w:b/>
          <w:bCs/>
          <w:sz w:val="28"/>
          <w:szCs w:val="40"/>
        </w:rPr>
      </w:pPr>
    </w:p>
    <w:p w14:paraId="66A66842" w14:textId="77777777" w:rsidR="002060A4" w:rsidRDefault="002060A4" w:rsidP="002060A4">
      <w:pPr>
        <w:pStyle w:val="Estilo1"/>
      </w:pPr>
    </w:p>
    <w:p w14:paraId="18FA8E83" w14:textId="77777777" w:rsidR="002060A4" w:rsidRDefault="002060A4" w:rsidP="002060A4">
      <w:pPr>
        <w:pStyle w:val="Estilo1"/>
      </w:pPr>
    </w:p>
    <w:p w14:paraId="5F39E598" w14:textId="77777777" w:rsidR="002060A4" w:rsidRPr="002060A4" w:rsidRDefault="002060A4" w:rsidP="002060A4">
      <w:pPr>
        <w:pStyle w:val="Estilo1"/>
        <w:rPr>
          <w:color w:val="FF0000"/>
        </w:rPr>
      </w:pPr>
      <w:r w:rsidRPr="002060A4">
        <w:rPr>
          <w:color w:val="FF0000"/>
        </w:rPr>
        <w:t>SOBRENOME, Nome</w:t>
      </w:r>
    </w:p>
    <w:p w14:paraId="4B29E64A" w14:textId="77777777" w:rsidR="002060A4" w:rsidRPr="002060A4" w:rsidRDefault="002060A4" w:rsidP="002060A4">
      <w:pPr>
        <w:pStyle w:val="Estilo1"/>
        <w:rPr>
          <w:color w:val="FF0000"/>
        </w:rPr>
      </w:pPr>
      <w:r w:rsidRPr="002060A4">
        <w:rPr>
          <w:color w:val="FF0000"/>
        </w:rPr>
        <w:t>SOBRENOME, Nome</w:t>
      </w:r>
    </w:p>
    <w:p w14:paraId="7773F063" w14:textId="77777777" w:rsidR="00293AD9" w:rsidRPr="00293AD9" w:rsidRDefault="00293AD9" w:rsidP="003904C1">
      <w:pPr>
        <w:pStyle w:val="NormalWeb"/>
        <w:spacing w:before="0" w:beforeAutospacing="0" w:after="0" w:afterAutospacing="0" w:line="240" w:lineRule="auto"/>
        <w:jc w:val="both"/>
        <w:rPr>
          <w:lang w:val="en-US"/>
        </w:rPr>
      </w:pPr>
    </w:p>
    <w:p w14:paraId="40F56EE4" w14:textId="77777777" w:rsidR="002060A4" w:rsidRDefault="002060A4" w:rsidP="003904C1">
      <w:pPr>
        <w:pStyle w:val="08-ListadeProfessores"/>
        <w:widowControl w:val="0"/>
        <w:suppressAutoHyphens/>
        <w:spacing w:line="240" w:lineRule="auto"/>
        <w:rPr>
          <w:b/>
          <w:bCs/>
          <w:sz w:val="28"/>
          <w:lang w:val="en-US"/>
        </w:rPr>
      </w:pPr>
    </w:p>
    <w:p w14:paraId="3957D3D4" w14:textId="77777777" w:rsidR="002060A4" w:rsidRDefault="002060A4" w:rsidP="003904C1">
      <w:pPr>
        <w:pStyle w:val="08-ListadeProfessores"/>
        <w:widowControl w:val="0"/>
        <w:suppressAutoHyphens/>
        <w:spacing w:line="240" w:lineRule="auto"/>
        <w:rPr>
          <w:b/>
          <w:bCs/>
          <w:sz w:val="28"/>
          <w:lang w:val="en-US"/>
        </w:rPr>
      </w:pPr>
    </w:p>
    <w:p w14:paraId="6558DFCC" w14:textId="77777777" w:rsidR="002060A4" w:rsidRDefault="002060A4" w:rsidP="003904C1">
      <w:pPr>
        <w:pStyle w:val="08-ListadeProfessores"/>
        <w:widowControl w:val="0"/>
        <w:suppressAutoHyphens/>
        <w:spacing w:line="240" w:lineRule="auto"/>
        <w:rPr>
          <w:b/>
          <w:bCs/>
          <w:sz w:val="28"/>
          <w:lang w:val="en-US"/>
        </w:rPr>
      </w:pPr>
    </w:p>
    <w:p w14:paraId="38E39469" w14:textId="77777777" w:rsidR="00CC0464" w:rsidRDefault="00CC0464" w:rsidP="003904C1">
      <w:pPr>
        <w:pStyle w:val="08-ListadeProfessores"/>
        <w:widowControl w:val="0"/>
        <w:suppressAutoHyphens/>
        <w:spacing w:line="240" w:lineRule="auto"/>
        <w:rPr>
          <w:b/>
          <w:bCs/>
          <w:sz w:val="28"/>
          <w:lang w:val="en-US"/>
        </w:rPr>
      </w:pPr>
    </w:p>
    <w:p w14:paraId="35D9F250" w14:textId="0703D3DE" w:rsidR="006164A2" w:rsidRPr="00213C3E" w:rsidRDefault="00CF5163" w:rsidP="003904C1">
      <w:pPr>
        <w:pStyle w:val="08-ListadeProfessores"/>
        <w:widowControl w:val="0"/>
        <w:suppressAutoHyphens/>
        <w:spacing w:line="240" w:lineRule="auto"/>
        <w:rPr>
          <w:b/>
          <w:bCs/>
          <w:sz w:val="28"/>
          <w:lang w:val="en-US"/>
        </w:rPr>
      </w:pPr>
      <w:r w:rsidRPr="00213C3E">
        <w:rPr>
          <w:b/>
          <w:bCs/>
          <w:sz w:val="28"/>
          <w:lang w:val="en-US"/>
        </w:rPr>
        <w:t>ABSTRACT</w:t>
      </w:r>
    </w:p>
    <w:p w14:paraId="0531B3B8" w14:textId="77777777" w:rsidR="00CF5163" w:rsidRDefault="00CF5163" w:rsidP="003904C1">
      <w:pPr>
        <w:pStyle w:val="08-ListadeProfessores"/>
        <w:widowControl w:val="0"/>
        <w:suppressAutoHyphens/>
        <w:spacing w:line="240" w:lineRule="auto"/>
        <w:rPr>
          <w:bCs/>
          <w:szCs w:val="24"/>
          <w:lang w:val="en-US"/>
        </w:rPr>
      </w:pPr>
    </w:p>
    <w:p w14:paraId="07926603" w14:textId="77777777" w:rsidR="00CC0464" w:rsidRDefault="00CC0464" w:rsidP="003904C1">
      <w:pPr>
        <w:pStyle w:val="08-ListadeProfessores"/>
        <w:widowControl w:val="0"/>
        <w:suppressAutoHyphens/>
        <w:spacing w:line="240" w:lineRule="auto"/>
        <w:rPr>
          <w:bCs/>
          <w:szCs w:val="24"/>
          <w:lang w:val="en-US"/>
        </w:rPr>
      </w:pPr>
    </w:p>
    <w:p w14:paraId="04F58308" w14:textId="77777777" w:rsidR="00CC0464" w:rsidRPr="00213C3E" w:rsidRDefault="00CC0464" w:rsidP="003904C1">
      <w:pPr>
        <w:pStyle w:val="08-ListadeProfessores"/>
        <w:widowControl w:val="0"/>
        <w:suppressAutoHyphens/>
        <w:spacing w:line="240" w:lineRule="auto"/>
        <w:rPr>
          <w:bCs/>
          <w:szCs w:val="24"/>
          <w:lang w:val="en-US"/>
        </w:rPr>
      </w:pPr>
    </w:p>
    <w:p w14:paraId="5EC84659" w14:textId="77777777" w:rsidR="00621710" w:rsidRPr="00213C3E" w:rsidRDefault="00621710" w:rsidP="003904C1">
      <w:pPr>
        <w:pStyle w:val="08-ListadeProfessores"/>
        <w:widowControl w:val="0"/>
        <w:suppressAutoHyphens/>
        <w:spacing w:line="240" w:lineRule="auto"/>
        <w:rPr>
          <w:bCs/>
          <w:szCs w:val="24"/>
          <w:lang w:val="en-US"/>
        </w:rPr>
      </w:pPr>
    </w:p>
    <w:p w14:paraId="443FC07D" w14:textId="375C3716" w:rsidR="00293AD9" w:rsidRPr="001B1912" w:rsidRDefault="005615CD" w:rsidP="003904C1">
      <w:pPr>
        <w:pStyle w:val="NormalWeb"/>
        <w:spacing w:before="0" w:beforeAutospacing="0" w:after="0" w:afterAutospacing="0" w:line="240" w:lineRule="auto"/>
        <w:jc w:val="both"/>
        <w:rPr>
          <w:color w:val="FF0000"/>
        </w:rPr>
      </w:pPr>
      <w:r w:rsidRPr="001B1912">
        <w:rPr>
          <w:color w:val="FF0000"/>
        </w:rPr>
        <w:t>(</w:t>
      </w:r>
      <w:r w:rsidR="00CC0464">
        <w:rPr>
          <w:color w:val="FF0000"/>
        </w:rPr>
        <w:t>15</w:t>
      </w:r>
      <w:r w:rsidRPr="001B1912">
        <w:rPr>
          <w:color w:val="FF0000"/>
        </w:rPr>
        <w:t xml:space="preserve"> linhas)</w:t>
      </w:r>
    </w:p>
    <w:p w14:paraId="5CC8546C" w14:textId="77777777" w:rsidR="00293AD9" w:rsidRDefault="00293AD9" w:rsidP="003904C1">
      <w:pPr>
        <w:pStyle w:val="Ttulo"/>
        <w:spacing w:line="240" w:lineRule="auto"/>
        <w:rPr>
          <w:color w:val="FF0000"/>
        </w:rPr>
      </w:pPr>
    </w:p>
    <w:p w14:paraId="0BD31063" w14:textId="77777777" w:rsidR="00CC0464" w:rsidRDefault="00CC0464" w:rsidP="003904C1">
      <w:pPr>
        <w:pStyle w:val="Ttulo"/>
        <w:spacing w:line="240" w:lineRule="auto"/>
        <w:rPr>
          <w:color w:val="FF0000"/>
        </w:rPr>
      </w:pPr>
    </w:p>
    <w:p w14:paraId="0985E6F6" w14:textId="77777777" w:rsidR="00CC0464" w:rsidRDefault="00CC0464" w:rsidP="003904C1">
      <w:pPr>
        <w:pStyle w:val="Ttulo"/>
        <w:spacing w:line="240" w:lineRule="auto"/>
        <w:rPr>
          <w:color w:val="FF0000"/>
        </w:rPr>
      </w:pPr>
    </w:p>
    <w:p w14:paraId="484A0173" w14:textId="77777777" w:rsidR="00CC0464" w:rsidRDefault="00CC0464" w:rsidP="003904C1">
      <w:pPr>
        <w:pStyle w:val="Ttulo"/>
        <w:spacing w:line="240" w:lineRule="auto"/>
        <w:rPr>
          <w:color w:val="FF0000"/>
        </w:rPr>
      </w:pPr>
    </w:p>
    <w:p w14:paraId="0EE87602" w14:textId="77777777" w:rsidR="00CC0464" w:rsidRPr="001B1912" w:rsidRDefault="00CC0464" w:rsidP="003904C1">
      <w:pPr>
        <w:pStyle w:val="Ttulo"/>
        <w:spacing w:line="240" w:lineRule="auto"/>
        <w:rPr>
          <w:color w:val="FF0000"/>
        </w:rPr>
      </w:pPr>
    </w:p>
    <w:p w14:paraId="39255E8E" w14:textId="77777777" w:rsidR="00B77A06" w:rsidRDefault="00213C3E" w:rsidP="003904C1">
      <w:pPr>
        <w:pStyle w:val="08-ListadeProfessores"/>
        <w:widowControl w:val="0"/>
        <w:suppressAutoHyphens/>
        <w:spacing w:line="240" w:lineRule="auto"/>
        <w:jc w:val="both"/>
      </w:pPr>
      <w:r w:rsidRPr="001B1912">
        <w:rPr>
          <w:b/>
        </w:rPr>
        <w:t>Keywords:</w:t>
      </w:r>
      <w:r w:rsidR="005615CD" w:rsidRPr="001B1912">
        <w:rPr>
          <w:b/>
        </w:rPr>
        <w:t xml:space="preserve"> </w:t>
      </w:r>
      <w:r w:rsidR="00B77A06" w:rsidRPr="00316A8E">
        <w:rPr>
          <w:color w:val="FF0000"/>
        </w:rPr>
        <w:t>(entre 3 e 5)</w:t>
      </w:r>
    </w:p>
    <w:p w14:paraId="33C92F54" w14:textId="69A94925" w:rsidR="00621710" w:rsidRPr="001B1912" w:rsidRDefault="00621710" w:rsidP="003904C1">
      <w:pPr>
        <w:pStyle w:val="NormalWeb"/>
        <w:spacing w:before="0" w:beforeAutospacing="0" w:after="0" w:afterAutospacing="0" w:line="240" w:lineRule="auto"/>
        <w:jc w:val="both"/>
        <w:rPr>
          <w:bCs/>
          <w:color w:val="FF0000"/>
        </w:rPr>
      </w:pPr>
    </w:p>
    <w:p w14:paraId="4829739F" w14:textId="77777777" w:rsidR="00CF5163" w:rsidRPr="005615CD" w:rsidRDefault="00CF5163" w:rsidP="003904C1">
      <w:pPr>
        <w:pStyle w:val="08-ListadeProfessores"/>
        <w:widowControl w:val="0"/>
        <w:suppressAutoHyphens/>
        <w:spacing w:line="240" w:lineRule="auto"/>
      </w:pPr>
    </w:p>
    <w:p w14:paraId="794566E3" w14:textId="77777777" w:rsidR="00CF5163" w:rsidRPr="005615CD" w:rsidRDefault="00CF5163" w:rsidP="003904C1">
      <w:pPr>
        <w:pStyle w:val="08-ListadeProfessores"/>
        <w:widowControl w:val="0"/>
        <w:suppressAutoHyphens/>
        <w:spacing w:line="240" w:lineRule="auto"/>
        <w:sectPr w:rsidR="00CF5163" w:rsidRPr="005615CD">
          <w:pgSz w:w="11907" w:h="16840" w:code="9"/>
          <w:pgMar w:top="1701" w:right="1134" w:bottom="1134" w:left="1701" w:header="907" w:footer="1701" w:gutter="0"/>
          <w:pgNumType w:fmt="upperRoman" w:start="1"/>
          <w:cols w:space="720"/>
          <w:titlePg/>
        </w:sectPr>
      </w:pPr>
    </w:p>
    <w:p w14:paraId="76890148" w14:textId="582FDFE6" w:rsidR="00980C44" w:rsidRPr="002060A4" w:rsidRDefault="00980C44" w:rsidP="003904C1">
      <w:pPr>
        <w:pStyle w:val="08-ListadeProfessores"/>
        <w:widowControl w:val="0"/>
        <w:suppressAutoHyphens/>
        <w:spacing w:line="240" w:lineRule="auto"/>
        <w:rPr>
          <w:b/>
          <w:bCs/>
          <w:color w:val="FF0000"/>
          <w:sz w:val="28"/>
        </w:rPr>
      </w:pPr>
      <w:r w:rsidRPr="002060A4">
        <w:rPr>
          <w:b/>
          <w:bCs/>
          <w:color w:val="FF0000"/>
          <w:sz w:val="28"/>
        </w:rPr>
        <w:lastRenderedPageBreak/>
        <w:t xml:space="preserve">LISTA DE </w:t>
      </w:r>
      <w:r w:rsidR="005A30B8" w:rsidRPr="002060A4">
        <w:rPr>
          <w:b/>
          <w:bCs/>
          <w:color w:val="FF0000"/>
          <w:sz w:val="28"/>
        </w:rPr>
        <w:t>FIGURAS</w:t>
      </w:r>
      <w:r w:rsidR="002060A4" w:rsidRPr="002060A4">
        <w:rPr>
          <w:b/>
          <w:bCs/>
          <w:color w:val="FF0000"/>
          <w:sz w:val="28"/>
        </w:rPr>
        <w:t xml:space="preserve"> (se houver)</w:t>
      </w:r>
    </w:p>
    <w:p w14:paraId="010319E0" w14:textId="77777777" w:rsidR="00980C44" w:rsidRPr="00621710" w:rsidRDefault="00980C44" w:rsidP="003904C1">
      <w:pPr>
        <w:pStyle w:val="08-ListadeProfessores"/>
        <w:widowControl w:val="0"/>
        <w:suppressAutoHyphens/>
        <w:spacing w:line="240" w:lineRule="auto"/>
        <w:rPr>
          <w:bCs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7"/>
        <w:gridCol w:w="7605"/>
      </w:tblGrid>
      <w:tr w:rsidR="001228A6" w14:paraId="76794855" w14:textId="77777777" w:rsidTr="005261CF">
        <w:tc>
          <w:tcPr>
            <w:tcW w:w="1488" w:type="dxa"/>
          </w:tcPr>
          <w:p w14:paraId="58A910A7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68F0BC6B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42FE7A80" w14:textId="77777777" w:rsidTr="005261CF">
        <w:tc>
          <w:tcPr>
            <w:tcW w:w="1488" w:type="dxa"/>
          </w:tcPr>
          <w:p w14:paraId="25D8E190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0C520E62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6DE32CD7" w14:textId="77777777" w:rsidTr="005261CF">
        <w:tc>
          <w:tcPr>
            <w:tcW w:w="1488" w:type="dxa"/>
          </w:tcPr>
          <w:p w14:paraId="37AE637B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382B3D80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73011DDF" w14:textId="77777777" w:rsidTr="005261CF">
        <w:tc>
          <w:tcPr>
            <w:tcW w:w="1488" w:type="dxa"/>
          </w:tcPr>
          <w:p w14:paraId="3F3C300A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030BB3E6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2D23A783" w14:textId="77777777" w:rsidTr="005261CF">
        <w:tc>
          <w:tcPr>
            <w:tcW w:w="1488" w:type="dxa"/>
          </w:tcPr>
          <w:p w14:paraId="0CE3F15F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1FAF8F92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5BD3C7C2" w14:textId="77777777" w:rsidTr="005261CF">
        <w:tc>
          <w:tcPr>
            <w:tcW w:w="1488" w:type="dxa"/>
          </w:tcPr>
          <w:p w14:paraId="4BDE0D67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20B506D4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55970617" w14:textId="77777777" w:rsidTr="005261CF">
        <w:tc>
          <w:tcPr>
            <w:tcW w:w="1488" w:type="dxa"/>
          </w:tcPr>
          <w:p w14:paraId="66A34806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210EF343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7A37EF20" w14:textId="77777777" w:rsidTr="005261CF">
        <w:tc>
          <w:tcPr>
            <w:tcW w:w="1488" w:type="dxa"/>
          </w:tcPr>
          <w:p w14:paraId="1DD17567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0791AA1E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74721347" w14:textId="77777777" w:rsidTr="005261CF">
        <w:tc>
          <w:tcPr>
            <w:tcW w:w="1488" w:type="dxa"/>
          </w:tcPr>
          <w:p w14:paraId="4EDDA199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278D57E7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600E3AAD" w14:textId="77777777" w:rsidTr="005261CF">
        <w:tc>
          <w:tcPr>
            <w:tcW w:w="1488" w:type="dxa"/>
          </w:tcPr>
          <w:p w14:paraId="575A8D3E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47E96681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left"/>
              <w:rPr>
                <w:lang w:val="pt-PT"/>
              </w:rPr>
            </w:pPr>
          </w:p>
        </w:tc>
      </w:tr>
      <w:tr w:rsidR="001228A6" w:rsidRPr="006B51E1" w14:paraId="753095A3" w14:textId="77777777" w:rsidTr="005261CF">
        <w:tc>
          <w:tcPr>
            <w:tcW w:w="1488" w:type="dxa"/>
          </w:tcPr>
          <w:p w14:paraId="1CEDFA8F" w14:textId="77777777" w:rsidR="001228A6" w:rsidRPr="006B51E1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US"/>
              </w:rPr>
            </w:pPr>
          </w:p>
        </w:tc>
        <w:tc>
          <w:tcPr>
            <w:tcW w:w="7724" w:type="dxa"/>
          </w:tcPr>
          <w:p w14:paraId="70B1EF27" w14:textId="77777777" w:rsidR="001228A6" w:rsidRPr="006B51E1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US"/>
              </w:rPr>
            </w:pPr>
          </w:p>
        </w:tc>
      </w:tr>
      <w:tr w:rsidR="001228A6" w14:paraId="0B263B6B" w14:textId="77777777" w:rsidTr="005261CF">
        <w:tc>
          <w:tcPr>
            <w:tcW w:w="1488" w:type="dxa"/>
          </w:tcPr>
          <w:p w14:paraId="63E992C3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12B0291F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46B16201" w14:textId="77777777" w:rsidTr="005261CF">
        <w:tc>
          <w:tcPr>
            <w:tcW w:w="1488" w:type="dxa"/>
          </w:tcPr>
          <w:p w14:paraId="54C23157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38EBBCA9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1C665AEB" w14:textId="77777777" w:rsidTr="005261CF">
        <w:tc>
          <w:tcPr>
            <w:tcW w:w="1488" w:type="dxa"/>
          </w:tcPr>
          <w:p w14:paraId="1E09AC90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742DCEE0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6340C301" w14:textId="77777777" w:rsidTr="005261CF">
        <w:tc>
          <w:tcPr>
            <w:tcW w:w="1488" w:type="dxa"/>
          </w:tcPr>
          <w:p w14:paraId="1DBAA072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1BA9FC4C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35F91169" w14:textId="77777777" w:rsidTr="005261CF">
        <w:tc>
          <w:tcPr>
            <w:tcW w:w="1488" w:type="dxa"/>
          </w:tcPr>
          <w:p w14:paraId="4685DD92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18920C93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749A9731" w14:textId="77777777" w:rsidTr="005261CF">
        <w:tc>
          <w:tcPr>
            <w:tcW w:w="1488" w:type="dxa"/>
          </w:tcPr>
          <w:p w14:paraId="2F1DB0DA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21166E85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69BD08AF" w14:textId="77777777" w:rsidTr="005261CF">
        <w:tc>
          <w:tcPr>
            <w:tcW w:w="1488" w:type="dxa"/>
          </w:tcPr>
          <w:p w14:paraId="69A71973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4A884B49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7F537892" w14:textId="77777777" w:rsidTr="005261CF">
        <w:tc>
          <w:tcPr>
            <w:tcW w:w="1488" w:type="dxa"/>
          </w:tcPr>
          <w:p w14:paraId="14030143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52541917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</w:tr>
      <w:tr w:rsidR="001228A6" w14:paraId="6FFAB094" w14:textId="77777777" w:rsidTr="005261CF">
        <w:tc>
          <w:tcPr>
            <w:tcW w:w="1488" w:type="dxa"/>
          </w:tcPr>
          <w:p w14:paraId="4045647D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412CD52B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</w:tr>
      <w:tr w:rsidR="001228A6" w14:paraId="3F78E501" w14:textId="77777777" w:rsidTr="005261CF">
        <w:tc>
          <w:tcPr>
            <w:tcW w:w="1488" w:type="dxa"/>
          </w:tcPr>
          <w:p w14:paraId="7F55156C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7E23D395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</w:tr>
      <w:tr w:rsidR="001228A6" w14:paraId="526499BA" w14:textId="77777777" w:rsidTr="005261CF">
        <w:tc>
          <w:tcPr>
            <w:tcW w:w="1488" w:type="dxa"/>
          </w:tcPr>
          <w:p w14:paraId="1BF6242B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4CD64011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</w:tr>
      <w:tr w:rsidR="001228A6" w14:paraId="7C40387F" w14:textId="77777777" w:rsidTr="005261CF">
        <w:tc>
          <w:tcPr>
            <w:tcW w:w="1488" w:type="dxa"/>
          </w:tcPr>
          <w:p w14:paraId="786A4E55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214C03F3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189FB583" w14:textId="77777777" w:rsidTr="005261CF">
        <w:tc>
          <w:tcPr>
            <w:tcW w:w="1488" w:type="dxa"/>
          </w:tcPr>
          <w:p w14:paraId="46C45B52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75F023F0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13D45A9A" w14:textId="77777777" w:rsidTr="005261CF">
        <w:tc>
          <w:tcPr>
            <w:tcW w:w="1488" w:type="dxa"/>
          </w:tcPr>
          <w:p w14:paraId="420317DD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0BB758BF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5890247F" w14:textId="77777777" w:rsidTr="005261CF">
        <w:tc>
          <w:tcPr>
            <w:tcW w:w="1488" w:type="dxa"/>
          </w:tcPr>
          <w:p w14:paraId="54A476CC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446E5A6F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10388844" w14:textId="77777777" w:rsidTr="005261CF">
        <w:tc>
          <w:tcPr>
            <w:tcW w:w="1488" w:type="dxa"/>
          </w:tcPr>
          <w:p w14:paraId="2CD5039D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02F871F5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:rsidRPr="0070799A" w14:paraId="69394EB8" w14:textId="77777777" w:rsidTr="005261CF">
        <w:tc>
          <w:tcPr>
            <w:tcW w:w="1488" w:type="dxa"/>
          </w:tcPr>
          <w:p w14:paraId="63D05E63" w14:textId="77777777" w:rsidR="001228A6" w:rsidRPr="000800C7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GB"/>
              </w:rPr>
            </w:pPr>
          </w:p>
        </w:tc>
        <w:tc>
          <w:tcPr>
            <w:tcW w:w="7724" w:type="dxa"/>
          </w:tcPr>
          <w:p w14:paraId="4BC1E9F6" w14:textId="77777777" w:rsidR="001228A6" w:rsidRPr="000800C7" w:rsidRDefault="001228A6" w:rsidP="003904C1">
            <w:pPr>
              <w:pStyle w:val="NormalWeb"/>
              <w:widowControl w:val="0"/>
              <w:spacing w:line="240" w:lineRule="auto"/>
              <w:rPr>
                <w:b/>
              </w:rPr>
            </w:pPr>
          </w:p>
        </w:tc>
      </w:tr>
      <w:tr w:rsidR="001228A6" w14:paraId="5E5C0C23" w14:textId="77777777" w:rsidTr="005261CF">
        <w:tc>
          <w:tcPr>
            <w:tcW w:w="1488" w:type="dxa"/>
          </w:tcPr>
          <w:p w14:paraId="568DC634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GB"/>
              </w:rPr>
            </w:pPr>
          </w:p>
        </w:tc>
        <w:tc>
          <w:tcPr>
            <w:tcW w:w="7724" w:type="dxa"/>
          </w:tcPr>
          <w:p w14:paraId="17F99F2C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GB"/>
              </w:rPr>
            </w:pPr>
          </w:p>
        </w:tc>
      </w:tr>
      <w:tr w:rsidR="001228A6" w14:paraId="2649FD9F" w14:textId="77777777" w:rsidTr="005261CF">
        <w:tc>
          <w:tcPr>
            <w:tcW w:w="1488" w:type="dxa"/>
          </w:tcPr>
          <w:p w14:paraId="0C4A7A8D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GB"/>
              </w:rPr>
            </w:pPr>
          </w:p>
        </w:tc>
        <w:tc>
          <w:tcPr>
            <w:tcW w:w="7724" w:type="dxa"/>
          </w:tcPr>
          <w:p w14:paraId="204C32EA" w14:textId="77777777" w:rsidR="001228A6" w:rsidRPr="00B00DB7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i/>
                <w:lang w:val="en-GB"/>
              </w:rPr>
            </w:pPr>
          </w:p>
        </w:tc>
      </w:tr>
      <w:tr w:rsidR="001228A6" w14:paraId="525B0D0E" w14:textId="77777777" w:rsidTr="005261CF">
        <w:tc>
          <w:tcPr>
            <w:tcW w:w="1488" w:type="dxa"/>
          </w:tcPr>
          <w:p w14:paraId="7F938297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5905E625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52E801C2" w14:textId="77777777" w:rsidTr="005261CF">
        <w:tc>
          <w:tcPr>
            <w:tcW w:w="1488" w:type="dxa"/>
          </w:tcPr>
          <w:p w14:paraId="0A10B658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3E3002CB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44A97F69" w14:textId="77777777" w:rsidTr="005261CF">
        <w:tc>
          <w:tcPr>
            <w:tcW w:w="1488" w:type="dxa"/>
          </w:tcPr>
          <w:p w14:paraId="29984B6A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5291F67A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066CA261" w14:textId="77777777" w:rsidTr="005261CF">
        <w:tc>
          <w:tcPr>
            <w:tcW w:w="1488" w:type="dxa"/>
          </w:tcPr>
          <w:p w14:paraId="3589B7DC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7F5F4F28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678C2E7C" w14:textId="77777777" w:rsidTr="005261CF">
        <w:tc>
          <w:tcPr>
            <w:tcW w:w="1488" w:type="dxa"/>
          </w:tcPr>
          <w:p w14:paraId="109E05A2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194AD9A4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</w:tbl>
    <w:p w14:paraId="6F045D72" w14:textId="77777777" w:rsidR="00621710" w:rsidRPr="00621710" w:rsidRDefault="00621710" w:rsidP="003904C1">
      <w:pPr>
        <w:pStyle w:val="08-ListadeProfessores"/>
        <w:widowControl w:val="0"/>
        <w:suppressAutoHyphens/>
        <w:spacing w:line="240" w:lineRule="auto"/>
        <w:rPr>
          <w:bCs/>
          <w:szCs w:val="24"/>
        </w:rPr>
      </w:pPr>
    </w:p>
    <w:p w14:paraId="4E2D02AD" w14:textId="77777777" w:rsidR="00F91F61" w:rsidRDefault="00F91F61" w:rsidP="003904C1">
      <w:pPr>
        <w:pStyle w:val="08-ListadeProfessores"/>
        <w:widowControl w:val="0"/>
        <w:suppressAutoHyphens/>
        <w:spacing w:line="240" w:lineRule="auto"/>
        <w:rPr>
          <w:b/>
          <w:bCs/>
          <w:sz w:val="28"/>
        </w:rPr>
      </w:pPr>
    </w:p>
    <w:p w14:paraId="2FCC748D" w14:textId="77777777" w:rsidR="00F91F61" w:rsidRDefault="00F91F61" w:rsidP="003904C1">
      <w:pPr>
        <w:pStyle w:val="08-ListadeProfessores"/>
        <w:widowControl w:val="0"/>
        <w:suppressAutoHyphens/>
        <w:spacing w:line="240" w:lineRule="auto"/>
        <w:rPr>
          <w:b/>
          <w:bCs/>
          <w:sz w:val="28"/>
        </w:rPr>
        <w:sectPr w:rsidR="00F91F61">
          <w:pgSz w:w="11907" w:h="16840" w:code="9"/>
          <w:pgMar w:top="1701" w:right="1134" w:bottom="1134" w:left="1701" w:header="907" w:footer="1701" w:gutter="0"/>
          <w:pgNumType w:fmt="upperRoman" w:start="1"/>
          <w:cols w:space="720"/>
          <w:titlePg/>
        </w:sectPr>
      </w:pPr>
    </w:p>
    <w:p w14:paraId="51A0068F" w14:textId="6153DFEC" w:rsidR="006164A2" w:rsidRPr="002060A4" w:rsidRDefault="006164A2" w:rsidP="003904C1">
      <w:pPr>
        <w:pStyle w:val="08-ListadeProfessores"/>
        <w:widowControl w:val="0"/>
        <w:suppressAutoHyphens/>
        <w:spacing w:line="240" w:lineRule="auto"/>
        <w:rPr>
          <w:b/>
          <w:bCs/>
          <w:color w:val="FF0000"/>
          <w:sz w:val="28"/>
        </w:rPr>
      </w:pPr>
      <w:r w:rsidRPr="002060A4">
        <w:rPr>
          <w:b/>
          <w:bCs/>
          <w:color w:val="FF0000"/>
          <w:sz w:val="28"/>
        </w:rPr>
        <w:lastRenderedPageBreak/>
        <w:t xml:space="preserve">LISTA DE </w:t>
      </w:r>
      <w:r w:rsidR="00A82B19" w:rsidRPr="002060A4">
        <w:rPr>
          <w:b/>
          <w:bCs/>
          <w:color w:val="FF0000"/>
          <w:sz w:val="28"/>
        </w:rPr>
        <w:t>TABELAS</w:t>
      </w:r>
      <w:r w:rsidR="002060A4" w:rsidRPr="002060A4">
        <w:rPr>
          <w:b/>
          <w:bCs/>
          <w:color w:val="FF0000"/>
          <w:sz w:val="28"/>
        </w:rPr>
        <w:t xml:space="preserve"> (se houver)</w:t>
      </w:r>
    </w:p>
    <w:p w14:paraId="032884C7" w14:textId="77777777" w:rsidR="00621710" w:rsidRPr="00621710" w:rsidRDefault="00621710" w:rsidP="003904C1">
      <w:pPr>
        <w:pStyle w:val="08-ListadeProfessores"/>
        <w:widowControl w:val="0"/>
        <w:suppressAutoHyphens/>
        <w:spacing w:line="240" w:lineRule="auto"/>
        <w:rPr>
          <w:bCs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7"/>
        <w:gridCol w:w="7605"/>
      </w:tblGrid>
      <w:tr w:rsidR="001228A6" w14:paraId="44B3C9C1" w14:textId="77777777" w:rsidTr="005261CF">
        <w:tc>
          <w:tcPr>
            <w:tcW w:w="1488" w:type="dxa"/>
          </w:tcPr>
          <w:p w14:paraId="07E036F3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3FA8AAF8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2083CB9D" w14:textId="77777777" w:rsidTr="005261CF">
        <w:tc>
          <w:tcPr>
            <w:tcW w:w="1488" w:type="dxa"/>
          </w:tcPr>
          <w:p w14:paraId="404FCCE7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507480F3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4080D48A" w14:textId="77777777" w:rsidTr="005261CF">
        <w:tc>
          <w:tcPr>
            <w:tcW w:w="1488" w:type="dxa"/>
          </w:tcPr>
          <w:p w14:paraId="7B26F7A2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20F70B7F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4B06EED3" w14:textId="77777777" w:rsidTr="005261CF">
        <w:tc>
          <w:tcPr>
            <w:tcW w:w="1488" w:type="dxa"/>
          </w:tcPr>
          <w:p w14:paraId="29667DF6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5BFB1950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79A18704" w14:textId="77777777" w:rsidTr="005261CF">
        <w:tc>
          <w:tcPr>
            <w:tcW w:w="1488" w:type="dxa"/>
          </w:tcPr>
          <w:p w14:paraId="6404E98B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2B8071FB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025DC793" w14:textId="77777777" w:rsidTr="005261CF">
        <w:tc>
          <w:tcPr>
            <w:tcW w:w="1488" w:type="dxa"/>
          </w:tcPr>
          <w:p w14:paraId="44C5A6AE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6D982F5C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4C086C88" w14:textId="77777777" w:rsidTr="005261CF">
        <w:tc>
          <w:tcPr>
            <w:tcW w:w="1488" w:type="dxa"/>
          </w:tcPr>
          <w:p w14:paraId="62BDFC49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2D846AF8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34E95CAE" w14:textId="77777777" w:rsidTr="005261CF">
        <w:tc>
          <w:tcPr>
            <w:tcW w:w="1488" w:type="dxa"/>
          </w:tcPr>
          <w:p w14:paraId="7A387F56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6479EF97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18C378B5" w14:textId="77777777" w:rsidTr="005261CF">
        <w:tc>
          <w:tcPr>
            <w:tcW w:w="1488" w:type="dxa"/>
          </w:tcPr>
          <w:p w14:paraId="77955D78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382FB1C4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46B8ADB9" w14:textId="77777777" w:rsidTr="005261CF">
        <w:tc>
          <w:tcPr>
            <w:tcW w:w="1488" w:type="dxa"/>
          </w:tcPr>
          <w:p w14:paraId="1DFA7CB1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2D8E49F9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left"/>
              <w:rPr>
                <w:lang w:val="pt-PT"/>
              </w:rPr>
            </w:pPr>
          </w:p>
        </w:tc>
      </w:tr>
      <w:tr w:rsidR="001228A6" w:rsidRPr="006B51E1" w14:paraId="471D73D4" w14:textId="77777777" w:rsidTr="005261CF">
        <w:tc>
          <w:tcPr>
            <w:tcW w:w="1488" w:type="dxa"/>
          </w:tcPr>
          <w:p w14:paraId="35ED6AFF" w14:textId="77777777" w:rsidR="001228A6" w:rsidRPr="006B51E1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US"/>
              </w:rPr>
            </w:pPr>
          </w:p>
        </w:tc>
        <w:tc>
          <w:tcPr>
            <w:tcW w:w="7724" w:type="dxa"/>
          </w:tcPr>
          <w:p w14:paraId="702E9BD7" w14:textId="77777777" w:rsidR="001228A6" w:rsidRPr="006B51E1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US"/>
              </w:rPr>
            </w:pPr>
          </w:p>
        </w:tc>
      </w:tr>
      <w:tr w:rsidR="001228A6" w14:paraId="1A588D51" w14:textId="77777777" w:rsidTr="005261CF">
        <w:tc>
          <w:tcPr>
            <w:tcW w:w="1488" w:type="dxa"/>
          </w:tcPr>
          <w:p w14:paraId="4FF15512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78597132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1149F39A" w14:textId="77777777" w:rsidTr="005261CF">
        <w:tc>
          <w:tcPr>
            <w:tcW w:w="1488" w:type="dxa"/>
          </w:tcPr>
          <w:p w14:paraId="52322388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688A00B4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480CCB59" w14:textId="77777777" w:rsidTr="005261CF">
        <w:tc>
          <w:tcPr>
            <w:tcW w:w="1488" w:type="dxa"/>
          </w:tcPr>
          <w:p w14:paraId="5D13183C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4095A5F7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4C53DBBB" w14:textId="77777777" w:rsidTr="005261CF">
        <w:tc>
          <w:tcPr>
            <w:tcW w:w="1488" w:type="dxa"/>
          </w:tcPr>
          <w:p w14:paraId="2DE1EE46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4F7EBE35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1A478DDD" w14:textId="77777777" w:rsidTr="005261CF">
        <w:tc>
          <w:tcPr>
            <w:tcW w:w="1488" w:type="dxa"/>
          </w:tcPr>
          <w:p w14:paraId="48218507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48F92D31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40E08986" w14:textId="77777777" w:rsidTr="005261CF">
        <w:tc>
          <w:tcPr>
            <w:tcW w:w="1488" w:type="dxa"/>
          </w:tcPr>
          <w:p w14:paraId="461A21B0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738B44EF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2F6B82CC" w14:textId="77777777" w:rsidTr="005261CF">
        <w:tc>
          <w:tcPr>
            <w:tcW w:w="1488" w:type="dxa"/>
          </w:tcPr>
          <w:p w14:paraId="0108A789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440FDBAE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27D14B60" w14:textId="77777777" w:rsidTr="005261CF">
        <w:tc>
          <w:tcPr>
            <w:tcW w:w="1488" w:type="dxa"/>
          </w:tcPr>
          <w:p w14:paraId="4A859038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00FA9275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</w:tr>
      <w:tr w:rsidR="001228A6" w14:paraId="7D007C3F" w14:textId="77777777" w:rsidTr="005261CF">
        <w:tc>
          <w:tcPr>
            <w:tcW w:w="1488" w:type="dxa"/>
          </w:tcPr>
          <w:p w14:paraId="2345768C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3AE1A194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</w:tr>
      <w:tr w:rsidR="001228A6" w14:paraId="57A9C713" w14:textId="77777777" w:rsidTr="005261CF">
        <w:tc>
          <w:tcPr>
            <w:tcW w:w="1488" w:type="dxa"/>
          </w:tcPr>
          <w:p w14:paraId="16AB7E5E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4C1B8AD4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</w:tr>
      <w:tr w:rsidR="001228A6" w14:paraId="756818B4" w14:textId="77777777" w:rsidTr="005261CF">
        <w:tc>
          <w:tcPr>
            <w:tcW w:w="1488" w:type="dxa"/>
          </w:tcPr>
          <w:p w14:paraId="2746F880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68B7FCBF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</w:tr>
      <w:tr w:rsidR="001228A6" w14:paraId="459FDA32" w14:textId="77777777" w:rsidTr="005261CF">
        <w:tc>
          <w:tcPr>
            <w:tcW w:w="1488" w:type="dxa"/>
          </w:tcPr>
          <w:p w14:paraId="3588B21E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58260522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24B181CF" w14:textId="77777777" w:rsidTr="005261CF">
        <w:tc>
          <w:tcPr>
            <w:tcW w:w="1488" w:type="dxa"/>
          </w:tcPr>
          <w:p w14:paraId="208278C6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485FF7C8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555C5773" w14:textId="77777777" w:rsidTr="005261CF">
        <w:tc>
          <w:tcPr>
            <w:tcW w:w="1488" w:type="dxa"/>
          </w:tcPr>
          <w:p w14:paraId="48CDA6FC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148BE1A6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3A76F18E" w14:textId="77777777" w:rsidTr="005261CF">
        <w:tc>
          <w:tcPr>
            <w:tcW w:w="1488" w:type="dxa"/>
          </w:tcPr>
          <w:p w14:paraId="5293AED1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06A6722E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25983987" w14:textId="77777777" w:rsidTr="005261CF">
        <w:tc>
          <w:tcPr>
            <w:tcW w:w="1488" w:type="dxa"/>
          </w:tcPr>
          <w:p w14:paraId="001D99D3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0AA2E0D6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:rsidRPr="0070799A" w14:paraId="6131966F" w14:textId="77777777" w:rsidTr="005261CF">
        <w:tc>
          <w:tcPr>
            <w:tcW w:w="1488" w:type="dxa"/>
          </w:tcPr>
          <w:p w14:paraId="5BE3B258" w14:textId="77777777" w:rsidR="001228A6" w:rsidRPr="000800C7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GB"/>
              </w:rPr>
            </w:pPr>
          </w:p>
        </w:tc>
        <w:tc>
          <w:tcPr>
            <w:tcW w:w="7724" w:type="dxa"/>
          </w:tcPr>
          <w:p w14:paraId="493DC168" w14:textId="77777777" w:rsidR="001228A6" w:rsidRPr="000800C7" w:rsidRDefault="001228A6" w:rsidP="003904C1">
            <w:pPr>
              <w:pStyle w:val="NormalWeb"/>
              <w:widowControl w:val="0"/>
              <w:spacing w:line="240" w:lineRule="auto"/>
              <w:rPr>
                <w:b/>
              </w:rPr>
            </w:pPr>
          </w:p>
        </w:tc>
      </w:tr>
      <w:tr w:rsidR="001228A6" w14:paraId="7D1B3D44" w14:textId="77777777" w:rsidTr="005261CF">
        <w:tc>
          <w:tcPr>
            <w:tcW w:w="1488" w:type="dxa"/>
          </w:tcPr>
          <w:p w14:paraId="4665107E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GB"/>
              </w:rPr>
            </w:pPr>
          </w:p>
        </w:tc>
        <w:tc>
          <w:tcPr>
            <w:tcW w:w="7724" w:type="dxa"/>
          </w:tcPr>
          <w:p w14:paraId="2E368864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GB"/>
              </w:rPr>
            </w:pPr>
          </w:p>
        </w:tc>
      </w:tr>
      <w:tr w:rsidR="001228A6" w14:paraId="2A2A07C0" w14:textId="77777777" w:rsidTr="005261CF">
        <w:tc>
          <w:tcPr>
            <w:tcW w:w="1488" w:type="dxa"/>
          </w:tcPr>
          <w:p w14:paraId="190A4AD9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GB"/>
              </w:rPr>
            </w:pPr>
          </w:p>
        </w:tc>
        <w:tc>
          <w:tcPr>
            <w:tcW w:w="7724" w:type="dxa"/>
          </w:tcPr>
          <w:p w14:paraId="3AE62519" w14:textId="77777777" w:rsidR="001228A6" w:rsidRPr="00B00DB7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i/>
                <w:lang w:val="en-GB"/>
              </w:rPr>
            </w:pPr>
          </w:p>
        </w:tc>
      </w:tr>
      <w:tr w:rsidR="001228A6" w14:paraId="5E9EB754" w14:textId="77777777" w:rsidTr="005261CF">
        <w:tc>
          <w:tcPr>
            <w:tcW w:w="1488" w:type="dxa"/>
          </w:tcPr>
          <w:p w14:paraId="29781829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7F439457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268665B5" w14:textId="77777777" w:rsidTr="005261CF">
        <w:tc>
          <w:tcPr>
            <w:tcW w:w="1488" w:type="dxa"/>
          </w:tcPr>
          <w:p w14:paraId="09EBF6BF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3C65C013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5D2D6607" w14:textId="77777777" w:rsidTr="005261CF">
        <w:tc>
          <w:tcPr>
            <w:tcW w:w="1488" w:type="dxa"/>
          </w:tcPr>
          <w:p w14:paraId="0CF88B34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3600F114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08CA01EE" w14:textId="77777777" w:rsidTr="005261CF">
        <w:tc>
          <w:tcPr>
            <w:tcW w:w="1488" w:type="dxa"/>
          </w:tcPr>
          <w:p w14:paraId="31B00B9C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49BA3D2F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1228A6" w14:paraId="3D2A30BA" w14:textId="77777777" w:rsidTr="005261CF">
        <w:tc>
          <w:tcPr>
            <w:tcW w:w="1488" w:type="dxa"/>
          </w:tcPr>
          <w:p w14:paraId="48B8B05F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70530D17" w14:textId="77777777" w:rsidR="001228A6" w:rsidRDefault="001228A6" w:rsidP="003904C1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</w:tbl>
    <w:p w14:paraId="447A7E31" w14:textId="77777777" w:rsidR="00621710" w:rsidRPr="00621710" w:rsidRDefault="00621710" w:rsidP="003904C1">
      <w:pPr>
        <w:pStyle w:val="08-ListadeProfessores"/>
        <w:widowControl w:val="0"/>
        <w:suppressAutoHyphens/>
        <w:spacing w:line="240" w:lineRule="auto"/>
        <w:rPr>
          <w:bCs/>
          <w:szCs w:val="24"/>
        </w:rPr>
      </w:pPr>
    </w:p>
    <w:p w14:paraId="231A181B" w14:textId="69E1A930" w:rsidR="00F91F61" w:rsidRDefault="00F91F61" w:rsidP="003904C1">
      <w:pPr>
        <w:pStyle w:val="08-ListadeProfessores"/>
        <w:widowControl w:val="0"/>
        <w:suppressAutoHyphens/>
        <w:spacing w:before="120" w:after="120" w:line="240" w:lineRule="auto"/>
        <w:ind w:left="1418" w:hanging="1418"/>
        <w:jc w:val="left"/>
        <w:rPr>
          <w:b/>
          <w:bCs/>
          <w:sz w:val="28"/>
        </w:rPr>
      </w:pPr>
    </w:p>
    <w:p w14:paraId="3B1B78B5" w14:textId="77777777" w:rsidR="00F91F61" w:rsidRDefault="00EE7FA7" w:rsidP="003904C1">
      <w:pPr>
        <w:pStyle w:val="08-ListadeProfessores"/>
        <w:widowControl w:val="0"/>
        <w:suppressAutoHyphens/>
        <w:spacing w:line="24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</w:p>
    <w:p w14:paraId="27F29ABC" w14:textId="77777777" w:rsidR="006164A2" w:rsidRDefault="006164A2" w:rsidP="00CD1DE7">
      <w:pPr>
        <w:pStyle w:val="08-ListadeProfessores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spacing w:line="240" w:lineRule="auto"/>
        <w:rPr>
          <w:b/>
          <w:bCs/>
          <w:sz w:val="28"/>
        </w:rPr>
        <w:sectPr w:rsidR="006164A2">
          <w:pgSz w:w="11907" w:h="16840" w:code="9"/>
          <w:pgMar w:top="1701" w:right="1134" w:bottom="1134" w:left="1701" w:header="907" w:footer="1701" w:gutter="0"/>
          <w:pgNumType w:fmt="upperRoman" w:start="1"/>
          <w:cols w:space="720"/>
          <w:titlePg/>
        </w:sectPr>
      </w:pPr>
    </w:p>
    <w:p w14:paraId="67CFC717" w14:textId="5C78DD9F" w:rsidR="006164A2" w:rsidRDefault="006164A2" w:rsidP="00CD1DE7">
      <w:pPr>
        <w:pStyle w:val="08-ListadeProfessores"/>
        <w:widowControl w:val="0"/>
        <w:suppressAutoHyphens/>
        <w:spacing w:line="240" w:lineRule="auto"/>
      </w:pPr>
      <w:r w:rsidRPr="002060A4">
        <w:rPr>
          <w:b/>
          <w:bCs/>
          <w:color w:val="FF0000"/>
          <w:sz w:val="28"/>
        </w:rPr>
        <w:lastRenderedPageBreak/>
        <w:t>LISTA DE ABREVIATURAS E SIGLAS</w:t>
      </w:r>
      <w:r w:rsidR="002060A4" w:rsidRPr="002060A4">
        <w:rPr>
          <w:b/>
          <w:bCs/>
          <w:color w:val="FF0000"/>
          <w:sz w:val="28"/>
        </w:rPr>
        <w:t xml:space="preserve"> (se houver)</w:t>
      </w:r>
    </w:p>
    <w:p w14:paraId="2915A3C9" w14:textId="77777777" w:rsidR="006164A2" w:rsidRDefault="006164A2" w:rsidP="00CD1DE7">
      <w:pPr>
        <w:pStyle w:val="08-ListadeProfessores"/>
        <w:widowControl w:val="0"/>
        <w:suppressAutoHyphens/>
        <w:spacing w:line="240" w:lineRule="auto"/>
      </w:pPr>
    </w:p>
    <w:p w14:paraId="3E39151C" w14:textId="77777777" w:rsidR="00621710" w:rsidRDefault="00621710" w:rsidP="00CD1DE7">
      <w:pPr>
        <w:pStyle w:val="08-ListadeProfessores"/>
        <w:widowControl w:val="0"/>
        <w:suppressAutoHyphens/>
        <w:spacing w:line="240" w:lineRule="auto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7"/>
        <w:gridCol w:w="7605"/>
      </w:tblGrid>
      <w:tr w:rsidR="009B4D4E" w14:paraId="63973282" w14:textId="77777777">
        <w:tc>
          <w:tcPr>
            <w:tcW w:w="1488" w:type="dxa"/>
          </w:tcPr>
          <w:p w14:paraId="2EEBAAC4" w14:textId="570FCA13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2202E1A5" w14:textId="14D1FE27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3FA77D97" w14:textId="77777777">
        <w:tc>
          <w:tcPr>
            <w:tcW w:w="1488" w:type="dxa"/>
          </w:tcPr>
          <w:p w14:paraId="3A798E94" w14:textId="005A3179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645F8613" w14:textId="13C825AE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72652D60" w14:textId="77777777">
        <w:tc>
          <w:tcPr>
            <w:tcW w:w="1488" w:type="dxa"/>
          </w:tcPr>
          <w:p w14:paraId="1789D8E8" w14:textId="7342E123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1E5307F6" w14:textId="1F289759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26B0D645" w14:textId="77777777">
        <w:tc>
          <w:tcPr>
            <w:tcW w:w="1488" w:type="dxa"/>
          </w:tcPr>
          <w:p w14:paraId="2E8AA0E1" w14:textId="6065A900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174AABE3" w14:textId="67C3DF98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1681E47C" w14:textId="77777777">
        <w:tc>
          <w:tcPr>
            <w:tcW w:w="1488" w:type="dxa"/>
          </w:tcPr>
          <w:p w14:paraId="6918CE62" w14:textId="3019BC70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77B28414" w14:textId="37115C96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737C7E47" w14:textId="77777777">
        <w:tc>
          <w:tcPr>
            <w:tcW w:w="1488" w:type="dxa"/>
          </w:tcPr>
          <w:p w14:paraId="10272E35" w14:textId="5F28CE4C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4A2473D5" w14:textId="665ED546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31DD72FB" w14:textId="77777777">
        <w:tc>
          <w:tcPr>
            <w:tcW w:w="1488" w:type="dxa"/>
          </w:tcPr>
          <w:p w14:paraId="0A056A13" w14:textId="1630C7E8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0CC30D2F" w14:textId="3B7F1AB8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30EE9CFD" w14:textId="77777777">
        <w:tc>
          <w:tcPr>
            <w:tcW w:w="1488" w:type="dxa"/>
          </w:tcPr>
          <w:p w14:paraId="1790D5C9" w14:textId="728DD883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2A664841" w14:textId="6871D88F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1FE57B98" w14:textId="77777777">
        <w:tc>
          <w:tcPr>
            <w:tcW w:w="1488" w:type="dxa"/>
          </w:tcPr>
          <w:p w14:paraId="4D09524D" w14:textId="1E32C466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79A73D3E" w14:textId="46B80F61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2CACB386" w14:textId="77777777">
        <w:tc>
          <w:tcPr>
            <w:tcW w:w="1488" w:type="dxa"/>
          </w:tcPr>
          <w:p w14:paraId="41C34AAA" w14:textId="07CDC862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7C142A6E" w14:textId="1CA52D76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left"/>
              <w:rPr>
                <w:lang w:val="pt-PT"/>
              </w:rPr>
            </w:pPr>
          </w:p>
        </w:tc>
      </w:tr>
      <w:tr w:rsidR="009B4D4E" w:rsidRPr="006B51E1" w14:paraId="78ADAF84" w14:textId="77777777">
        <w:tc>
          <w:tcPr>
            <w:tcW w:w="1488" w:type="dxa"/>
          </w:tcPr>
          <w:p w14:paraId="786FF55E" w14:textId="4C3095F1" w:rsidR="009B4D4E" w:rsidRPr="006B51E1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US"/>
              </w:rPr>
            </w:pPr>
          </w:p>
        </w:tc>
        <w:tc>
          <w:tcPr>
            <w:tcW w:w="7724" w:type="dxa"/>
          </w:tcPr>
          <w:p w14:paraId="7A25013E" w14:textId="7C8D1A22" w:rsidR="009B4D4E" w:rsidRPr="006B51E1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US"/>
              </w:rPr>
            </w:pPr>
          </w:p>
        </w:tc>
      </w:tr>
      <w:tr w:rsidR="009B4D4E" w14:paraId="1832B116" w14:textId="77777777">
        <w:tc>
          <w:tcPr>
            <w:tcW w:w="1488" w:type="dxa"/>
          </w:tcPr>
          <w:p w14:paraId="3A334EDE" w14:textId="1DFFEB9F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5D65747C" w14:textId="7EF527AC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3826B3C0" w14:textId="77777777" w:rsidTr="005076A6">
        <w:tc>
          <w:tcPr>
            <w:tcW w:w="1488" w:type="dxa"/>
          </w:tcPr>
          <w:p w14:paraId="6BC04C04" w14:textId="37467EA9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4B312A0B" w14:textId="7DFEE93B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15B54EAA" w14:textId="77777777" w:rsidTr="005076A6">
        <w:tc>
          <w:tcPr>
            <w:tcW w:w="1488" w:type="dxa"/>
          </w:tcPr>
          <w:p w14:paraId="3FCA98BA" w14:textId="1440AAA6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5A51F874" w14:textId="2675E78C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7E0AB91A" w14:textId="77777777">
        <w:tc>
          <w:tcPr>
            <w:tcW w:w="1488" w:type="dxa"/>
          </w:tcPr>
          <w:p w14:paraId="67977F09" w14:textId="0474FC25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39F16DB6" w14:textId="0FDF4C0B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2169E0DE" w14:textId="77777777" w:rsidTr="005076A6">
        <w:tc>
          <w:tcPr>
            <w:tcW w:w="1488" w:type="dxa"/>
          </w:tcPr>
          <w:p w14:paraId="7C6C206A" w14:textId="07A56E27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5B247A04" w14:textId="16F9C91F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7DE4F8C1" w14:textId="77777777" w:rsidTr="005076A6">
        <w:tc>
          <w:tcPr>
            <w:tcW w:w="1488" w:type="dxa"/>
          </w:tcPr>
          <w:p w14:paraId="75E47053" w14:textId="641F4552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57B60B86" w14:textId="707F7102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148BC59E" w14:textId="77777777">
        <w:tc>
          <w:tcPr>
            <w:tcW w:w="1488" w:type="dxa"/>
          </w:tcPr>
          <w:p w14:paraId="54280597" w14:textId="60C51ECF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1E6B46E7" w14:textId="1EB354B3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786BE166" w14:textId="77777777">
        <w:tc>
          <w:tcPr>
            <w:tcW w:w="1488" w:type="dxa"/>
          </w:tcPr>
          <w:p w14:paraId="5128ECA1" w14:textId="61142187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2A0AB91A" w14:textId="053BC57E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</w:tr>
      <w:tr w:rsidR="009B4D4E" w14:paraId="0C33D5AC" w14:textId="77777777">
        <w:tc>
          <w:tcPr>
            <w:tcW w:w="1488" w:type="dxa"/>
          </w:tcPr>
          <w:p w14:paraId="5DB306C8" w14:textId="154FC604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381802E5" w14:textId="5C571F11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</w:tr>
      <w:tr w:rsidR="009B4D4E" w14:paraId="1F9ABB31" w14:textId="77777777">
        <w:tc>
          <w:tcPr>
            <w:tcW w:w="1488" w:type="dxa"/>
          </w:tcPr>
          <w:p w14:paraId="3B98F017" w14:textId="439648B4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753F7C91" w14:textId="306C3E14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</w:tr>
      <w:tr w:rsidR="009B4D4E" w14:paraId="42CB7041" w14:textId="77777777">
        <w:tc>
          <w:tcPr>
            <w:tcW w:w="1488" w:type="dxa"/>
          </w:tcPr>
          <w:p w14:paraId="0E0C0BAA" w14:textId="1B037AC4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7F282975" w14:textId="776FE725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</w:tr>
      <w:tr w:rsidR="009B4D4E" w14:paraId="5873D8EB" w14:textId="77777777">
        <w:tc>
          <w:tcPr>
            <w:tcW w:w="1488" w:type="dxa"/>
          </w:tcPr>
          <w:p w14:paraId="119E461B" w14:textId="09660528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7FF44123" w14:textId="6F8982A6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454B011F" w14:textId="77777777">
        <w:tc>
          <w:tcPr>
            <w:tcW w:w="1488" w:type="dxa"/>
          </w:tcPr>
          <w:p w14:paraId="6F559D4A" w14:textId="253133D9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42800BA1" w14:textId="29E083E8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0AAA4F55" w14:textId="77777777">
        <w:tc>
          <w:tcPr>
            <w:tcW w:w="1488" w:type="dxa"/>
          </w:tcPr>
          <w:p w14:paraId="6976CFBC" w14:textId="48231D12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pt-PT"/>
              </w:rPr>
            </w:pPr>
          </w:p>
        </w:tc>
        <w:tc>
          <w:tcPr>
            <w:tcW w:w="7724" w:type="dxa"/>
          </w:tcPr>
          <w:p w14:paraId="0E0C5876" w14:textId="6B9EDA21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53CBB183" w14:textId="77777777">
        <w:tc>
          <w:tcPr>
            <w:tcW w:w="1488" w:type="dxa"/>
          </w:tcPr>
          <w:p w14:paraId="42B226A7" w14:textId="7491D8BB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4781A60A" w14:textId="061F29C3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02AB0423" w14:textId="77777777">
        <w:tc>
          <w:tcPr>
            <w:tcW w:w="1488" w:type="dxa"/>
          </w:tcPr>
          <w:p w14:paraId="4865CD4D" w14:textId="6984A5B8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0481CD3B" w14:textId="1A34754C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:rsidRPr="0070799A" w14:paraId="2D825ED7" w14:textId="77777777">
        <w:tc>
          <w:tcPr>
            <w:tcW w:w="1488" w:type="dxa"/>
          </w:tcPr>
          <w:p w14:paraId="75CA72ED" w14:textId="5FB17C3F" w:rsidR="009B4D4E" w:rsidRPr="000800C7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GB"/>
              </w:rPr>
            </w:pPr>
          </w:p>
        </w:tc>
        <w:tc>
          <w:tcPr>
            <w:tcW w:w="7724" w:type="dxa"/>
          </w:tcPr>
          <w:p w14:paraId="72A7E17D" w14:textId="20D67E21" w:rsidR="009B4D4E" w:rsidRPr="000800C7" w:rsidRDefault="009B4D4E" w:rsidP="00CD1DE7">
            <w:pPr>
              <w:pStyle w:val="NormalWeb"/>
              <w:widowControl w:val="0"/>
              <w:rPr>
                <w:b/>
              </w:rPr>
            </w:pPr>
          </w:p>
        </w:tc>
      </w:tr>
      <w:tr w:rsidR="009B4D4E" w14:paraId="6D15E2F4" w14:textId="77777777">
        <w:tc>
          <w:tcPr>
            <w:tcW w:w="1488" w:type="dxa"/>
          </w:tcPr>
          <w:p w14:paraId="7D7D1D44" w14:textId="72DE6FD0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GB"/>
              </w:rPr>
            </w:pPr>
          </w:p>
        </w:tc>
        <w:tc>
          <w:tcPr>
            <w:tcW w:w="7724" w:type="dxa"/>
          </w:tcPr>
          <w:p w14:paraId="43D8BEA0" w14:textId="36F868EF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GB"/>
              </w:rPr>
            </w:pPr>
          </w:p>
        </w:tc>
      </w:tr>
      <w:tr w:rsidR="009B4D4E" w14:paraId="5043CD92" w14:textId="77777777">
        <w:tc>
          <w:tcPr>
            <w:tcW w:w="1488" w:type="dxa"/>
          </w:tcPr>
          <w:p w14:paraId="7BB09AE1" w14:textId="41865E81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lang w:val="en-GB"/>
              </w:rPr>
            </w:pPr>
          </w:p>
        </w:tc>
        <w:tc>
          <w:tcPr>
            <w:tcW w:w="7724" w:type="dxa"/>
          </w:tcPr>
          <w:p w14:paraId="4132ADD6" w14:textId="5A747A58" w:rsidR="009B4D4E" w:rsidRPr="00B00DB7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  <w:rPr>
                <w:i/>
                <w:lang w:val="en-GB"/>
              </w:rPr>
            </w:pPr>
          </w:p>
        </w:tc>
      </w:tr>
      <w:tr w:rsidR="009B4D4E" w14:paraId="67A912D7" w14:textId="77777777">
        <w:tc>
          <w:tcPr>
            <w:tcW w:w="1488" w:type="dxa"/>
          </w:tcPr>
          <w:p w14:paraId="54324A48" w14:textId="06725978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285889BE" w14:textId="5AE46137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214D5D55" w14:textId="77777777">
        <w:tc>
          <w:tcPr>
            <w:tcW w:w="1488" w:type="dxa"/>
          </w:tcPr>
          <w:p w14:paraId="5C44B39F" w14:textId="65F3D4FA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52ABBBB8" w14:textId="6BDF05F1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7A1CA27A" w14:textId="77777777">
        <w:tc>
          <w:tcPr>
            <w:tcW w:w="1488" w:type="dxa"/>
          </w:tcPr>
          <w:p w14:paraId="30025767" w14:textId="320314E5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64DFD5DE" w14:textId="563E6059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70958F9A" w14:textId="77777777">
        <w:tc>
          <w:tcPr>
            <w:tcW w:w="1488" w:type="dxa"/>
          </w:tcPr>
          <w:p w14:paraId="379213B0" w14:textId="6D54CA88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7A0A1A08" w14:textId="3B455182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  <w:tr w:rsidR="009B4D4E" w14:paraId="25A04AD3" w14:textId="77777777">
        <w:tc>
          <w:tcPr>
            <w:tcW w:w="1488" w:type="dxa"/>
          </w:tcPr>
          <w:p w14:paraId="34B2F9F6" w14:textId="0D6B36F2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  <w:tc>
          <w:tcPr>
            <w:tcW w:w="7724" w:type="dxa"/>
          </w:tcPr>
          <w:p w14:paraId="512C2550" w14:textId="68EAA93B" w:rsidR="009B4D4E" w:rsidRDefault="009B4D4E" w:rsidP="00CD1DE7">
            <w:pPr>
              <w:pStyle w:val="08-ListadeProfessores"/>
              <w:widowControl w:val="0"/>
              <w:suppressAutoHyphens/>
              <w:spacing w:line="240" w:lineRule="auto"/>
              <w:jc w:val="both"/>
            </w:pPr>
          </w:p>
        </w:tc>
      </w:tr>
    </w:tbl>
    <w:p w14:paraId="1163558D" w14:textId="77777777" w:rsidR="006164A2" w:rsidRPr="006B51E1" w:rsidRDefault="006164A2" w:rsidP="00CD1DE7">
      <w:pPr>
        <w:pStyle w:val="08-ListadeProfessores"/>
        <w:widowControl w:val="0"/>
        <w:suppressAutoHyphens/>
        <w:spacing w:line="240" w:lineRule="auto"/>
        <w:rPr>
          <w:b/>
          <w:bCs/>
          <w:sz w:val="28"/>
          <w:lang w:val="en-US"/>
        </w:rPr>
        <w:sectPr w:rsidR="006164A2" w:rsidRPr="006B51E1">
          <w:pgSz w:w="11907" w:h="16840" w:code="9"/>
          <w:pgMar w:top="1701" w:right="1134" w:bottom="1134" w:left="1701" w:header="907" w:footer="1701" w:gutter="0"/>
          <w:pgNumType w:fmt="upperRoman" w:start="1"/>
          <w:cols w:space="720"/>
          <w:titlePg/>
        </w:sectPr>
      </w:pPr>
    </w:p>
    <w:p w14:paraId="2AD5ADFB" w14:textId="35E44F59" w:rsidR="006164A2" w:rsidRPr="003B5F01" w:rsidRDefault="006164A2" w:rsidP="00CD1DE7">
      <w:pPr>
        <w:pStyle w:val="08-ListadeProfessores"/>
        <w:widowControl w:val="0"/>
        <w:suppressAutoHyphens/>
        <w:spacing w:line="240" w:lineRule="auto"/>
        <w:rPr>
          <w:b/>
          <w:bCs/>
          <w:color w:val="FF0000"/>
          <w:sz w:val="28"/>
        </w:rPr>
      </w:pPr>
      <w:r w:rsidRPr="006B51E1">
        <w:rPr>
          <w:b/>
          <w:bCs/>
          <w:sz w:val="28"/>
        </w:rPr>
        <w:lastRenderedPageBreak/>
        <w:t>SUM</w:t>
      </w:r>
      <w:r w:rsidR="002060A4">
        <w:rPr>
          <w:b/>
          <w:bCs/>
          <w:sz w:val="28"/>
        </w:rPr>
        <w:t>Á</w:t>
      </w:r>
      <w:r w:rsidRPr="006B51E1">
        <w:rPr>
          <w:b/>
          <w:bCs/>
          <w:sz w:val="28"/>
        </w:rPr>
        <w:t>RIO</w:t>
      </w:r>
      <w:r w:rsidR="002060A4" w:rsidRPr="003B5F01">
        <w:rPr>
          <w:b/>
          <w:bCs/>
          <w:color w:val="FF0000"/>
          <w:sz w:val="28"/>
        </w:rPr>
        <w:t xml:space="preserve"> (atualização automática)</w:t>
      </w:r>
    </w:p>
    <w:p w14:paraId="62805305" w14:textId="77777777" w:rsidR="006164A2" w:rsidRDefault="006164A2" w:rsidP="00CD1DE7">
      <w:pPr>
        <w:widowControl w:val="0"/>
        <w:suppressAutoHyphens/>
      </w:pPr>
    </w:p>
    <w:p w14:paraId="6FFDC2AD" w14:textId="77777777" w:rsidR="00621710" w:rsidRPr="006B51E1" w:rsidRDefault="00621710" w:rsidP="00CD1DE7">
      <w:pPr>
        <w:widowControl w:val="0"/>
        <w:suppressAutoHyphens/>
      </w:pPr>
    </w:p>
    <w:p w14:paraId="6A23D2C7" w14:textId="05DDAC54" w:rsidR="003B5F01" w:rsidRDefault="00147F56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rPr>
          <w:sz w:val="24"/>
        </w:rPr>
        <w:fldChar w:fldCharType="begin"/>
      </w:r>
      <w:r w:rsidR="006164A2">
        <w:rPr>
          <w:sz w:val="24"/>
        </w:rPr>
        <w:instrText xml:space="preserve"> TOC \o "1-4" \h \z </w:instrText>
      </w:r>
      <w:r>
        <w:rPr>
          <w:sz w:val="24"/>
        </w:rPr>
        <w:fldChar w:fldCharType="separate"/>
      </w:r>
      <w:hyperlink w:anchor="_Toc181967091" w:history="1">
        <w:r w:rsidR="003B5F01" w:rsidRPr="00ED2A84">
          <w:rPr>
            <w:rStyle w:val="Hyperlink"/>
          </w:rPr>
          <w:t>1</w:t>
        </w:r>
        <w:r w:rsidR="003B5F01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3B5F01" w:rsidRPr="00ED2A84">
          <w:rPr>
            <w:rStyle w:val="Hyperlink"/>
          </w:rPr>
          <w:t>Capítulo 1 (tema)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_Toc181967091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1</w:t>
        </w:r>
        <w:r w:rsidR="003B5F01">
          <w:rPr>
            <w:webHidden/>
          </w:rPr>
          <w:fldChar w:fldCharType="end"/>
        </w:r>
      </w:hyperlink>
    </w:p>
    <w:p w14:paraId="7B5A03FE" w14:textId="27E09796" w:rsidR="003B5F01" w:rsidRDefault="00541B3C">
      <w:pPr>
        <w:pStyle w:val="Sumrio2"/>
        <w:rPr>
          <w:rFonts w:asciiTheme="minorHAnsi" w:eastAsiaTheme="minorEastAsia" w:hAnsiTheme="minorHAnsi" w:cstheme="minorBidi"/>
          <w:smallCaps w:val="0"/>
          <w:kern w:val="2"/>
          <w:szCs w:val="24"/>
          <w14:ligatures w14:val="standardContextual"/>
        </w:rPr>
      </w:pPr>
      <w:hyperlink w:anchor="_Toc181967092" w:history="1">
        <w:r w:rsidR="003B5F01" w:rsidRPr="00ED2A84">
          <w:rPr>
            <w:rStyle w:val="Hyperlink"/>
          </w:rPr>
          <w:t>1.1</w:t>
        </w:r>
        <w:r w:rsidR="003B5F01">
          <w:rPr>
            <w:rFonts w:asciiTheme="minorHAnsi" w:eastAsiaTheme="minorEastAsia" w:hAnsiTheme="minorHAnsi" w:cstheme="minorBidi"/>
            <w:smallCaps w:val="0"/>
            <w:kern w:val="2"/>
            <w:szCs w:val="24"/>
            <w14:ligatures w14:val="standardContextual"/>
          </w:rPr>
          <w:tab/>
        </w:r>
        <w:r w:rsidR="003B5F01" w:rsidRPr="00ED2A84">
          <w:rPr>
            <w:rStyle w:val="Hyperlink"/>
          </w:rPr>
          <w:t>subtema 1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_Toc181967092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1</w:t>
        </w:r>
        <w:r w:rsidR="003B5F01">
          <w:rPr>
            <w:webHidden/>
          </w:rPr>
          <w:fldChar w:fldCharType="end"/>
        </w:r>
      </w:hyperlink>
    </w:p>
    <w:p w14:paraId="4758271A" w14:textId="76BAAC0B" w:rsidR="003B5F01" w:rsidRDefault="00541B3C">
      <w:pPr>
        <w:pStyle w:val="Sumrio2"/>
        <w:rPr>
          <w:rFonts w:asciiTheme="minorHAnsi" w:eastAsiaTheme="minorEastAsia" w:hAnsiTheme="minorHAnsi" w:cstheme="minorBidi"/>
          <w:smallCaps w:val="0"/>
          <w:kern w:val="2"/>
          <w:szCs w:val="24"/>
          <w14:ligatures w14:val="standardContextual"/>
        </w:rPr>
      </w:pPr>
      <w:hyperlink w:anchor="_Toc181967093" w:history="1">
        <w:r w:rsidR="003B5F01" w:rsidRPr="00ED2A84">
          <w:rPr>
            <w:rStyle w:val="Hyperlink"/>
          </w:rPr>
          <w:t>1.2</w:t>
        </w:r>
        <w:r w:rsidR="003B5F01">
          <w:rPr>
            <w:rFonts w:asciiTheme="minorHAnsi" w:eastAsiaTheme="minorEastAsia" w:hAnsiTheme="minorHAnsi" w:cstheme="minorBidi"/>
            <w:smallCaps w:val="0"/>
            <w:kern w:val="2"/>
            <w:szCs w:val="24"/>
            <w14:ligatures w14:val="standardContextual"/>
          </w:rPr>
          <w:tab/>
        </w:r>
        <w:r w:rsidR="003B5F01" w:rsidRPr="00ED2A84">
          <w:rPr>
            <w:rStyle w:val="Hyperlink"/>
          </w:rPr>
          <w:t>subtema 2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_Toc181967093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2</w:t>
        </w:r>
        <w:r w:rsidR="003B5F01">
          <w:rPr>
            <w:webHidden/>
          </w:rPr>
          <w:fldChar w:fldCharType="end"/>
        </w:r>
      </w:hyperlink>
    </w:p>
    <w:p w14:paraId="1BE0E5CB" w14:textId="57F7B855" w:rsidR="003B5F01" w:rsidRDefault="00541B3C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1967094" w:history="1">
        <w:r w:rsidR="003B5F01" w:rsidRPr="00ED2A84">
          <w:rPr>
            <w:rStyle w:val="Hyperlink"/>
          </w:rPr>
          <w:t>2</w:t>
        </w:r>
        <w:r w:rsidR="003B5F01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3B5F01" w:rsidRPr="00ED2A84">
          <w:rPr>
            <w:rStyle w:val="Hyperlink"/>
          </w:rPr>
          <w:t>Capítulo 2 (tema)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_Toc181967094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2</w:t>
        </w:r>
        <w:r w:rsidR="003B5F01">
          <w:rPr>
            <w:webHidden/>
          </w:rPr>
          <w:fldChar w:fldCharType="end"/>
        </w:r>
      </w:hyperlink>
    </w:p>
    <w:p w14:paraId="1DDC4BF4" w14:textId="23694C60" w:rsidR="003B5F01" w:rsidRDefault="00541B3C">
      <w:pPr>
        <w:pStyle w:val="Sumrio2"/>
        <w:rPr>
          <w:rFonts w:asciiTheme="minorHAnsi" w:eastAsiaTheme="minorEastAsia" w:hAnsiTheme="minorHAnsi" w:cstheme="minorBidi"/>
          <w:smallCaps w:val="0"/>
          <w:kern w:val="2"/>
          <w:szCs w:val="24"/>
          <w14:ligatures w14:val="standardContextual"/>
        </w:rPr>
      </w:pPr>
      <w:hyperlink w:anchor="_Toc181967095" w:history="1">
        <w:r w:rsidR="003B5F01" w:rsidRPr="00ED2A84">
          <w:rPr>
            <w:rStyle w:val="Hyperlink"/>
          </w:rPr>
          <w:t>2.1</w:t>
        </w:r>
        <w:r w:rsidR="003B5F01">
          <w:rPr>
            <w:rFonts w:asciiTheme="minorHAnsi" w:eastAsiaTheme="minorEastAsia" w:hAnsiTheme="minorHAnsi" w:cstheme="minorBidi"/>
            <w:smallCaps w:val="0"/>
            <w:kern w:val="2"/>
            <w:szCs w:val="24"/>
            <w14:ligatures w14:val="standardContextual"/>
          </w:rPr>
          <w:tab/>
        </w:r>
        <w:r w:rsidR="003B5F01" w:rsidRPr="00ED2A84">
          <w:rPr>
            <w:rStyle w:val="Hyperlink"/>
          </w:rPr>
          <w:t>subtema 1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_Toc181967095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2</w:t>
        </w:r>
        <w:r w:rsidR="003B5F01">
          <w:rPr>
            <w:webHidden/>
          </w:rPr>
          <w:fldChar w:fldCharType="end"/>
        </w:r>
      </w:hyperlink>
    </w:p>
    <w:p w14:paraId="275A93C1" w14:textId="4862F98B" w:rsidR="003B5F01" w:rsidRDefault="00541B3C">
      <w:pPr>
        <w:pStyle w:val="Sumrio2"/>
        <w:rPr>
          <w:rFonts w:asciiTheme="minorHAnsi" w:eastAsiaTheme="minorEastAsia" w:hAnsiTheme="minorHAnsi" w:cstheme="minorBidi"/>
          <w:smallCaps w:val="0"/>
          <w:kern w:val="2"/>
          <w:szCs w:val="24"/>
          <w14:ligatures w14:val="standardContextual"/>
        </w:rPr>
      </w:pPr>
      <w:hyperlink w:anchor="_Toc181967096" w:history="1">
        <w:r w:rsidR="003B5F01" w:rsidRPr="00ED2A84">
          <w:rPr>
            <w:rStyle w:val="Hyperlink"/>
          </w:rPr>
          <w:t>2.2</w:t>
        </w:r>
        <w:r w:rsidR="003B5F01">
          <w:rPr>
            <w:rFonts w:asciiTheme="minorHAnsi" w:eastAsiaTheme="minorEastAsia" w:hAnsiTheme="minorHAnsi" w:cstheme="minorBidi"/>
            <w:smallCaps w:val="0"/>
            <w:kern w:val="2"/>
            <w:szCs w:val="24"/>
            <w14:ligatures w14:val="standardContextual"/>
          </w:rPr>
          <w:tab/>
        </w:r>
        <w:r w:rsidR="003B5F01" w:rsidRPr="00ED2A84">
          <w:rPr>
            <w:rStyle w:val="Hyperlink"/>
          </w:rPr>
          <w:t>subtema 2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_Toc181967096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2</w:t>
        </w:r>
        <w:r w:rsidR="003B5F01">
          <w:rPr>
            <w:webHidden/>
          </w:rPr>
          <w:fldChar w:fldCharType="end"/>
        </w:r>
      </w:hyperlink>
    </w:p>
    <w:p w14:paraId="58E30ADC" w14:textId="172F9E5A" w:rsidR="003B5F01" w:rsidRDefault="00541B3C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1967097" w:history="1">
        <w:r w:rsidR="003B5F01" w:rsidRPr="00ED2A84">
          <w:rPr>
            <w:rStyle w:val="Hyperlink"/>
          </w:rPr>
          <w:t>3</w:t>
        </w:r>
        <w:r w:rsidR="003B5F01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3B5F01" w:rsidRPr="00ED2A84">
          <w:rPr>
            <w:rStyle w:val="Hyperlink"/>
          </w:rPr>
          <w:t>Capítulo 3 (tema)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_Toc181967097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2</w:t>
        </w:r>
        <w:r w:rsidR="003B5F01">
          <w:rPr>
            <w:webHidden/>
          </w:rPr>
          <w:fldChar w:fldCharType="end"/>
        </w:r>
      </w:hyperlink>
    </w:p>
    <w:p w14:paraId="19247929" w14:textId="4236C526" w:rsidR="003B5F01" w:rsidRDefault="00541B3C">
      <w:pPr>
        <w:pStyle w:val="Sumrio2"/>
        <w:rPr>
          <w:rFonts w:asciiTheme="minorHAnsi" w:eastAsiaTheme="minorEastAsia" w:hAnsiTheme="minorHAnsi" w:cstheme="minorBidi"/>
          <w:smallCaps w:val="0"/>
          <w:kern w:val="2"/>
          <w:szCs w:val="24"/>
          <w14:ligatures w14:val="standardContextual"/>
        </w:rPr>
      </w:pPr>
      <w:hyperlink w:anchor="_Toc181967098" w:history="1">
        <w:r w:rsidR="003B5F01" w:rsidRPr="00ED2A84">
          <w:rPr>
            <w:rStyle w:val="Hyperlink"/>
          </w:rPr>
          <w:t>3.1</w:t>
        </w:r>
        <w:r w:rsidR="003B5F01">
          <w:rPr>
            <w:rFonts w:asciiTheme="minorHAnsi" w:eastAsiaTheme="minorEastAsia" w:hAnsiTheme="minorHAnsi" w:cstheme="minorBidi"/>
            <w:smallCaps w:val="0"/>
            <w:kern w:val="2"/>
            <w:szCs w:val="24"/>
            <w14:ligatures w14:val="standardContextual"/>
          </w:rPr>
          <w:tab/>
        </w:r>
        <w:r w:rsidR="003B5F01" w:rsidRPr="00ED2A84">
          <w:rPr>
            <w:rStyle w:val="Hyperlink"/>
          </w:rPr>
          <w:t>subtema 1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_Toc181967098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3</w:t>
        </w:r>
        <w:r w:rsidR="003B5F01">
          <w:rPr>
            <w:webHidden/>
          </w:rPr>
          <w:fldChar w:fldCharType="end"/>
        </w:r>
      </w:hyperlink>
    </w:p>
    <w:p w14:paraId="2748C834" w14:textId="6C9750F7" w:rsidR="003B5F01" w:rsidRDefault="00541B3C">
      <w:pPr>
        <w:pStyle w:val="Sumrio2"/>
        <w:rPr>
          <w:rFonts w:asciiTheme="minorHAnsi" w:eastAsiaTheme="minorEastAsia" w:hAnsiTheme="minorHAnsi" w:cstheme="minorBidi"/>
          <w:smallCaps w:val="0"/>
          <w:kern w:val="2"/>
          <w:szCs w:val="24"/>
          <w14:ligatures w14:val="standardContextual"/>
        </w:rPr>
      </w:pPr>
      <w:hyperlink w:anchor="_Toc181967099" w:history="1">
        <w:r w:rsidR="003B5F01" w:rsidRPr="00ED2A84">
          <w:rPr>
            <w:rStyle w:val="Hyperlink"/>
          </w:rPr>
          <w:t>3.2</w:t>
        </w:r>
        <w:r w:rsidR="003B5F01">
          <w:rPr>
            <w:rFonts w:asciiTheme="minorHAnsi" w:eastAsiaTheme="minorEastAsia" w:hAnsiTheme="minorHAnsi" w:cstheme="minorBidi"/>
            <w:smallCaps w:val="0"/>
            <w:kern w:val="2"/>
            <w:szCs w:val="24"/>
            <w14:ligatures w14:val="standardContextual"/>
          </w:rPr>
          <w:tab/>
        </w:r>
        <w:r w:rsidR="003B5F01" w:rsidRPr="00ED2A84">
          <w:rPr>
            <w:rStyle w:val="Hyperlink"/>
          </w:rPr>
          <w:t>subtema 2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_Toc181967099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3</w:t>
        </w:r>
        <w:r w:rsidR="003B5F01">
          <w:rPr>
            <w:webHidden/>
          </w:rPr>
          <w:fldChar w:fldCharType="end"/>
        </w:r>
      </w:hyperlink>
    </w:p>
    <w:p w14:paraId="2E35301C" w14:textId="28167D16" w:rsidR="003B5F01" w:rsidRDefault="00541B3C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1967100" w:history="1">
        <w:r w:rsidR="003B5F01" w:rsidRPr="00ED2A84">
          <w:rPr>
            <w:rStyle w:val="Hyperlink"/>
          </w:rPr>
          <w:t>4</w:t>
        </w:r>
        <w:r w:rsidR="003B5F01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3B5F01" w:rsidRPr="00ED2A84">
          <w:rPr>
            <w:rStyle w:val="Hyperlink"/>
          </w:rPr>
          <w:t>IMPACTOS OU RESULTADOS DA PESQUISA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_Toc181967100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3</w:t>
        </w:r>
        <w:r w:rsidR="003B5F01">
          <w:rPr>
            <w:webHidden/>
          </w:rPr>
          <w:fldChar w:fldCharType="end"/>
        </w:r>
      </w:hyperlink>
    </w:p>
    <w:p w14:paraId="49836502" w14:textId="2831E784" w:rsidR="003B5F01" w:rsidRDefault="00541B3C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1967101" w:history="1">
        <w:r w:rsidR="003B5F01" w:rsidRPr="00ED2A84">
          <w:rPr>
            <w:rStyle w:val="Hyperlink"/>
          </w:rPr>
          <w:t>5</w:t>
        </w:r>
        <w:r w:rsidR="003B5F01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3B5F01" w:rsidRPr="00ED2A84">
          <w:rPr>
            <w:rStyle w:val="Hyperlink"/>
          </w:rPr>
          <w:t>CONclusão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_Toc181967101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3</w:t>
        </w:r>
        <w:r w:rsidR="003B5F01">
          <w:rPr>
            <w:webHidden/>
          </w:rPr>
          <w:fldChar w:fldCharType="end"/>
        </w:r>
      </w:hyperlink>
    </w:p>
    <w:p w14:paraId="50C6D877" w14:textId="062564AB" w:rsidR="003B5F01" w:rsidRDefault="00541B3C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1967102" w:history="1">
        <w:r w:rsidR="003B5F01" w:rsidRPr="00ED2A84">
          <w:rPr>
            <w:rStyle w:val="Hyperlink"/>
          </w:rPr>
          <w:t>REFERÊNCIAS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_Toc181967102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4</w:t>
        </w:r>
        <w:r w:rsidR="003B5F01">
          <w:rPr>
            <w:webHidden/>
          </w:rPr>
          <w:fldChar w:fldCharType="end"/>
        </w:r>
      </w:hyperlink>
    </w:p>
    <w:p w14:paraId="776B25CB" w14:textId="1D91E6FD" w:rsidR="003B5F01" w:rsidRDefault="00541B3C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1967103" w:history="1">
        <w:r w:rsidR="003B5F01" w:rsidRPr="00ED2A84">
          <w:rPr>
            <w:rStyle w:val="Hyperlink"/>
          </w:rPr>
          <w:t>ANEXO A – XXXxxxxxxxxxxxxxx (SE HOUVER)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_Toc181967103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5</w:t>
        </w:r>
        <w:r w:rsidR="003B5F01">
          <w:rPr>
            <w:webHidden/>
          </w:rPr>
          <w:fldChar w:fldCharType="end"/>
        </w:r>
      </w:hyperlink>
    </w:p>
    <w:p w14:paraId="6495D168" w14:textId="19F7657C" w:rsidR="003B5F01" w:rsidRDefault="00541B3C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1967104" w:history="1">
        <w:r w:rsidR="003B5F01" w:rsidRPr="00ED2A84">
          <w:rPr>
            <w:rStyle w:val="Hyperlink"/>
          </w:rPr>
          <w:t>ANEXO b – XXXxxxxxxxxxxxxxxxxxxx (SE HOUVER)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_Toc181967104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6</w:t>
        </w:r>
        <w:r w:rsidR="003B5F01">
          <w:rPr>
            <w:webHidden/>
          </w:rPr>
          <w:fldChar w:fldCharType="end"/>
        </w:r>
      </w:hyperlink>
    </w:p>
    <w:p w14:paraId="628F7BF0" w14:textId="1B3C3AAA" w:rsidR="003B5F01" w:rsidRDefault="00541B3C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1967105" w:history="1">
        <w:r w:rsidR="003B5F01" w:rsidRPr="00ED2A84">
          <w:rPr>
            <w:rStyle w:val="Hyperlink"/>
          </w:rPr>
          <w:t>APêNDICES</w:t>
        </w:r>
        <w:r w:rsidR="003B5F01">
          <w:rPr>
            <w:webHidden/>
          </w:rPr>
          <w:tab/>
        </w:r>
        <w:r w:rsidR="003B5F01">
          <w:rPr>
            <w:webHidden/>
          </w:rPr>
          <w:fldChar w:fldCharType="begin"/>
        </w:r>
        <w:r w:rsidR="003B5F01">
          <w:rPr>
            <w:webHidden/>
          </w:rPr>
          <w:instrText xml:space="preserve"> PAGEREF _Toc181967105 \h </w:instrText>
        </w:r>
        <w:r w:rsidR="003B5F01">
          <w:rPr>
            <w:webHidden/>
          </w:rPr>
        </w:r>
        <w:r w:rsidR="003B5F01">
          <w:rPr>
            <w:webHidden/>
          </w:rPr>
          <w:fldChar w:fldCharType="separate"/>
        </w:r>
        <w:r w:rsidR="003B5F01">
          <w:rPr>
            <w:webHidden/>
          </w:rPr>
          <w:t>7</w:t>
        </w:r>
        <w:r w:rsidR="003B5F01">
          <w:rPr>
            <w:webHidden/>
          </w:rPr>
          <w:fldChar w:fldCharType="end"/>
        </w:r>
      </w:hyperlink>
    </w:p>
    <w:p w14:paraId="1F1714BD" w14:textId="35929B60" w:rsidR="00CD4B8C" w:rsidRDefault="00147F56" w:rsidP="004D7249">
      <w:pPr>
        <w:pStyle w:val="Sumrio1"/>
        <w:sectPr w:rsidR="00CD4B8C">
          <w:headerReference w:type="first" r:id="rId13"/>
          <w:pgSz w:w="11907" w:h="16840" w:code="9"/>
          <w:pgMar w:top="1701" w:right="1134" w:bottom="1134" w:left="1701" w:header="907" w:footer="1701" w:gutter="0"/>
          <w:pgNumType w:fmt="upperRoman" w:start="1"/>
          <w:cols w:space="720"/>
          <w:titlePg/>
        </w:sectPr>
      </w:pPr>
      <w:r>
        <w:fldChar w:fldCharType="end"/>
      </w:r>
      <w:r w:rsidR="00461EFD">
        <w:t xml:space="preserve"> </w:t>
      </w:r>
    </w:p>
    <w:p w14:paraId="538365C9" w14:textId="0084D370" w:rsidR="006164A2" w:rsidRPr="00FE7FFD" w:rsidRDefault="006164A2" w:rsidP="006D3987">
      <w:pPr>
        <w:rPr>
          <w:b/>
          <w:sz w:val="28"/>
        </w:rPr>
      </w:pPr>
      <w:bookmarkStart w:id="1" w:name="_Toc133719007"/>
      <w:bookmarkStart w:id="2" w:name="_Toc94594154"/>
      <w:r w:rsidRPr="00FE7FFD">
        <w:rPr>
          <w:b/>
          <w:sz w:val="28"/>
        </w:rPr>
        <w:lastRenderedPageBreak/>
        <w:t>INTRODUÇ</w:t>
      </w:r>
      <w:bookmarkEnd w:id="1"/>
      <w:r w:rsidR="00A82B19" w:rsidRPr="00FE7FFD">
        <w:rPr>
          <w:b/>
          <w:sz w:val="28"/>
        </w:rPr>
        <w:t>ÃO</w:t>
      </w:r>
    </w:p>
    <w:p w14:paraId="5A3AC358" w14:textId="77777777" w:rsidR="00A82B19" w:rsidRDefault="00A82B19" w:rsidP="006D3987"/>
    <w:p w14:paraId="007E32E6" w14:textId="39C2A7B0" w:rsidR="00BD0CF6" w:rsidRDefault="00BD0CF6" w:rsidP="006D3987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  <w:r w:rsidRPr="00BD0CF6">
        <w:rPr>
          <w:color w:val="FF0000"/>
        </w:rPr>
        <w:t>XXXXXXXXXXXXXXXXXXXXXXXXXXXXXXXXXXXXXXXXXXXXXXXXXXXXXXXXXXXXXXXXXXXXXXXXXXXXXXXXXXXXXXXXXXXXXXXXXXXXXXXXXXXXXXXXXXXXXXXXXXXXXXXXXXXXXXXXXXXXXXXXXXXXXXXXXXXXXXXXXXXXXXXXXXXXXXXXXXXXXXXXXXXXXXXXXXXXXXXXXXXXXXXX</w:t>
      </w:r>
    </w:p>
    <w:p w14:paraId="36F1DA0A" w14:textId="77777777" w:rsidR="003378DF" w:rsidRDefault="003378DF" w:rsidP="006D3987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</w:p>
    <w:p w14:paraId="348883A8" w14:textId="77777777" w:rsidR="00384ED5" w:rsidRDefault="00384ED5" w:rsidP="00384ED5">
      <w:pPr>
        <w:rPr>
          <w:b/>
          <w:sz w:val="28"/>
        </w:rPr>
      </w:pPr>
      <w:r>
        <w:rPr>
          <w:b/>
          <w:sz w:val="28"/>
        </w:rPr>
        <w:t>OBJETIVOS</w:t>
      </w:r>
    </w:p>
    <w:p w14:paraId="10098469" w14:textId="77777777" w:rsidR="00384ED5" w:rsidRDefault="00384ED5" w:rsidP="00384ED5">
      <w:pPr>
        <w:rPr>
          <w:b/>
          <w:sz w:val="28"/>
        </w:rPr>
      </w:pPr>
    </w:p>
    <w:p w14:paraId="4A2136EE" w14:textId="28787380" w:rsidR="00384ED5" w:rsidRPr="00384ED5" w:rsidRDefault="00384ED5" w:rsidP="00384ED5">
      <w:pPr>
        <w:rPr>
          <w:bCs/>
          <w:szCs w:val="18"/>
        </w:rPr>
      </w:pPr>
      <w:r w:rsidRPr="00384ED5">
        <w:rPr>
          <w:bCs/>
          <w:szCs w:val="18"/>
        </w:rPr>
        <w:t>GERAL</w:t>
      </w:r>
    </w:p>
    <w:p w14:paraId="3275472F" w14:textId="77777777" w:rsidR="00384ED5" w:rsidRPr="00384ED5" w:rsidRDefault="00384ED5" w:rsidP="00384ED5">
      <w:pPr>
        <w:rPr>
          <w:bCs/>
          <w:szCs w:val="18"/>
        </w:rPr>
      </w:pPr>
    </w:p>
    <w:p w14:paraId="0D776716" w14:textId="28421211" w:rsidR="00384ED5" w:rsidRPr="00384ED5" w:rsidRDefault="00384ED5" w:rsidP="00384ED5">
      <w:pPr>
        <w:rPr>
          <w:bCs/>
          <w:szCs w:val="18"/>
        </w:rPr>
      </w:pPr>
      <w:r w:rsidRPr="00384ED5">
        <w:rPr>
          <w:bCs/>
          <w:szCs w:val="18"/>
        </w:rPr>
        <w:t>ESPECÍFICOS</w:t>
      </w:r>
    </w:p>
    <w:p w14:paraId="2F03B7C5" w14:textId="77777777" w:rsidR="00384ED5" w:rsidRDefault="00384ED5" w:rsidP="006D3987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</w:p>
    <w:p w14:paraId="70CA5F0D" w14:textId="77777777" w:rsidR="00384ED5" w:rsidRDefault="00384ED5" w:rsidP="006D3987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</w:p>
    <w:p w14:paraId="004F8E50" w14:textId="77777777" w:rsidR="00384ED5" w:rsidRDefault="00384ED5" w:rsidP="006D3987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</w:p>
    <w:p w14:paraId="5DC8F3B9" w14:textId="5943F039" w:rsidR="00384ED5" w:rsidRDefault="00384ED5" w:rsidP="00384ED5">
      <w:pPr>
        <w:rPr>
          <w:b/>
          <w:sz w:val="28"/>
        </w:rPr>
      </w:pPr>
      <w:r>
        <w:rPr>
          <w:b/>
          <w:sz w:val="28"/>
        </w:rPr>
        <w:t>METODOLOGIA</w:t>
      </w:r>
    </w:p>
    <w:p w14:paraId="5345A7C7" w14:textId="77777777" w:rsidR="00384ED5" w:rsidRDefault="00384ED5" w:rsidP="006D3987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</w:p>
    <w:p w14:paraId="34D95340" w14:textId="5BEED7C5" w:rsidR="00384ED5" w:rsidRDefault="00384ED5" w:rsidP="006D3987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</w:p>
    <w:p w14:paraId="1B34C206" w14:textId="77777777" w:rsidR="003378DF" w:rsidRPr="00BD0CF6" w:rsidRDefault="003378DF" w:rsidP="006D3987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</w:p>
    <w:p w14:paraId="17168FAB" w14:textId="226B7440" w:rsidR="00040320" w:rsidRDefault="009D7DF2" w:rsidP="0018436C">
      <w:pPr>
        <w:pStyle w:val="Ttulo1"/>
      </w:pPr>
      <w:bookmarkStart w:id="3" w:name="_Toc181967091"/>
      <w:bookmarkEnd w:id="2"/>
      <w:r>
        <w:t>Capítulo 1 (tema)</w:t>
      </w:r>
      <w:bookmarkEnd w:id="3"/>
    </w:p>
    <w:p w14:paraId="3125F70A" w14:textId="77777777" w:rsidR="009D7DF2" w:rsidRDefault="009D7DF2" w:rsidP="009D7DF2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  <w:r w:rsidRPr="00BD0CF6">
        <w:rPr>
          <w:color w:val="FF0000"/>
        </w:rPr>
        <w:t>XXXXXXXXXXXXXXXXXXXXXXXXXXXXXXXXXXXXXXXXXXXXXXXXXXXXXXXXXXXXXXXXXXXXXXXXXXXXXXXXXXXXXXXXXXXXXXXXXXXXXXXXXXXXXXXXXXXXXXXXXXXXXXXXXXXXXXXXXXXXXXXXXXXXXXXXXXXXXXXXXXXXXXXXXXXXXXXXXXXXXXXXXXXXXXXXXXXXXXXXXXXXXXXX</w:t>
      </w:r>
    </w:p>
    <w:p w14:paraId="04DD6FF9" w14:textId="77777777" w:rsidR="009D7DF2" w:rsidRPr="009D7DF2" w:rsidRDefault="009D7DF2" w:rsidP="009D7DF2">
      <w:pPr>
        <w:pStyle w:val="01-Texto"/>
        <w:ind w:firstLine="0"/>
      </w:pPr>
    </w:p>
    <w:p w14:paraId="008DFB0B" w14:textId="0D1F5C00" w:rsidR="009D0E4A" w:rsidRPr="0018436C" w:rsidRDefault="009D7DF2" w:rsidP="009D7DF2">
      <w:pPr>
        <w:pStyle w:val="Ttulo2"/>
        <w:rPr>
          <w:color w:val="FF0000"/>
        </w:rPr>
      </w:pPr>
      <w:bookmarkStart w:id="4" w:name="_Toc181967092"/>
      <w:r w:rsidRPr="0018436C">
        <w:rPr>
          <w:color w:val="FF0000"/>
        </w:rPr>
        <w:t>subtema 1</w:t>
      </w:r>
      <w:bookmarkEnd w:id="4"/>
    </w:p>
    <w:p w14:paraId="2BE3BD88" w14:textId="77777777" w:rsidR="00202FB5" w:rsidRDefault="00202FB5" w:rsidP="009D7DF2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</w:p>
    <w:p w14:paraId="18830677" w14:textId="6C8B024A" w:rsidR="009D7DF2" w:rsidRDefault="009D7DF2" w:rsidP="009D7DF2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  <w:r w:rsidRPr="00BD0CF6">
        <w:rPr>
          <w:color w:val="FF0000"/>
        </w:rPr>
        <w:t>XXXXXXXXXXXXXXXXXXXXXXXXXXXXXXXXXXXXXXXXXXXXXXXXXXXXXXXXXXXXXXXXXXXXXXXXXXXXXXXXXXXXXXXXXXXXXXXXXXXXXXXXXXXXXXXXXXXXXXXXXXXXXXXXXXXXXXXXXXXXXXXXXXXXXXXXXXXXXXXXXXXXXXXXXXXXXXXXXXXXXXXXXXXXXXXXXXXXXXXXXXXXXXXX</w:t>
      </w:r>
    </w:p>
    <w:p w14:paraId="67D565FC" w14:textId="77777777" w:rsidR="009D7DF2" w:rsidRPr="009D7DF2" w:rsidRDefault="009D7DF2" w:rsidP="009D7DF2">
      <w:pPr>
        <w:pStyle w:val="01-Texto"/>
        <w:ind w:firstLine="0"/>
      </w:pPr>
    </w:p>
    <w:p w14:paraId="6B96E8F2" w14:textId="4304B869" w:rsidR="009D7DF2" w:rsidRPr="0018436C" w:rsidRDefault="009D7DF2" w:rsidP="009D7DF2">
      <w:pPr>
        <w:pStyle w:val="Ttulo2"/>
        <w:keepNext w:val="0"/>
        <w:widowControl w:val="0"/>
        <w:suppressAutoHyphens/>
        <w:jc w:val="left"/>
        <w:rPr>
          <w:color w:val="FF0000"/>
        </w:rPr>
      </w:pPr>
      <w:bookmarkStart w:id="5" w:name="_Toc181967093"/>
      <w:r w:rsidRPr="0018436C">
        <w:rPr>
          <w:color w:val="FF0000"/>
        </w:rPr>
        <w:t>subtema 2</w:t>
      </w:r>
      <w:bookmarkEnd w:id="5"/>
    </w:p>
    <w:p w14:paraId="7CB6BF6C" w14:textId="77777777" w:rsidR="00202FB5" w:rsidRDefault="00202FB5" w:rsidP="009D7DF2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</w:p>
    <w:p w14:paraId="759BAFCF" w14:textId="5AEACC91" w:rsidR="009D7DF2" w:rsidRDefault="009D7DF2" w:rsidP="009D7DF2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  <w:r w:rsidRPr="00BD0CF6">
        <w:rPr>
          <w:color w:val="FF0000"/>
        </w:rPr>
        <w:t>XXXXXXXXXXXXXXXXXXXXXXXXXXXXXXXXXXXXXXXXXXXXXXXXXXXXXXXXXXXXXXXXXXXXXXXXXXXXXXXXXXXXXXXXXXXXXXXXXXXXXXXXXXXXXXXXXXXXXXXXXXXXXXXXXXXXXXXXXXXXXXXXXXXXXXXXXXXXXXXXXXXXXXXXXXXXXXXXXXXXXXXXXXXXXXXXXXXXXXXXXXXXXXXX</w:t>
      </w:r>
    </w:p>
    <w:p w14:paraId="63FE761E" w14:textId="77777777" w:rsidR="00E547B8" w:rsidRDefault="00E547B8" w:rsidP="009D0E4A">
      <w:pPr>
        <w:pStyle w:val="01-Texto"/>
      </w:pPr>
    </w:p>
    <w:p w14:paraId="34064B58" w14:textId="77777777" w:rsidR="00E547B8" w:rsidRPr="009D0E4A" w:rsidRDefault="00E547B8" w:rsidP="009D0E4A">
      <w:pPr>
        <w:pStyle w:val="01-Texto"/>
      </w:pPr>
    </w:p>
    <w:p w14:paraId="04A86958" w14:textId="79DEEA52" w:rsidR="009D7DF2" w:rsidRPr="0018436C" w:rsidRDefault="009D7DF2" w:rsidP="0018436C">
      <w:pPr>
        <w:pStyle w:val="Ttulo1"/>
      </w:pPr>
      <w:bookmarkStart w:id="6" w:name="_Toc181967094"/>
      <w:bookmarkStart w:id="7" w:name="_Toc165456089"/>
      <w:r w:rsidRPr="0018436C">
        <w:t>Capítulo 2 (tema)</w:t>
      </w:r>
      <w:bookmarkEnd w:id="6"/>
    </w:p>
    <w:p w14:paraId="09DA8FE5" w14:textId="77777777" w:rsidR="00202FB5" w:rsidRDefault="00202FB5" w:rsidP="00202FB5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  <w:r w:rsidRPr="00BD0CF6">
        <w:rPr>
          <w:color w:val="FF0000"/>
        </w:rPr>
        <w:t>XXXXXXXXXXXXXXXXXXXXXXXXXXXXXXXXXXXXXXXXXXXXXXXXXXXXXXXXXXXXXXXXXXXXXXXXXXXXXXXXXXXXXXXXXXXXXXXXXXXXXXXXXXXXXXXXXXXXXXXXXXXXXXXXXXXXXXXXXXXXXXXXXXXXXXXXXXXXXXXXXXXXXXXXXXXXXXXXXXXXXXXXXXXXXXXXXXXXXXXXXXXXXXXX</w:t>
      </w:r>
    </w:p>
    <w:p w14:paraId="4DF1EF93" w14:textId="77777777" w:rsidR="009D7DF2" w:rsidRPr="009D7DF2" w:rsidRDefault="009D7DF2" w:rsidP="00202FB5">
      <w:pPr>
        <w:pStyle w:val="01-Texto"/>
        <w:ind w:firstLine="0"/>
      </w:pPr>
    </w:p>
    <w:p w14:paraId="7A628320" w14:textId="77777777" w:rsidR="009D7DF2" w:rsidRPr="0018436C" w:rsidRDefault="009D7DF2" w:rsidP="009D7DF2">
      <w:pPr>
        <w:pStyle w:val="Ttulo2"/>
        <w:rPr>
          <w:color w:val="FF0000"/>
        </w:rPr>
      </w:pPr>
      <w:bookmarkStart w:id="8" w:name="_Toc181967095"/>
      <w:r w:rsidRPr="0018436C">
        <w:rPr>
          <w:color w:val="FF0000"/>
        </w:rPr>
        <w:t>subtema 1</w:t>
      </w:r>
      <w:bookmarkEnd w:id="8"/>
    </w:p>
    <w:p w14:paraId="3A4D5AC9" w14:textId="77777777" w:rsidR="00202FB5" w:rsidRDefault="00202FB5" w:rsidP="00202FB5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</w:p>
    <w:p w14:paraId="20CEE8D5" w14:textId="3CC70666" w:rsidR="00202FB5" w:rsidRDefault="00202FB5" w:rsidP="00202FB5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  <w:r w:rsidRPr="00BD0CF6">
        <w:rPr>
          <w:color w:val="FF0000"/>
        </w:rPr>
        <w:t>XXXXXXXXXXXXXXXXXXXXXXXXXXXXXXXXXXXXXXXXXXXXXXXXXXXXXXXXXXXXXXXXXXXXXXXXXXXXXXXXXXXXXXXXXXXXXXXXXXXXXXXXXXXXXXXXXXXXXXXXXXXXXXXXXXXXXXXXXXXXXXXXXXXXXXXXXXXXXXXXXXXXXXXXXXXXXXXXXXXXXXXXXXXXXXXXXXXXXXXXXXXXXXXX</w:t>
      </w:r>
    </w:p>
    <w:p w14:paraId="616BBB3E" w14:textId="77777777" w:rsidR="00202FB5" w:rsidRDefault="00202FB5" w:rsidP="00202FB5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</w:p>
    <w:p w14:paraId="239BB35A" w14:textId="77777777" w:rsidR="009D7DF2" w:rsidRPr="0018436C" w:rsidRDefault="009D7DF2" w:rsidP="009D7DF2">
      <w:pPr>
        <w:pStyle w:val="Ttulo2"/>
        <w:keepNext w:val="0"/>
        <w:widowControl w:val="0"/>
        <w:suppressAutoHyphens/>
        <w:jc w:val="left"/>
        <w:rPr>
          <w:color w:val="FF0000"/>
        </w:rPr>
      </w:pPr>
      <w:bookmarkStart w:id="9" w:name="_Toc181967096"/>
      <w:r w:rsidRPr="0018436C">
        <w:rPr>
          <w:color w:val="FF0000"/>
        </w:rPr>
        <w:t>subtema 2</w:t>
      </w:r>
      <w:bookmarkEnd w:id="9"/>
    </w:p>
    <w:p w14:paraId="4B72AF0C" w14:textId="77777777" w:rsidR="004756B7" w:rsidRDefault="004756B7" w:rsidP="00202FB5">
      <w:pPr>
        <w:pStyle w:val="01-Texto"/>
        <w:widowControl w:val="0"/>
        <w:suppressAutoHyphens/>
        <w:ind w:firstLine="0"/>
      </w:pPr>
    </w:p>
    <w:p w14:paraId="13B884BD" w14:textId="77777777" w:rsidR="00202FB5" w:rsidRDefault="00202FB5" w:rsidP="00202FB5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  <w:r w:rsidRPr="00BD0CF6">
        <w:rPr>
          <w:color w:val="FF0000"/>
        </w:rPr>
        <w:t>XXXXXXXXXXXXXXXXXXXXXXXXXXXXXXXXXXXXXXXXXXXXXXXXXXXXXXXXXXXXXXXXXXXXXXXXXXXXXXXXXXXXXXXXXXXXXXXXXXXXXXXXXXXXXXXXXXXXXXXXXXXXXXXXXXXXXXXXXXXXXXXXXXXXXXXXXXXXXXXXXXXXXXXXXXXXXXXXXXXXXXXXXXXXXXXXXXXXXXXXXXXXXXXX</w:t>
      </w:r>
    </w:p>
    <w:p w14:paraId="17403492" w14:textId="77777777" w:rsidR="004756B7" w:rsidRDefault="004756B7" w:rsidP="009106DD">
      <w:pPr>
        <w:pStyle w:val="01-Texto"/>
        <w:widowControl w:val="0"/>
        <w:suppressAutoHyphens/>
        <w:ind w:firstLine="851"/>
      </w:pPr>
    </w:p>
    <w:p w14:paraId="401A0EEE" w14:textId="77777777" w:rsidR="00202FB5" w:rsidRDefault="00202FB5" w:rsidP="009106DD">
      <w:pPr>
        <w:pStyle w:val="01-Texto"/>
        <w:widowControl w:val="0"/>
        <w:suppressAutoHyphens/>
        <w:ind w:firstLine="851"/>
      </w:pPr>
    </w:p>
    <w:p w14:paraId="280216AF" w14:textId="1F758A0D" w:rsidR="00202FB5" w:rsidRDefault="00202FB5" w:rsidP="0018436C">
      <w:pPr>
        <w:pStyle w:val="Ttulo1"/>
      </w:pPr>
      <w:bookmarkStart w:id="10" w:name="_Toc181967097"/>
      <w:bookmarkEnd w:id="7"/>
      <w:r>
        <w:t>Capítulo 3 (tema)</w:t>
      </w:r>
      <w:bookmarkEnd w:id="10"/>
    </w:p>
    <w:p w14:paraId="75B8B5CF" w14:textId="77777777" w:rsidR="0018436C" w:rsidRPr="0018436C" w:rsidRDefault="0018436C" w:rsidP="0018436C">
      <w:pPr>
        <w:pStyle w:val="01-Texto"/>
        <w:ind w:firstLine="0"/>
      </w:pPr>
    </w:p>
    <w:p w14:paraId="3B7DC9CB" w14:textId="77777777" w:rsidR="0018436C" w:rsidRDefault="0018436C" w:rsidP="0018436C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  <w:r w:rsidRPr="00BD0CF6">
        <w:rPr>
          <w:color w:val="FF0000"/>
        </w:rPr>
        <w:lastRenderedPageBreak/>
        <w:t>XXXXXXXXXXXXXXXXXXXXXXXXXXXXXXXXXXXXXXXXXXXXXXXXXXXXXXXXXXXXXXXXXXXXXXXXXXXXXXXXXXXXXXXXXXXXXXXXXXXXXXXXXXXXXXXXXXXXXXXXXXXXXXXXXXXXXXXXXXXXXXXXXXXXXXXXXXXXXXXXXXXXXXXXXXXXXXXXXXXXXXXXXXXXXXXXXXXXXXXXXXXXXXXX</w:t>
      </w:r>
    </w:p>
    <w:p w14:paraId="63B3360E" w14:textId="77777777" w:rsidR="0018436C" w:rsidRPr="009D7DF2" w:rsidRDefault="0018436C" w:rsidP="0018436C">
      <w:pPr>
        <w:pStyle w:val="01-Texto"/>
        <w:ind w:firstLine="0"/>
      </w:pPr>
    </w:p>
    <w:p w14:paraId="6D2D9199" w14:textId="77777777" w:rsidR="0018436C" w:rsidRPr="0018436C" w:rsidRDefault="0018436C" w:rsidP="0018436C">
      <w:pPr>
        <w:pStyle w:val="Ttulo2"/>
        <w:rPr>
          <w:color w:val="FF0000"/>
        </w:rPr>
      </w:pPr>
      <w:bookmarkStart w:id="11" w:name="_Toc181967098"/>
      <w:r w:rsidRPr="0018436C">
        <w:rPr>
          <w:color w:val="FF0000"/>
        </w:rPr>
        <w:t>subtema 1</w:t>
      </w:r>
      <w:bookmarkEnd w:id="11"/>
    </w:p>
    <w:p w14:paraId="0837849C" w14:textId="77777777" w:rsidR="0018436C" w:rsidRDefault="0018436C" w:rsidP="0018436C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</w:p>
    <w:p w14:paraId="54E7090C" w14:textId="77777777" w:rsidR="0018436C" w:rsidRDefault="0018436C" w:rsidP="0018436C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  <w:r w:rsidRPr="00BD0CF6">
        <w:rPr>
          <w:color w:val="FF0000"/>
        </w:rPr>
        <w:t>XXXXXXXXXXXXXXXXXXXXXXXXXXXXXXXXXXXXXXXXXXXXXXXXXXXXXXXXXXXXXXXXXXXXXXXXXXXXXXXXXXXXXXXXXXXXXXXXXXXXXXXXXXXXXXXXXXXXXXXXXXXXXXXXXXXXXXXXXXXXXXXXXXXXXXXXXXXXXXXXXXXXXXXXXXXXXXXXXXXXXXXXXXXXXXXXXXXXXXXXXXXXXXXX</w:t>
      </w:r>
    </w:p>
    <w:p w14:paraId="3E52E9ED" w14:textId="77777777" w:rsidR="0018436C" w:rsidRPr="009D7DF2" w:rsidRDefault="0018436C" w:rsidP="0018436C">
      <w:pPr>
        <w:pStyle w:val="01-Texto"/>
        <w:ind w:firstLine="0"/>
      </w:pPr>
    </w:p>
    <w:p w14:paraId="0DE4F767" w14:textId="77777777" w:rsidR="0018436C" w:rsidRPr="0018436C" w:rsidRDefault="0018436C" w:rsidP="0018436C">
      <w:pPr>
        <w:pStyle w:val="Ttulo2"/>
        <w:keepNext w:val="0"/>
        <w:widowControl w:val="0"/>
        <w:suppressAutoHyphens/>
        <w:jc w:val="left"/>
        <w:rPr>
          <w:color w:val="FF0000"/>
        </w:rPr>
      </w:pPr>
      <w:bookmarkStart w:id="12" w:name="_Toc181967099"/>
      <w:r w:rsidRPr="0018436C">
        <w:rPr>
          <w:color w:val="FF0000"/>
        </w:rPr>
        <w:t>subtema 2</w:t>
      </w:r>
      <w:bookmarkEnd w:id="12"/>
    </w:p>
    <w:p w14:paraId="23F3D6C7" w14:textId="77777777" w:rsidR="0018436C" w:rsidRDefault="0018436C" w:rsidP="0018436C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</w:p>
    <w:p w14:paraId="5C835826" w14:textId="77777777" w:rsidR="0018436C" w:rsidRDefault="0018436C" w:rsidP="0018436C">
      <w:pPr>
        <w:widowControl w:val="0"/>
        <w:suppressAutoHyphens/>
        <w:autoSpaceDE w:val="0"/>
        <w:autoSpaceDN w:val="0"/>
        <w:adjustRightInd w:val="0"/>
        <w:rPr>
          <w:color w:val="FF0000"/>
        </w:rPr>
      </w:pPr>
      <w:r w:rsidRPr="00BD0CF6">
        <w:rPr>
          <w:color w:val="FF0000"/>
        </w:rPr>
        <w:t>XXXXXXXXXXXXXXXXXXXXXXXXXXXXXXXXXXXXXXXXXXXXXXXXXXXXXXXXXXXXXXXXXXXXXXXXXXXXXXXXXXXXXXXXXXXXXXXXXXXXXXXXXXXXXXXXXXXXXXXXXXXXXXXXXXXXXXXXXXXXXXXXXXXXXXXXXXXXXXXXXXXXXXXXXXXXXXXXXXXXXXXXXXXXXXXXXXXXXXXXXXXXXXXX</w:t>
      </w:r>
    </w:p>
    <w:p w14:paraId="4FABBFE8" w14:textId="77777777" w:rsidR="00F01B0F" w:rsidRDefault="00F01B0F" w:rsidP="00863232"/>
    <w:p w14:paraId="2499D430" w14:textId="77777777" w:rsidR="002060A4" w:rsidRDefault="002060A4" w:rsidP="00863232"/>
    <w:p w14:paraId="19EA6142" w14:textId="08550D96" w:rsidR="00E547B8" w:rsidRPr="0018436C" w:rsidRDefault="009D3B05" w:rsidP="0018436C">
      <w:pPr>
        <w:pStyle w:val="Ttulo1"/>
      </w:pPr>
      <w:bookmarkStart w:id="13" w:name="_Toc181967100"/>
      <w:r w:rsidRPr="0018436C">
        <w:t>IMPACTOS</w:t>
      </w:r>
      <w:r w:rsidR="001D2B93">
        <w:t xml:space="preserve"> OU RESULTADOS DA PESQUISA</w:t>
      </w:r>
      <w:bookmarkEnd w:id="13"/>
    </w:p>
    <w:p w14:paraId="12682963" w14:textId="77777777" w:rsidR="00E547B8" w:rsidRDefault="00E547B8" w:rsidP="00E547B8">
      <w:pPr>
        <w:pStyle w:val="01-Texto"/>
      </w:pPr>
    </w:p>
    <w:p w14:paraId="404EBA19" w14:textId="77777777" w:rsidR="00E547B8" w:rsidRDefault="00E547B8" w:rsidP="00E547B8">
      <w:pPr>
        <w:pStyle w:val="01-Texto"/>
      </w:pPr>
    </w:p>
    <w:p w14:paraId="344A1A34" w14:textId="77777777" w:rsidR="00E547B8" w:rsidRDefault="00E547B8" w:rsidP="00E547B8">
      <w:pPr>
        <w:pStyle w:val="01-Texto"/>
      </w:pPr>
    </w:p>
    <w:p w14:paraId="19DBFBD5" w14:textId="77777777" w:rsidR="00E547B8" w:rsidRPr="00E547B8" w:rsidRDefault="00E547B8" w:rsidP="00E547B8">
      <w:pPr>
        <w:pStyle w:val="01-Texto"/>
      </w:pPr>
    </w:p>
    <w:p w14:paraId="012775D1" w14:textId="4FA1EF5A" w:rsidR="006164A2" w:rsidRPr="00863232" w:rsidRDefault="006164A2" w:rsidP="0018436C">
      <w:pPr>
        <w:pStyle w:val="Ttulo1"/>
      </w:pPr>
      <w:bookmarkStart w:id="14" w:name="_Toc181967101"/>
      <w:r w:rsidRPr="00863232">
        <w:t>CON</w:t>
      </w:r>
      <w:r w:rsidR="0063780B">
        <w:t>clusão</w:t>
      </w:r>
      <w:bookmarkEnd w:id="14"/>
    </w:p>
    <w:p w14:paraId="61DF8700" w14:textId="77777777" w:rsidR="00AB1268" w:rsidRDefault="00AB1268" w:rsidP="00863232"/>
    <w:p w14:paraId="574AEE0E" w14:textId="77777777" w:rsidR="00863232" w:rsidRDefault="00863232" w:rsidP="00863232"/>
    <w:p w14:paraId="7F6DF520" w14:textId="77777777" w:rsidR="001D2B93" w:rsidRDefault="001D2B93" w:rsidP="00863232"/>
    <w:p w14:paraId="1A3B1B5B" w14:textId="77777777" w:rsidR="001D2B93" w:rsidRDefault="001D2B93" w:rsidP="00863232"/>
    <w:p w14:paraId="4781FE9A" w14:textId="77777777" w:rsidR="001D2B93" w:rsidRDefault="001D2B93" w:rsidP="00863232"/>
    <w:p w14:paraId="20C310BD" w14:textId="4DDF3B30" w:rsidR="006164A2" w:rsidRDefault="006164A2" w:rsidP="0018436C">
      <w:pPr>
        <w:pStyle w:val="Ttulo1"/>
        <w:numPr>
          <w:ilvl w:val="0"/>
          <w:numId w:val="0"/>
        </w:numPr>
      </w:pPr>
      <w:bookmarkStart w:id="15" w:name="_Toc94594166"/>
      <w:bookmarkStart w:id="16" w:name="_Toc133719024"/>
      <w:bookmarkStart w:id="17" w:name="_Toc181967102"/>
      <w:r>
        <w:lastRenderedPageBreak/>
        <w:t>REFERÊNCIAS</w:t>
      </w:r>
      <w:bookmarkEnd w:id="15"/>
      <w:bookmarkEnd w:id="16"/>
      <w:bookmarkEnd w:id="17"/>
    </w:p>
    <w:p w14:paraId="17259F47" w14:textId="77777777" w:rsidR="00CC7274" w:rsidRDefault="00CC7274" w:rsidP="00CC7274">
      <w:pPr>
        <w:pStyle w:val="01-Texto"/>
      </w:pPr>
    </w:p>
    <w:p w14:paraId="0EE41BC6" w14:textId="77777777" w:rsidR="00CB099B" w:rsidRDefault="00CB099B" w:rsidP="007C39AD">
      <w:pPr>
        <w:pStyle w:val="01-Texto"/>
        <w:ind w:firstLine="0"/>
      </w:pPr>
    </w:p>
    <w:p w14:paraId="6DB09078" w14:textId="77777777" w:rsidR="001D2B93" w:rsidRDefault="001D2B93" w:rsidP="007C39AD">
      <w:pPr>
        <w:pStyle w:val="01-Texto"/>
        <w:ind w:firstLine="0"/>
      </w:pPr>
    </w:p>
    <w:p w14:paraId="2DFCC8CA" w14:textId="77777777" w:rsidR="001D2B93" w:rsidRDefault="001D2B93" w:rsidP="007C39AD">
      <w:pPr>
        <w:pStyle w:val="01-Texto"/>
        <w:ind w:firstLine="0"/>
      </w:pPr>
    </w:p>
    <w:p w14:paraId="50168E6F" w14:textId="77777777" w:rsidR="001D2B93" w:rsidRDefault="001D2B93" w:rsidP="007C39AD">
      <w:pPr>
        <w:pStyle w:val="01-Texto"/>
        <w:ind w:firstLine="0"/>
      </w:pPr>
    </w:p>
    <w:p w14:paraId="52350A7A" w14:textId="77777777" w:rsidR="001D2B93" w:rsidRDefault="001D2B93" w:rsidP="007C39AD">
      <w:pPr>
        <w:pStyle w:val="01-Texto"/>
        <w:ind w:firstLine="0"/>
      </w:pPr>
    </w:p>
    <w:p w14:paraId="40805308" w14:textId="77777777" w:rsidR="001D2B93" w:rsidRDefault="001D2B93" w:rsidP="007C39AD">
      <w:pPr>
        <w:pStyle w:val="01-Texto"/>
        <w:ind w:firstLine="0"/>
      </w:pPr>
    </w:p>
    <w:p w14:paraId="50D81D4E" w14:textId="77777777" w:rsidR="001D2B93" w:rsidRDefault="001D2B93" w:rsidP="007C39AD">
      <w:pPr>
        <w:pStyle w:val="01-Texto"/>
        <w:ind w:firstLine="0"/>
      </w:pPr>
    </w:p>
    <w:p w14:paraId="41243BEF" w14:textId="77777777" w:rsidR="001D2B93" w:rsidRDefault="001D2B93" w:rsidP="007C39AD">
      <w:pPr>
        <w:pStyle w:val="01-Texto"/>
        <w:ind w:firstLine="0"/>
      </w:pPr>
    </w:p>
    <w:p w14:paraId="1F78DBC7" w14:textId="77777777" w:rsidR="001D2B93" w:rsidRDefault="001D2B93" w:rsidP="007C39AD">
      <w:pPr>
        <w:pStyle w:val="01-Texto"/>
        <w:ind w:firstLine="0"/>
      </w:pPr>
    </w:p>
    <w:p w14:paraId="1E9FD339" w14:textId="77777777" w:rsidR="001D2B93" w:rsidRDefault="001D2B93" w:rsidP="007C39AD">
      <w:pPr>
        <w:pStyle w:val="01-Texto"/>
        <w:ind w:firstLine="0"/>
      </w:pPr>
    </w:p>
    <w:p w14:paraId="1225F806" w14:textId="77777777" w:rsidR="001D2B93" w:rsidRDefault="001D2B93" w:rsidP="007C39AD">
      <w:pPr>
        <w:pStyle w:val="01-Texto"/>
        <w:ind w:firstLine="0"/>
      </w:pPr>
    </w:p>
    <w:p w14:paraId="4363CF53" w14:textId="77777777" w:rsidR="001D2B93" w:rsidRDefault="001D2B93" w:rsidP="007C39AD">
      <w:pPr>
        <w:pStyle w:val="01-Texto"/>
        <w:ind w:firstLine="0"/>
      </w:pPr>
    </w:p>
    <w:p w14:paraId="3E632E34" w14:textId="77777777" w:rsidR="001D2B93" w:rsidRDefault="001D2B93" w:rsidP="007C39AD">
      <w:pPr>
        <w:pStyle w:val="01-Texto"/>
        <w:ind w:firstLine="0"/>
      </w:pPr>
    </w:p>
    <w:p w14:paraId="0A007C29" w14:textId="77777777" w:rsidR="001D2B93" w:rsidRDefault="001D2B93" w:rsidP="007C39AD">
      <w:pPr>
        <w:pStyle w:val="01-Texto"/>
        <w:ind w:firstLine="0"/>
      </w:pPr>
    </w:p>
    <w:p w14:paraId="75E86E14" w14:textId="77777777" w:rsidR="001D2B93" w:rsidRDefault="001D2B93" w:rsidP="007C39AD">
      <w:pPr>
        <w:pStyle w:val="01-Texto"/>
        <w:ind w:firstLine="0"/>
      </w:pPr>
    </w:p>
    <w:p w14:paraId="0DBF16E1" w14:textId="77777777" w:rsidR="001D2B93" w:rsidRDefault="001D2B93" w:rsidP="007C39AD">
      <w:pPr>
        <w:pStyle w:val="01-Texto"/>
        <w:ind w:firstLine="0"/>
      </w:pPr>
    </w:p>
    <w:p w14:paraId="289B6353" w14:textId="77777777" w:rsidR="001D2B93" w:rsidRDefault="001D2B93" w:rsidP="007C39AD">
      <w:pPr>
        <w:pStyle w:val="01-Texto"/>
        <w:ind w:firstLine="0"/>
      </w:pPr>
    </w:p>
    <w:p w14:paraId="28FA3CD9" w14:textId="77777777" w:rsidR="001D2B93" w:rsidRDefault="001D2B93" w:rsidP="007C39AD">
      <w:pPr>
        <w:pStyle w:val="01-Texto"/>
        <w:ind w:firstLine="0"/>
      </w:pPr>
    </w:p>
    <w:p w14:paraId="61898620" w14:textId="77777777" w:rsidR="001D2B93" w:rsidRDefault="001D2B93" w:rsidP="007C39AD">
      <w:pPr>
        <w:pStyle w:val="01-Texto"/>
        <w:ind w:firstLine="0"/>
      </w:pPr>
    </w:p>
    <w:p w14:paraId="28DEEC05" w14:textId="77777777" w:rsidR="001D2B93" w:rsidRDefault="001D2B93" w:rsidP="007C39AD">
      <w:pPr>
        <w:pStyle w:val="01-Texto"/>
        <w:ind w:firstLine="0"/>
      </w:pPr>
    </w:p>
    <w:p w14:paraId="3229EA0D" w14:textId="77777777" w:rsidR="001D2B93" w:rsidRDefault="001D2B93" w:rsidP="007C39AD">
      <w:pPr>
        <w:pStyle w:val="01-Texto"/>
        <w:ind w:firstLine="0"/>
      </w:pPr>
    </w:p>
    <w:p w14:paraId="0A0E17AA" w14:textId="77777777" w:rsidR="001D2B93" w:rsidRDefault="001D2B93" w:rsidP="007C39AD">
      <w:pPr>
        <w:pStyle w:val="01-Texto"/>
        <w:ind w:firstLine="0"/>
      </w:pPr>
    </w:p>
    <w:p w14:paraId="178AB906" w14:textId="77777777" w:rsidR="001D2B93" w:rsidRDefault="001D2B93" w:rsidP="007C39AD">
      <w:pPr>
        <w:pStyle w:val="01-Texto"/>
        <w:ind w:firstLine="0"/>
      </w:pPr>
    </w:p>
    <w:p w14:paraId="62E50256" w14:textId="77777777" w:rsidR="001D2B93" w:rsidRDefault="001D2B93" w:rsidP="007C39AD">
      <w:pPr>
        <w:pStyle w:val="01-Texto"/>
        <w:ind w:firstLine="0"/>
      </w:pPr>
    </w:p>
    <w:p w14:paraId="7FF901AC" w14:textId="77777777" w:rsidR="001D2B93" w:rsidRDefault="001D2B93" w:rsidP="007C39AD">
      <w:pPr>
        <w:pStyle w:val="01-Texto"/>
        <w:ind w:firstLine="0"/>
      </w:pPr>
    </w:p>
    <w:p w14:paraId="468FC353" w14:textId="77777777" w:rsidR="001D2B93" w:rsidRDefault="001D2B93" w:rsidP="007C39AD">
      <w:pPr>
        <w:pStyle w:val="01-Texto"/>
        <w:ind w:firstLine="0"/>
      </w:pPr>
    </w:p>
    <w:p w14:paraId="4F433F95" w14:textId="77777777" w:rsidR="001D2B93" w:rsidRDefault="001D2B93" w:rsidP="007C39AD">
      <w:pPr>
        <w:pStyle w:val="01-Texto"/>
        <w:ind w:firstLine="0"/>
      </w:pPr>
    </w:p>
    <w:p w14:paraId="155804D7" w14:textId="77777777" w:rsidR="001D2B93" w:rsidRDefault="001D2B93" w:rsidP="007C39AD">
      <w:pPr>
        <w:pStyle w:val="01-Texto"/>
        <w:ind w:firstLine="0"/>
      </w:pPr>
    </w:p>
    <w:p w14:paraId="62289D7A" w14:textId="77777777" w:rsidR="001D2B93" w:rsidRDefault="001D2B93" w:rsidP="007C39AD">
      <w:pPr>
        <w:pStyle w:val="01-Texto"/>
        <w:ind w:firstLine="0"/>
      </w:pPr>
    </w:p>
    <w:p w14:paraId="600A3034" w14:textId="77777777" w:rsidR="00CB099B" w:rsidRDefault="00CB099B" w:rsidP="00CC7274">
      <w:pPr>
        <w:pStyle w:val="01-Texto"/>
      </w:pPr>
    </w:p>
    <w:p w14:paraId="3641D0F3" w14:textId="229CBC85" w:rsidR="009106DD" w:rsidRDefault="009106DD" w:rsidP="0018436C">
      <w:pPr>
        <w:pStyle w:val="Ttulo1"/>
        <w:numPr>
          <w:ilvl w:val="0"/>
          <w:numId w:val="0"/>
        </w:numPr>
      </w:pPr>
      <w:bookmarkStart w:id="18" w:name="_Toc181967103"/>
      <w:r>
        <w:lastRenderedPageBreak/>
        <w:t xml:space="preserve">ANEXO A </w:t>
      </w:r>
      <w:r w:rsidR="001D2B93">
        <w:t>–</w:t>
      </w:r>
      <w:r>
        <w:t xml:space="preserve"> </w:t>
      </w:r>
      <w:r w:rsidR="00E327C1">
        <w:t>XXX</w:t>
      </w:r>
      <w:r w:rsidR="001D2B93">
        <w:t>xxxxxxxxxxxxxx (SE HOUVER)</w:t>
      </w:r>
      <w:bookmarkEnd w:id="18"/>
    </w:p>
    <w:p w14:paraId="2999739C" w14:textId="77777777" w:rsidR="007C39AD" w:rsidRDefault="007C39AD" w:rsidP="007C39AD">
      <w:pPr>
        <w:pStyle w:val="01-Texto"/>
      </w:pPr>
    </w:p>
    <w:p w14:paraId="16F49F86" w14:textId="77777777" w:rsidR="007C39AD" w:rsidRDefault="007C39AD" w:rsidP="007C39AD">
      <w:pPr>
        <w:pStyle w:val="01-Texto"/>
      </w:pPr>
    </w:p>
    <w:p w14:paraId="17F0A33C" w14:textId="77777777" w:rsidR="007C39AD" w:rsidRDefault="007C39AD" w:rsidP="007C39AD">
      <w:pPr>
        <w:pStyle w:val="01-Texto"/>
      </w:pPr>
    </w:p>
    <w:p w14:paraId="3E31B853" w14:textId="77777777" w:rsidR="007C39AD" w:rsidRDefault="007C39AD" w:rsidP="007C39AD">
      <w:pPr>
        <w:pStyle w:val="01-Texto"/>
      </w:pPr>
    </w:p>
    <w:p w14:paraId="02C7053B" w14:textId="77777777" w:rsidR="007C39AD" w:rsidRDefault="007C39AD" w:rsidP="007C39AD">
      <w:pPr>
        <w:pStyle w:val="01-Texto"/>
      </w:pPr>
    </w:p>
    <w:p w14:paraId="7B36998B" w14:textId="77777777" w:rsidR="007C39AD" w:rsidRDefault="007C39AD" w:rsidP="007C39AD">
      <w:pPr>
        <w:pStyle w:val="01-Texto"/>
      </w:pPr>
    </w:p>
    <w:p w14:paraId="2C50114C" w14:textId="77777777" w:rsidR="007C39AD" w:rsidRDefault="007C39AD" w:rsidP="007C39AD">
      <w:pPr>
        <w:pStyle w:val="01-Texto"/>
      </w:pPr>
    </w:p>
    <w:p w14:paraId="1D5149E8" w14:textId="77777777" w:rsidR="007C39AD" w:rsidRDefault="007C39AD" w:rsidP="007C39AD">
      <w:pPr>
        <w:pStyle w:val="01-Texto"/>
      </w:pPr>
    </w:p>
    <w:p w14:paraId="08E88C33" w14:textId="77777777" w:rsidR="007C39AD" w:rsidRDefault="007C39AD" w:rsidP="007C39AD">
      <w:pPr>
        <w:pStyle w:val="01-Texto"/>
      </w:pPr>
    </w:p>
    <w:p w14:paraId="192AD3C3" w14:textId="77777777" w:rsidR="007C39AD" w:rsidRDefault="007C39AD" w:rsidP="007C39AD">
      <w:pPr>
        <w:pStyle w:val="01-Texto"/>
      </w:pPr>
    </w:p>
    <w:p w14:paraId="0069149A" w14:textId="77777777" w:rsidR="007C39AD" w:rsidRDefault="007C39AD" w:rsidP="007C39AD">
      <w:pPr>
        <w:pStyle w:val="01-Texto"/>
      </w:pPr>
    </w:p>
    <w:p w14:paraId="17868FF2" w14:textId="77777777" w:rsidR="007C39AD" w:rsidRDefault="007C39AD" w:rsidP="007C39AD">
      <w:pPr>
        <w:pStyle w:val="01-Texto"/>
      </w:pPr>
    </w:p>
    <w:p w14:paraId="45B6E2BC" w14:textId="77777777" w:rsidR="007C39AD" w:rsidRDefault="007C39AD" w:rsidP="007C39AD">
      <w:pPr>
        <w:pStyle w:val="01-Texto"/>
      </w:pPr>
    </w:p>
    <w:p w14:paraId="718D9685" w14:textId="77777777" w:rsidR="007C39AD" w:rsidRDefault="007C39AD" w:rsidP="007C39AD">
      <w:pPr>
        <w:pStyle w:val="01-Texto"/>
      </w:pPr>
    </w:p>
    <w:p w14:paraId="7079DCE9" w14:textId="77777777" w:rsidR="007C39AD" w:rsidRDefault="007C39AD" w:rsidP="007C39AD">
      <w:pPr>
        <w:pStyle w:val="01-Texto"/>
      </w:pPr>
    </w:p>
    <w:p w14:paraId="00491897" w14:textId="77777777" w:rsidR="007C39AD" w:rsidRDefault="007C39AD" w:rsidP="007C39AD">
      <w:pPr>
        <w:pStyle w:val="01-Texto"/>
      </w:pPr>
    </w:p>
    <w:p w14:paraId="4D468D44" w14:textId="77777777" w:rsidR="007C39AD" w:rsidRDefault="007C39AD" w:rsidP="007C39AD">
      <w:pPr>
        <w:pStyle w:val="01-Texto"/>
      </w:pPr>
    </w:p>
    <w:p w14:paraId="57087C39" w14:textId="77777777" w:rsidR="007C39AD" w:rsidRDefault="007C39AD" w:rsidP="007C39AD">
      <w:pPr>
        <w:pStyle w:val="01-Texto"/>
      </w:pPr>
    </w:p>
    <w:p w14:paraId="3BFFFC04" w14:textId="77777777" w:rsidR="007C39AD" w:rsidRDefault="007C39AD" w:rsidP="007C39AD">
      <w:pPr>
        <w:pStyle w:val="01-Texto"/>
      </w:pPr>
    </w:p>
    <w:p w14:paraId="0891CEE4" w14:textId="77777777" w:rsidR="007C39AD" w:rsidRDefault="007C39AD" w:rsidP="007C39AD">
      <w:pPr>
        <w:pStyle w:val="01-Texto"/>
      </w:pPr>
    </w:p>
    <w:p w14:paraId="01EEA2A6" w14:textId="77777777" w:rsidR="007C39AD" w:rsidRDefault="007C39AD" w:rsidP="007C39AD">
      <w:pPr>
        <w:pStyle w:val="01-Texto"/>
      </w:pPr>
    </w:p>
    <w:p w14:paraId="1CB9D666" w14:textId="77777777" w:rsidR="007C39AD" w:rsidRDefault="007C39AD" w:rsidP="007C39AD">
      <w:pPr>
        <w:pStyle w:val="01-Texto"/>
      </w:pPr>
    </w:p>
    <w:p w14:paraId="0B776D15" w14:textId="77777777" w:rsidR="007C39AD" w:rsidRDefault="007C39AD" w:rsidP="007C39AD">
      <w:pPr>
        <w:pStyle w:val="01-Texto"/>
      </w:pPr>
    </w:p>
    <w:p w14:paraId="4C00C80E" w14:textId="77777777" w:rsidR="007C39AD" w:rsidRDefault="007C39AD" w:rsidP="007C39AD">
      <w:pPr>
        <w:pStyle w:val="01-Texto"/>
      </w:pPr>
    </w:p>
    <w:p w14:paraId="1F288F46" w14:textId="77777777" w:rsidR="007C39AD" w:rsidRDefault="007C39AD" w:rsidP="007C39AD">
      <w:pPr>
        <w:pStyle w:val="01-Texto"/>
      </w:pPr>
    </w:p>
    <w:p w14:paraId="7E693E77" w14:textId="77777777" w:rsidR="007C39AD" w:rsidRDefault="007C39AD" w:rsidP="007C39AD">
      <w:pPr>
        <w:pStyle w:val="01-Texto"/>
      </w:pPr>
    </w:p>
    <w:p w14:paraId="3E1D05A8" w14:textId="77777777" w:rsidR="007C39AD" w:rsidRDefault="007C39AD" w:rsidP="007C39AD">
      <w:pPr>
        <w:pStyle w:val="01-Texto"/>
      </w:pPr>
    </w:p>
    <w:p w14:paraId="0B30E29B" w14:textId="77777777" w:rsidR="007C39AD" w:rsidRDefault="007C39AD" w:rsidP="007C39AD">
      <w:pPr>
        <w:pStyle w:val="01-Texto"/>
      </w:pPr>
    </w:p>
    <w:p w14:paraId="4D649BE0" w14:textId="77777777" w:rsidR="007C39AD" w:rsidRDefault="007C39AD" w:rsidP="007C39AD">
      <w:pPr>
        <w:pStyle w:val="01-Texto"/>
      </w:pPr>
    </w:p>
    <w:p w14:paraId="117C7C69" w14:textId="77777777" w:rsidR="007C39AD" w:rsidRDefault="007C39AD" w:rsidP="007C39AD">
      <w:pPr>
        <w:pStyle w:val="01-Texto"/>
      </w:pPr>
    </w:p>
    <w:p w14:paraId="15D561D9" w14:textId="77777777" w:rsidR="001D2B93" w:rsidRDefault="001D2B93" w:rsidP="007C39AD">
      <w:pPr>
        <w:pStyle w:val="01-Texto"/>
      </w:pPr>
    </w:p>
    <w:p w14:paraId="53871112" w14:textId="77777777" w:rsidR="007C39AD" w:rsidRDefault="007C39AD" w:rsidP="007C39AD">
      <w:pPr>
        <w:pStyle w:val="01-Texto"/>
      </w:pPr>
    </w:p>
    <w:p w14:paraId="1BBD2543" w14:textId="51BBDBFB" w:rsidR="007C39AD" w:rsidRDefault="007C39AD" w:rsidP="007C39AD">
      <w:pPr>
        <w:pStyle w:val="Ttulo1"/>
        <w:numPr>
          <w:ilvl w:val="0"/>
          <w:numId w:val="0"/>
        </w:numPr>
        <w:sectPr w:rsidR="007C39AD" w:rsidSect="001D2B93">
          <w:pgSz w:w="11907" w:h="16840" w:code="9"/>
          <w:pgMar w:top="538" w:right="1134" w:bottom="1134" w:left="1701" w:header="1134" w:footer="1134" w:gutter="0"/>
          <w:pgNumType w:start="1"/>
          <w:cols w:space="720"/>
          <w:titlePg/>
        </w:sectPr>
      </w:pPr>
      <w:bookmarkStart w:id="19" w:name="_Toc181967104"/>
      <w:r>
        <w:lastRenderedPageBreak/>
        <w:t xml:space="preserve">ANEXO b </w:t>
      </w:r>
      <w:r w:rsidR="001D2B93">
        <w:t>–</w:t>
      </w:r>
      <w:r>
        <w:t xml:space="preserve"> XXX</w:t>
      </w:r>
      <w:r w:rsidR="001D2B93">
        <w:t>xxxxxxxxxxxxxxxxxxx (SE HOUVER)</w:t>
      </w:r>
      <w:bookmarkEnd w:id="19"/>
    </w:p>
    <w:p w14:paraId="4FF06C8C" w14:textId="65313F44" w:rsidR="0010733A" w:rsidRPr="00D3406C" w:rsidRDefault="00FB0604" w:rsidP="00384ED5">
      <w:pPr>
        <w:pStyle w:val="Ttulo1"/>
        <w:numPr>
          <w:ilvl w:val="0"/>
          <w:numId w:val="0"/>
        </w:numPr>
        <w:rPr>
          <w:sz w:val="2"/>
          <w:szCs w:val="2"/>
        </w:rPr>
      </w:pPr>
      <w:bookmarkStart w:id="20" w:name="_Toc181967105"/>
      <w:r w:rsidRPr="00CB18AB">
        <w:lastRenderedPageBreak/>
        <w:t>AP</w:t>
      </w:r>
      <w:r w:rsidR="00293AD9">
        <w:t>ê</w:t>
      </w:r>
      <w:r w:rsidRPr="00CB18AB">
        <w:t>NDICE</w:t>
      </w:r>
      <w:r w:rsidR="00293AD9">
        <w:t>S</w:t>
      </w:r>
      <w:bookmarkEnd w:id="20"/>
    </w:p>
    <w:sectPr w:rsidR="0010733A" w:rsidRPr="00D3406C" w:rsidSect="001228A6">
      <w:pgSz w:w="11907" w:h="16840" w:code="9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8C1D9" w14:textId="77777777" w:rsidR="00541B3C" w:rsidRDefault="00541B3C">
      <w:r>
        <w:separator/>
      </w:r>
    </w:p>
  </w:endnote>
  <w:endnote w:type="continuationSeparator" w:id="0">
    <w:p w14:paraId="509F315F" w14:textId="77777777" w:rsidR="00541B3C" w:rsidRDefault="0054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762A8" w14:textId="77777777" w:rsidR="00FA5CDC" w:rsidRDefault="00FA5CDC">
    <w:pPr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D088AC" w14:textId="77777777" w:rsidR="00FA5CDC" w:rsidRDefault="00FA5CD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0C014" w14:textId="77777777" w:rsidR="00541B3C" w:rsidRDefault="00541B3C">
      <w:r>
        <w:separator/>
      </w:r>
    </w:p>
  </w:footnote>
  <w:footnote w:type="continuationSeparator" w:id="0">
    <w:p w14:paraId="2AEA94CB" w14:textId="77777777" w:rsidR="00541B3C" w:rsidRDefault="00541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A3F54" w14:textId="77777777" w:rsidR="00FA5CDC" w:rsidRDefault="00FA5CDC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A2C5980" w14:textId="77777777" w:rsidR="00FA5CDC" w:rsidRDefault="00FA5CD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C0150" w14:textId="3D2490FC" w:rsidR="001D2B93" w:rsidRDefault="00541B3C" w:rsidP="001D2B93">
    <w:pPr>
      <w:pStyle w:val="Cabealho"/>
      <w:jc w:val="right"/>
    </w:pPr>
    <w:sdt>
      <w:sdtPr>
        <w:id w:val="935787868"/>
        <w:docPartObj>
          <w:docPartGallery w:val="Page Numbers (Top of Page)"/>
          <w:docPartUnique/>
        </w:docPartObj>
      </w:sdtPr>
      <w:sdtEndPr/>
      <w:sdtContent>
        <w:r w:rsidR="001D2B93">
          <w:fldChar w:fldCharType="begin"/>
        </w:r>
        <w:r w:rsidR="001D2B93">
          <w:instrText>PAGE   \* MERGEFORMAT</w:instrText>
        </w:r>
        <w:r w:rsidR="001D2B93">
          <w:fldChar w:fldCharType="separate"/>
        </w:r>
        <w:r w:rsidR="00ED610C">
          <w:rPr>
            <w:noProof/>
          </w:rPr>
          <w:t>6</w:t>
        </w:r>
        <w:r w:rsidR="001D2B93"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92760" w14:textId="37D7B656" w:rsidR="004A1157" w:rsidRDefault="004A1157">
    <w:pPr>
      <w:pStyle w:val="Cabealho"/>
      <w:jc w:val="right"/>
    </w:pPr>
  </w:p>
  <w:p w14:paraId="25384DF1" w14:textId="77777777" w:rsidR="004A1157" w:rsidRDefault="004A11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26EA"/>
    <w:multiLevelType w:val="hybridMultilevel"/>
    <w:tmpl w:val="2F8EE86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0045E"/>
    <w:multiLevelType w:val="multilevel"/>
    <w:tmpl w:val="73BA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66570"/>
    <w:multiLevelType w:val="hybridMultilevel"/>
    <w:tmpl w:val="6F94F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2EA9"/>
    <w:multiLevelType w:val="multilevel"/>
    <w:tmpl w:val="7B7A57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80A79"/>
    <w:multiLevelType w:val="hybridMultilevel"/>
    <w:tmpl w:val="D3EEF9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56FB0"/>
    <w:multiLevelType w:val="multilevel"/>
    <w:tmpl w:val="38AA23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5A21C9D"/>
    <w:multiLevelType w:val="hybridMultilevel"/>
    <w:tmpl w:val="B69E7F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F7B4F"/>
    <w:multiLevelType w:val="hybridMultilevel"/>
    <w:tmpl w:val="90F6C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C5263"/>
    <w:multiLevelType w:val="hybridMultilevel"/>
    <w:tmpl w:val="E9283F6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FC73AD5"/>
    <w:multiLevelType w:val="hybridMultilevel"/>
    <w:tmpl w:val="E6F26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D46D1"/>
    <w:multiLevelType w:val="multilevel"/>
    <w:tmpl w:val="EFB0E4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6548EC"/>
    <w:multiLevelType w:val="multilevel"/>
    <w:tmpl w:val="8A72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F7926"/>
    <w:multiLevelType w:val="hybridMultilevel"/>
    <w:tmpl w:val="B4407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834DF"/>
    <w:multiLevelType w:val="hybridMultilevel"/>
    <w:tmpl w:val="3552064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B5E7436"/>
    <w:multiLevelType w:val="hybridMultilevel"/>
    <w:tmpl w:val="3A623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F5FE3"/>
    <w:multiLevelType w:val="multilevel"/>
    <w:tmpl w:val="1D4C7136"/>
    <w:lvl w:ilvl="0">
      <w:start w:val="1"/>
      <w:numFmt w:val="decimal"/>
      <w:pStyle w:val="Disssub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Disssub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5.%3.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3">
      <w:start w:val="1"/>
      <w:numFmt w:val="decimal"/>
      <w:pStyle w:val="Disssub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F4E6EBE"/>
    <w:multiLevelType w:val="hybridMultilevel"/>
    <w:tmpl w:val="7CCCFE6C"/>
    <w:lvl w:ilvl="0" w:tplc="445014C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7466B"/>
    <w:multiLevelType w:val="hybridMultilevel"/>
    <w:tmpl w:val="6C9C140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A133F"/>
    <w:multiLevelType w:val="hybridMultilevel"/>
    <w:tmpl w:val="460C94EE"/>
    <w:lvl w:ilvl="0" w:tplc="8222D32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388B6B88"/>
    <w:multiLevelType w:val="hybridMultilevel"/>
    <w:tmpl w:val="FE08105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F0053"/>
    <w:multiLevelType w:val="hybridMultilevel"/>
    <w:tmpl w:val="4AD0A0C6"/>
    <w:lvl w:ilvl="0" w:tplc="0416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B560C21"/>
    <w:multiLevelType w:val="hybridMultilevel"/>
    <w:tmpl w:val="ED406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62426"/>
    <w:multiLevelType w:val="hybridMultilevel"/>
    <w:tmpl w:val="A70CE49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B002CA24">
      <w:numFmt w:val="bullet"/>
      <w:lvlText w:val="-"/>
      <w:lvlJc w:val="left"/>
      <w:pPr>
        <w:tabs>
          <w:tab w:val="num" w:pos="3138"/>
        </w:tabs>
        <w:ind w:left="3138" w:hanging="135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E091951"/>
    <w:multiLevelType w:val="hybridMultilevel"/>
    <w:tmpl w:val="CE820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71078"/>
    <w:multiLevelType w:val="hybridMultilevel"/>
    <w:tmpl w:val="94783864"/>
    <w:lvl w:ilvl="0" w:tplc="673E5244">
      <w:start w:val="1"/>
      <w:numFmt w:val="lowerLetter"/>
      <w:lvlText w:val="%1)"/>
      <w:lvlJc w:val="left"/>
      <w:pPr>
        <w:ind w:left="1494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3F3818F2"/>
    <w:multiLevelType w:val="multilevel"/>
    <w:tmpl w:val="5D6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A02D64"/>
    <w:multiLevelType w:val="hybridMultilevel"/>
    <w:tmpl w:val="3A22A3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5E065A"/>
    <w:multiLevelType w:val="hybridMultilevel"/>
    <w:tmpl w:val="594E6134"/>
    <w:lvl w:ilvl="0" w:tplc="0A3AD732">
      <w:start w:val="1"/>
      <w:numFmt w:val="decimal"/>
      <w:pStyle w:val="EstiloTtulo2NoNegritoTodasemmaisculas"/>
      <w:lvlText w:val="%1.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993149"/>
    <w:multiLevelType w:val="hybridMultilevel"/>
    <w:tmpl w:val="B69E7F72"/>
    <w:lvl w:ilvl="0" w:tplc="1A047F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A02E8"/>
    <w:multiLevelType w:val="hybridMultilevel"/>
    <w:tmpl w:val="020864C0"/>
    <w:lvl w:ilvl="0" w:tplc="46BA992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450335AC"/>
    <w:multiLevelType w:val="hybridMultilevel"/>
    <w:tmpl w:val="7C1A711A"/>
    <w:lvl w:ilvl="0" w:tplc="8C0E7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C8C0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76C3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67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C6F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EF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C64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D454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724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915D47"/>
    <w:multiLevelType w:val="multilevel"/>
    <w:tmpl w:val="4ED4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2D5510"/>
    <w:multiLevelType w:val="hybridMultilevel"/>
    <w:tmpl w:val="0E90F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DE289A"/>
    <w:multiLevelType w:val="multilevel"/>
    <w:tmpl w:val="8A90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B43C07"/>
    <w:multiLevelType w:val="hybridMultilevel"/>
    <w:tmpl w:val="FC2236C0"/>
    <w:lvl w:ilvl="0" w:tplc="F49EE0B0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B5085E"/>
    <w:multiLevelType w:val="hybridMultilevel"/>
    <w:tmpl w:val="0B60D3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940C3"/>
    <w:multiLevelType w:val="hybridMultilevel"/>
    <w:tmpl w:val="6F4E9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55220"/>
    <w:multiLevelType w:val="multilevel"/>
    <w:tmpl w:val="DAF4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5265B"/>
    <w:multiLevelType w:val="multilevel"/>
    <w:tmpl w:val="520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5A56F9"/>
    <w:multiLevelType w:val="hybridMultilevel"/>
    <w:tmpl w:val="847E7766"/>
    <w:lvl w:ilvl="0" w:tplc="65640F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9C1F3C"/>
    <w:multiLevelType w:val="hybridMultilevel"/>
    <w:tmpl w:val="0ADCDFF4"/>
    <w:lvl w:ilvl="0" w:tplc="91E6CC08">
      <w:start w:val="1"/>
      <w:numFmt w:val="lowerLetter"/>
      <w:lvlText w:val="%1)"/>
      <w:lvlJc w:val="left"/>
      <w:pPr>
        <w:ind w:left="2574" w:hanging="14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64A43883"/>
    <w:multiLevelType w:val="multilevel"/>
    <w:tmpl w:val="5D58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C535E9"/>
    <w:multiLevelType w:val="hybridMultilevel"/>
    <w:tmpl w:val="664CF55A"/>
    <w:lvl w:ilvl="0" w:tplc="D5EC57B6">
      <w:start w:val="1"/>
      <w:numFmt w:val="lowerLetter"/>
      <w:lvlText w:val="%1)"/>
      <w:lvlJc w:val="left"/>
      <w:pPr>
        <w:tabs>
          <w:tab w:val="num" w:pos="1463"/>
        </w:tabs>
        <w:ind w:left="1463" w:hanging="8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58"/>
        </w:tabs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78"/>
        </w:tabs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98"/>
        </w:tabs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18"/>
        </w:tabs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38"/>
        </w:tabs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58"/>
        </w:tabs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78"/>
        </w:tabs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98"/>
        </w:tabs>
        <w:ind w:left="6698" w:hanging="180"/>
      </w:pPr>
    </w:lvl>
  </w:abstractNum>
  <w:abstractNum w:abstractNumId="43" w15:restartNumberingAfterBreak="0">
    <w:nsid w:val="68735E07"/>
    <w:multiLevelType w:val="hybridMultilevel"/>
    <w:tmpl w:val="1EE81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5440F6"/>
    <w:multiLevelType w:val="hybridMultilevel"/>
    <w:tmpl w:val="DDC2F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E4C75"/>
    <w:multiLevelType w:val="multilevel"/>
    <w:tmpl w:val="F1F6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28"/>
  </w:num>
  <w:num w:numId="6">
    <w:abstractNumId w:val="0"/>
  </w:num>
  <w:num w:numId="7">
    <w:abstractNumId w:val="42"/>
  </w:num>
  <w:num w:numId="8">
    <w:abstractNumId w:val="19"/>
  </w:num>
  <w:num w:numId="9">
    <w:abstractNumId w:val="17"/>
  </w:num>
  <w:num w:numId="10">
    <w:abstractNumId w:val="5"/>
  </w:num>
  <w:num w:numId="11">
    <w:abstractNumId w:val="18"/>
  </w:num>
  <w:num w:numId="12">
    <w:abstractNumId w:val="7"/>
  </w:num>
  <w:num w:numId="13">
    <w:abstractNumId w:val="13"/>
  </w:num>
  <w:num w:numId="14">
    <w:abstractNumId w:val="27"/>
  </w:num>
  <w:num w:numId="15">
    <w:abstractNumId w:val="9"/>
  </w:num>
  <w:num w:numId="16">
    <w:abstractNumId w:val="44"/>
  </w:num>
  <w:num w:numId="17">
    <w:abstractNumId w:val="40"/>
  </w:num>
  <w:num w:numId="18">
    <w:abstractNumId w:val="30"/>
  </w:num>
  <w:num w:numId="19">
    <w:abstractNumId w:val="16"/>
  </w:num>
  <w:num w:numId="20">
    <w:abstractNumId w:val="26"/>
  </w:num>
  <w:num w:numId="21">
    <w:abstractNumId w:val="12"/>
  </w:num>
  <w:num w:numId="22">
    <w:abstractNumId w:val="10"/>
  </w:num>
  <w:num w:numId="23">
    <w:abstractNumId w:val="3"/>
  </w:num>
  <w:num w:numId="24">
    <w:abstractNumId w:val="43"/>
  </w:num>
  <w:num w:numId="25">
    <w:abstractNumId w:val="2"/>
  </w:num>
  <w:num w:numId="26">
    <w:abstractNumId w:val="21"/>
  </w:num>
  <w:num w:numId="27">
    <w:abstractNumId w:val="32"/>
  </w:num>
  <w:num w:numId="28">
    <w:abstractNumId w:val="8"/>
  </w:num>
  <w:num w:numId="29">
    <w:abstractNumId w:val="4"/>
  </w:num>
  <w:num w:numId="30">
    <w:abstractNumId w:val="35"/>
  </w:num>
  <w:num w:numId="31">
    <w:abstractNumId w:val="14"/>
  </w:num>
  <w:num w:numId="32">
    <w:abstractNumId w:val="37"/>
  </w:num>
  <w:num w:numId="33">
    <w:abstractNumId w:val="11"/>
  </w:num>
  <w:num w:numId="34">
    <w:abstractNumId w:val="41"/>
  </w:num>
  <w:num w:numId="35">
    <w:abstractNumId w:val="31"/>
  </w:num>
  <w:num w:numId="36">
    <w:abstractNumId w:val="25"/>
  </w:num>
  <w:num w:numId="37">
    <w:abstractNumId w:val="1"/>
  </w:num>
  <w:num w:numId="38">
    <w:abstractNumId w:val="38"/>
  </w:num>
  <w:num w:numId="39">
    <w:abstractNumId w:val="45"/>
  </w:num>
  <w:num w:numId="40">
    <w:abstractNumId w:val="36"/>
  </w:num>
  <w:num w:numId="41">
    <w:abstractNumId w:val="33"/>
  </w:num>
  <w:num w:numId="42">
    <w:abstractNumId w:val="24"/>
  </w:num>
  <w:num w:numId="43">
    <w:abstractNumId w:val="29"/>
  </w:num>
  <w:num w:numId="44">
    <w:abstractNumId w:val="34"/>
  </w:num>
  <w:num w:numId="45">
    <w:abstractNumId w:val="39"/>
  </w:num>
  <w:num w:numId="4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A2"/>
    <w:rsid w:val="00000089"/>
    <w:rsid w:val="0000061D"/>
    <w:rsid w:val="00000B6F"/>
    <w:rsid w:val="000019ED"/>
    <w:rsid w:val="00001AC2"/>
    <w:rsid w:val="000021E8"/>
    <w:rsid w:val="00002999"/>
    <w:rsid w:val="0000347A"/>
    <w:rsid w:val="000035CB"/>
    <w:rsid w:val="00003A4A"/>
    <w:rsid w:val="00005356"/>
    <w:rsid w:val="000058CF"/>
    <w:rsid w:val="0000670C"/>
    <w:rsid w:val="00006BEA"/>
    <w:rsid w:val="00006E49"/>
    <w:rsid w:val="000079FC"/>
    <w:rsid w:val="00010BAD"/>
    <w:rsid w:val="00010FC5"/>
    <w:rsid w:val="0001105C"/>
    <w:rsid w:val="00011293"/>
    <w:rsid w:val="00011D1E"/>
    <w:rsid w:val="00012D82"/>
    <w:rsid w:val="00012DFE"/>
    <w:rsid w:val="00014100"/>
    <w:rsid w:val="00014615"/>
    <w:rsid w:val="00015DFB"/>
    <w:rsid w:val="000160C9"/>
    <w:rsid w:val="00016A83"/>
    <w:rsid w:val="00017473"/>
    <w:rsid w:val="00017589"/>
    <w:rsid w:val="00017596"/>
    <w:rsid w:val="00020054"/>
    <w:rsid w:val="00020393"/>
    <w:rsid w:val="000207E9"/>
    <w:rsid w:val="0002090C"/>
    <w:rsid w:val="00020BD2"/>
    <w:rsid w:val="00021DC7"/>
    <w:rsid w:val="00022CD9"/>
    <w:rsid w:val="00022ED1"/>
    <w:rsid w:val="00023829"/>
    <w:rsid w:val="00023DF1"/>
    <w:rsid w:val="000248B8"/>
    <w:rsid w:val="000253A1"/>
    <w:rsid w:val="00026380"/>
    <w:rsid w:val="00027C12"/>
    <w:rsid w:val="000303A3"/>
    <w:rsid w:val="000304C4"/>
    <w:rsid w:val="0003105B"/>
    <w:rsid w:val="0003125E"/>
    <w:rsid w:val="000313CB"/>
    <w:rsid w:val="00031B5E"/>
    <w:rsid w:val="00031D7C"/>
    <w:rsid w:val="00033369"/>
    <w:rsid w:val="0003369C"/>
    <w:rsid w:val="000337A1"/>
    <w:rsid w:val="000342F6"/>
    <w:rsid w:val="00035790"/>
    <w:rsid w:val="00035C88"/>
    <w:rsid w:val="00035CAA"/>
    <w:rsid w:val="00035D3B"/>
    <w:rsid w:val="0003656F"/>
    <w:rsid w:val="00036970"/>
    <w:rsid w:val="00036E67"/>
    <w:rsid w:val="0003759C"/>
    <w:rsid w:val="000377CE"/>
    <w:rsid w:val="00037C77"/>
    <w:rsid w:val="00037C9F"/>
    <w:rsid w:val="00037CB5"/>
    <w:rsid w:val="00037D7C"/>
    <w:rsid w:val="000401FE"/>
    <w:rsid w:val="0004021C"/>
    <w:rsid w:val="00040320"/>
    <w:rsid w:val="000405B8"/>
    <w:rsid w:val="00040FCC"/>
    <w:rsid w:val="000411CC"/>
    <w:rsid w:val="000413D9"/>
    <w:rsid w:val="00041B6B"/>
    <w:rsid w:val="00041E9C"/>
    <w:rsid w:val="0004282B"/>
    <w:rsid w:val="00042BD6"/>
    <w:rsid w:val="0004337A"/>
    <w:rsid w:val="00043897"/>
    <w:rsid w:val="00043D64"/>
    <w:rsid w:val="000443C9"/>
    <w:rsid w:val="000445A9"/>
    <w:rsid w:val="00044A39"/>
    <w:rsid w:val="00044AF1"/>
    <w:rsid w:val="00044C1B"/>
    <w:rsid w:val="0004576D"/>
    <w:rsid w:val="000467EB"/>
    <w:rsid w:val="000468F8"/>
    <w:rsid w:val="0004727A"/>
    <w:rsid w:val="00047C88"/>
    <w:rsid w:val="00047E7B"/>
    <w:rsid w:val="0005216C"/>
    <w:rsid w:val="0005232E"/>
    <w:rsid w:val="0005269A"/>
    <w:rsid w:val="00052779"/>
    <w:rsid w:val="00052BA9"/>
    <w:rsid w:val="00052D10"/>
    <w:rsid w:val="00053194"/>
    <w:rsid w:val="00053EA4"/>
    <w:rsid w:val="00054150"/>
    <w:rsid w:val="00054491"/>
    <w:rsid w:val="000547C6"/>
    <w:rsid w:val="00054E85"/>
    <w:rsid w:val="0005553C"/>
    <w:rsid w:val="00055AE3"/>
    <w:rsid w:val="00055D2B"/>
    <w:rsid w:val="00056998"/>
    <w:rsid w:val="00056CF4"/>
    <w:rsid w:val="000572D4"/>
    <w:rsid w:val="00057AE1"/>
    <w:rsid w:val="00057E10"/>
    <w:rsid w:val="000616B9"/>
    <w:rsid w:val="0006264B"/>
    <w:rsid w:val="000631C6"/>
    <w:rsid w:val="000632E7"/>
    <w:rsid w:val="00063304"/>
    <w:rsid w:val="0006386F"/>
    <w:rsid w:val="0006400B"/>
    <w:rsid w:val="0006444D"/>
    <w:rsid w:val="000647F9"/>
    <w:rsid w:val="000648BE"/>
    <w:rsid w:val="00065003"/>
    <w:rsid w:val="00066488"/>
    <w:rsid w:val="0006677C"/>
    <w:rsid w:val="00067AC0"/>
    <w:rsid w:val="00067DC2"/>
    <w:rsid w:val="0007031A"/>
    <w:rsid w:val="00071DDC"/>
    <w:rsid w:val="000720AA"/>
    <w:rsid w:val="00072400"/>
    <w:rsid w:val="0007280F"/>
    <w:rsid w:val="0007377C"/>
    <w:rsid w:val="00073B9D"/>
    <w:rsid w:val="000741E2"/>
    <w:rsid w:val="00074388"/>
    <w:rsid w:val="00074401"/>
    <w:rsid w:val="00075258"/>
    <w:rsid w:val="00075CC5"/>
    <w:rsid w:val="0007645A"/>
    <w:rsid w:val="00076923"/>
    <w:rsid w:val="000800C7"/>
    <w:rsid w:val="00080804"/>
    <w:rsid w:val="000809BB"/>
    <w:rsid w:val="00080B70"/>
    <w:rsid w:val="00081A0D"/>
    <w:rsid w:val="000820A9"/>
    <w:rsid w:val="0008266A"/>
    <w:rsid w:val="00083479"/>
    <w:rsid w:val="00084231"/>
    <w:rsid w:val="00084337"/>
    <w:rsid w:val="000848C3"/>
    <w:rsid w:val="00084BB4"/>
    <w:rsid w:val="00085982"/>
    <w:rsid w:val="000859FE"/>
    <w:rsid w:val="000860C7"/>
    <w:rsid w:val="00086B9A"/>
    <w:rsid w:val="00086BDD"/>
    <w:rsid w:val="000873CE"/>
    <w:rsid w:val="00087ED2"/>
    <w:rsid w:val="0009067B"/>
    <w:rsid w:val="00091FA2"/>
    <w:rsid w:val="00093A52"/>
    <w:rsid w:val="00093B6C"/>
    <w:rsid w:val="00093CCC"/>
    <w:rsid w:val="00095920"/>
    <w:rsid w:val="00095BC8"/>
    <w:rsid w:val="00095D10"/>
    <w:rsid w:val="00096264"/>
    <w:rsid w:val="00097154"/>
    <w:rsid w:val="0009780E"/>
    <w:rsid w:val="000A0085"/>
    <w:rsid w:val="000A088D"/>
    <w:rsid w:val="000A1077"/>
    <w:rsid w:val="000A1E79"/>
    <w:rsid w:val="000A20C4"/>
    <w:rsid w:val="000A2119"/>
    <w:rsid w:val="000A28EE"/>
    <w:rsid w:val="000A2977"/>
    <w:rsid w:val="000A5549"/>
    <w:rsid w:val="000A5A78"/>
    <w:rsid w:val="000A5A7E"/>
    <w:rsid w:val="000A5C57"/>
    <w:rsid w:val="000A613B"/>
    <w:rsid w:val="000A66B3"/>
    <w:rsid w:val="000A6E21"/>
    <w:rsid w:val="000A718F"/>
    <w:rsid w:val="000A750E"/>
    <w:rsid w:val="000B0CDF"/>
    <w:rsid w:val="000B399A"/>
    <w:rsid w:val="000B3B2D"/>
    <w:rsid w:val="000B4039"/>
    <w:rsid w:val="000B482D"/>
    <w:rsid w:val="000B49AC"/>
    <w:rsid w:val="000B49AD"/>
    <w:rsid w:val="000B5185"/>
    <w:rsid w:val="000B5261"/>
    <w:rsid w:val="000B5788"/>
    <w:rsid w:val="000B5D80"/>
    <w:rsid w:val="000B61F4"/>
    <w:rsid w:val="000B7473"/>
    <w:rsid w:val="000B7568"/>
    <w:rsid w:val="000B7637"/>
    <w:rsid w:val="000B76F2"/>
    <w:rsid w:val="000B7E90"/>
    <w:rsid w:val="000C078B"/>
    <w:rsid w:val="000C07DF"/>
    <w:rsid w:val="000C10EB"/>
    <w:rsid w:val="000C1209"/>
    <w:rsid w:val="000C1585"/>
    <w:rsid w:val="000C190A"/>
    <w:rsid w:val="000C2B52"/>
    <w:rsid w:val="000C2F1E"/>
    <w:rsid w:val="000C300D"/>
    <w:rsid w:val="000C3155"/>
    <w:rsid w:val="000C3295"/>
    <w:rsid w:val="000C3E3A"/>
    <w:rsid w:val="000C5994"/>
    <w:rsid w:val="000C6840"/>
    <w:rsid w:val="000C6888"/>
    <w:rsid w:val="000C6D79"/>
    <w:rsid w:val="000C7958"/>
    <w:rsid w:val="000C7F17"/>
    <w:rsid w:val="000D009D"/>
    <w:rsid w:val="000D0589"/>
    <w:rsid w:val="000D0920"/>
    <w:rsid w:val="000D142C"/>
    <w:rsid w:val="000D18FD"/>
    <w:rsid w:val="000D2303"/>
    <w:rsid w:val="000D2768"/>
    <w:rsid w:val="000D3EAA"/>
    <w:rsid w:val="000D4A4A"/>
    <w:rsid w:val="000D554D"/>
    <w:rsid w:val="000D5FFA"/>
    <w:rsid w:val="000D6002"/>
    <w:rsid w:val="000D65E9"/>
    <w:rsid w:val="000D71AD"/>
    <w:rsid w:val="000D7207"/>
    <w:rsid w:val="000D7695"/>
    <w:rsid w:val="000D76D9"/>
    <w:rsid w:val="000D7898"/>
    <w:rsid w:val="000D7B66"/>
    <w:rsid w:val="000D7CF1"/>
    <w:rsid w:val="000E09AF"/>
    <w:rsid w:val="000E0CCD"/>
    <w:rsid w:val="000E12B9"/>
    <w:rsid w:val="000E17B5"/>
    <w:rsid w:val="000E1E4F"/>
    <w:rsid w:val="000E20EF"/>
    <w:rsid w:val="000E2630"/>
    <w:rsid w:val="000E2A11"/>
    <w:rsid w:val="000E38CE"/>
    <w:rsid w:val="000E4195"/>
    <w:rsid w:val="000E49F4"/>
    <w:rsid w:val="000E4FE8"/>
    <w:rsid w:val="000E5501"/>
    <w:rsid w:val="000E5C96"/>
    <w:rsid w:val="000E647C"/>
    <w:rsid w:val="000E659E"/>
    <w:rsid w:val="000E678B"/>
    <w:rsid w:val="000E6795"/>
    <w:rsid w:val="000E67CE"/>
    <w:rsid w:val="000E689E"/>
    <w:rsid w:val="000E72BD"/>
    <w:rsid w:val="000F0733"/>
    <w:rsid w:val="000F095E"/>
    <w:rsid w:val="000F15D6"/>
    <w:rsid w:val="000F1F40"/>
    <w:rsid w:val="000F2529"/>
    <w:rsid w:val="000F2A92"/>
    <w:rsid w:val="000F3124"/>
    <w:rsid w:val="000F48EB"/>
    <w:rsid w:val="000F4A34"/>
    <w:rsid w:val="000F4EE7"/>
    <w:rsid w:val="000F4F78"/>
    <w:rsid w:val="000F631D"/>
    <w:rsid w:val="000F6475"/>
    <w:rsid w:val="000F6D39"/>
    <w:rsid w:val="000F6D3C"/>
    <w:rsid w:val="000F77DD"/>
    <w:rsid w:val="000F7CEC"/>
    <w:rsid w:val="0010040D"/>
    <w:rsid w:val="00100FA8"/>
    <w:rsid w:val="001027B9"/>
    <w:rsid w:val="00102EEB"/>
    <w:rsid w:val="001034CD"/>
    <w:rsid w:val="001038DD"/>
    <w:rsid w:val="00103B27"/>
    <w:rsid w:val="001047B7"/>
    <w:rsid w:val="00105245"/>
    <w:rsid w:val="0010588A"/>
    <w:rsid w:val="0010653D"/>
    <w:rsid w:val="0010673F"/>
    <w:rsid w:val="00106F5A"/>
    <w:rsid w:val="0010733A"/>
    <w:rsid w:val="00107BC7"/>
    <w:rsid w:val="001103FA"/>
    <w:rsid w:val="00110A0B"/>
    <w:rsid w:val="0011168C"/>
    <w:rsid w:val="00111D15"/>
    <w:rsid w:val="00111E1C"/>
    <w:rsid w:val="001129D1"/>
    <w:rsid w:val="00112A06"/>
    <w:rsid w:val="0011310E"/>
    <w:rsid w:val="0011372F"/>
    <w:rsid w:val="001141B3"/>
    <w:rsid w:val="00114443"/>
    <w:rsid w:val="00114487"/>
    <w:rsid w:val="001164E0"/>
    <w:rsid w:val="00116540"/>
    <w:rsid w:val="00116659"/>
    <w:rsid w:val="00116E2B"/>
    <w:rsid w:val="00117329"/>
    <w:rsid w:val="00121455"/>
    <w:rsid w:val="00121EE7"/>
    <w:rsid w:val="001228A6"/>
    <w:rsid w:val="00122F79"/>
    <w:rsid w:val="00122FC0"/>
    <w:rsid w:val="001231AF"/>
    <w:rsid w:val="00123695"/>
    <w:rsid w:val="00123D74"/>
    <w:rsid w:val="001243B8"/>
    <w:rsid w:val="00124455"/>
    <w:rsid w:val="00124610"/>
    <w:rsid w:val="00124625"/>
    <w:rsid w:val="00124633"/>
    <w:rsid w:val="001246BE"/>
    <w:rsid w:val="00124E45"/>
    <w:rsid w:val="00125139"/>
    <w:rsid w:val="001254AE"/>
    <w:rsid w:val="00125DF4"/>
    <w:rsid w:val="00126F0A"/>
    <w:rsid w:val="00127A2C"/>
    <w:rsid w:val="001305F8"/>
    <w:rsid w:val="0013083A"/>
    <w:rsid w:val="00130D9F"/>
    <w:rsid w:val="00130FA0"/>
    <w:rsid w:val="001318AB"/>
    <w:rsid w:val="00131C23"/>
    <w:rsid w:val="00132086"/>
    <w:rsid w:val="001320B7"/>
    <w:rsid w:val="00132BB8"/>
    <w:rsid w:val="00133402"/>
    <w:rsid w:val="0013373D"/>
    <w:rsid w:val="0013404E"/>
    <w:rsid w:val="0013425B"/>
    <w:rsid w:val="001343FD"/>
    <w:rsid w:val="0013497F"/>
    <w:rsid w:val="00134A76"/>
    <w:rsid w:val="00134B05"/>
    <w:rsid w:val="00135C7E"/>
    <w:rsid w:val="00136771"/>
    <w:rsid w:val="001371AC"/>
    <w:rsid w:val="00137414"/>
    <w:rsid w:val="00137570"/>
    <w:rsid w:val="00137955"/>
    <w:rsid w:val="001406B8"/>
    <w:rsid w:val="00140F56"/>
    <w:rsid w:val="0014226B"/>
    <w:rsid w:val="0014399C"/>
    <w:rsid w:val="00144E78"/>
    <w:rsid w:val="00145CBA"/>
    <w:rsid w:val="00146C80"/>
    <w:rsid w:val="00146DD8"/>
    <w:rsid w:val="00146F43"/>
    <w:rsid w:val="00146F90"/>
    <w:rsid w:val="0014774B"/>
    <w:rsid w:val="00147F56"/>
    <w:rsid w:val="0015012F"/>
    <w:rsid w:val="00150684"/>
    <w:rsid w:val="0015076D"/>
    <w:rsid w:val="00150A87"/>
    <w:rsid w:val="00150BE1"/>
    <w:rsid w:val="00151022"/>
    <w:rsid w:val="001516CC"/>
    <w:rsid w:val="001518BC"/>
    <w:rsid w:val="00151926"/>
    <w:rsid w:val="00151BA7"/>
    <w:rsid w:val="00151D05"/>
    <w:rsid w:val="001521D2"/>
    <w:rsid w:val="0015315A"/>
    <w:rsid w:val="00153CB5"/>
    <w:rsid w:val="00154AF9"/>
    <w:rsid w:val="00154DED"/>
    <w:rsid w:val="00155197"/>
    <w:rsid w:val="001560B3"/>
    <w:rsid w:val="00156655"/>
    <w:rsid w:val="001567D6"/>
    <w:rsid w:val="001571EE"/>
    <w:rsid w:val="001572DC"/>
    <w:rsid w:val="001603D4"/>
    <w:rsid w:val="001608DD"/>
    <w:rsid w:val="00161238"/>
    <w:rsid w:val="001614E1"/>
    <w:rsid w:val="00161BAA"/>
    <w:rsid w:val="00162119"/>
    <w:rsid w:val="00162445"/>
    <w:rsid w:val="00162659"/>
    <w:rsid w:val="00162768"/>
    <w:rsid w:val="00162A47"/>
    <w:rsid w:val="00162F9A"/>
    <w:rsid w:val="001634D2"/>
    <w:rsid w:val="00163D05"/>
    <w:rsid w:val="00164537"/>
    <w:rsid w:val="00164625"/>
    <w:rsid w:val="00164AF8"/>
    <w:rsid w:val="001658FD"/>
    <w:rsid w:val="00166502"/>
    <w:rsid w:val="001665B6"/>
    <w:rsid w:val="001668F3"/>
    <w:rsid w:val="001669A3"/>
    <w:rsid w:val="0016739F"/>
    <w:rsid w:val="00167651"/>
    <w:rsid w:val="00167C49"/>
    <w:rsid w:val="00170715"/>
    <w:rsid w:val="001707AC"/>
    <w:rsid w:val="00170CB6"/>
    <w:rsid w:val="0017123D"/>
    <w:rsid w:val="00171ECA"/>
    <w:rsid w:val="00172AA3"/>
    <w:rsid w:val="00173E54"/>
    <w:rsid w:val="0017464B"/>
    <w:rsid w:val="00175589"/>
    <w:rsid w:val="001756FE"/>
    <w:rsid w:val="00175D04"/>
    <w:rsid w:val="00176403"/>
    <w:rsid w:val="001770BB"/>
    <w:rsid w:val="00177BAB"/>
    <w:rsid w:val="00177F3D"/>
    <w:rsid w:val="001806FE"/>
    <w:rsid w:val="001809F3"/>
    <w:rsid w:val="00180CC5"/>
    <w:rsid w:val="001811C9"/>
    <w:rsid w:val="00181C20"/>
    <w:rsid w:val="001825AC"/>
    <w:rsid w:val="00182B0A"/>
    <w:rsid w:val="001832F3"/>
    <w:rsid w:val="001838BA"/>
    <w:rsid w:val="00183B1C"/>
    <w:rsid w:val="001841BE"/>
    <w:rsid w:val="0018436C"/>
    <w:rsid w:val="00184384"/>
    <w:rsid w:val="0018484C"/>
    <w:rsid w:val="0018494D"/>
    <w:rsid w:val="00185469"/>
    <w:rsid w:val="00185652"/>
    <w:rsid w:val="0018593E"/>
    <w:rsid w:val="00186488"/>
    <w:rsid w:val="00186805"/>
    <w:rsid w:val="001869BC"/>
    <w:rsid w:val="001877A3"/>
    <w:rsid w:val="00187D38"/>
    <w:rsid w:val="00190643"/>
    <w:rsid w:val="001908F2"/>
    <w:rsid w:val="00190ACB"/>
    <w:rsid w:val="00190CF7"/>
    <w:rsid w:val="00190ED2"/>
    <w:rsid w:val="0019153F"/>
    <w:rsid w:val="00192CB8"/>
    <w:rsid w:val="00192FA3"/>
    <w:rsid w:val="00193C6C"/>
    <w:rsid w:val="0019511F"/>
    <w:rsid w:val="00195281"/>
    <w:rsid w:val="001958AC"/>
    <w:rsid w:val="00195923"/>
    <w:rsid w:val="00195B56"/>
    <w:rsid w:val="00197B4B"/>
    <w:rsid w:val="001A01B9"/>
    <w:rsid w:val="001A057D"/>
    <w:rsid w:val="001A0965"/>
    <w:rsid w:val="001A10CA"/>
    <w:rsid w:val="001A2249"/>
    <w:rsid w:val="001A2926"/>
    <w:rsid w:val="001A2B86"/>
    <w:rsid w:val="001A2E44"/>
    <w:rsid w:val="001A31EC"/>
    <w:rsid w:val="001A3AE0"/>
    <w:rsid w:val="001A3B4F"/>
    <w:rsid w:val="001A4422"/>
    <w:rsid w:val="001A498D"/>
    <w:rsid w:val="001A4F03"/>
    <w:rsid w:val="001A52E8"/>
    <w:rsid w:val="001A53D4"/>
    <w:rsid w:val="001A58C4"/>
    <w:rsid w:val="001A651B"/>
    <w:rsid w:val="001A69E6"/>
    <w:rsid w:val="001A6A24"/>
    <w:rsid w:val="001A6D77"/>
    <w:rsid w:val="001A7261"/>
    <w:rsid w:val="001A76FD"/>
    <w:rsid w:val="001A782D"/>
    <w:rsid w:val="001B1912"/>
    <w:rsid w:val="001B28EC"/>
    <w:rsid w:val="001B2BF9"/>
    <w:rsid w:val="001B2FA9"/>
    <w:rsid w:val="001B31B0"/>
    <w:rsid w:val="001B35B5"/>
    <w:rsid w:val="001B382A"/>
    <w:rsid w:val="001B4387"/>
    <w:rsid w:val="001B468D"/>
    <w:rsid w:val="001B49A6"/>
    <w:rsid w:val="001B5684"/>
    <w:rsid w:val="001B5D54"/>
    <w:rsid w:val="001B5F78"/>
    <w:rsid w:val="001B62F4"/>
    <w:rsid w:val="001B6642"/>
    <w:rsid w:val="001B6FB7"/>
    <w:rsid w:val="001B7014"/>
    <w:rsid w:val="001B7B0C"/>
    <w:rsid w:val="001C0209"/>
    <w:rsid w:val="001C1B38"/>
    <w:rsid w:val="001C1F66"/>
    <w:rsid w:val="001C2324"/>
    <w:rsid w:val="001C25A2"/>
    <w:rsid w:val="001C2896"/>
    <w:rsid w:val="001C30B8"/>
    <w:rsid w:val="001C3509"/>
    <w:rsid w:val="001C400E"/>
    <w:rsid w:val="001C419C"/>
    <w:rsid w:val="001C4256"/>
    <w:rsid w:val="001C4A50"/>
    <w:rsid w:val="001C53D9"/>
    <w:rsid w:val="001C5EF8"/>
    <w:rsid w:val="001C63EF"/>
    <w:rsid w:val="001C7616"/>
    <w:rsid w:val="001D0C22"/>
    <w:rsid w:val="001D0C33"/>
    <w:rsid w:val="001D1171"/>
    <w:rsid w:val="001D27EB"/>
    <w:rsid w:val="001D28EB"/>
    <w:rsid w:val="001D2B93"/>
    <w:rsid w:val="001D2FC2"/>
    <w:rsid w:val="001D3153"/>
    <w:rsid w:val="001D3AA6"/>
    <w:rsid w:val="001D3AA8"/>
    <w:rsid w:val="001D402E"/>
    <w:rsid w:val="001D42DF"/>
    <w:rsid w:val="001D437D"/>
    <w:rsid w:val="001D4BD6"/>
    <w:rsid w:val="001D4F62"/>
    <w:rsid w:val="001D5977"/>
    <w:rsid w:val="001D5D47"/>
    <w:rsid w:val="001D60A7"/>
    <w:rsid w:val="001D6958"/>
    <w:rsid w:val="001D6AC8"/>
    <w:rsid w:val="001D6C09"/>
    <w:rsid w:val="001D70C6"/>
    <w:rsid w:val="001D784A"/>
    <w:rsid w:val="001D7AD2"/>
    <w:rsid w:val="001D7BE0"/>
    <w:rsid w:val="001D7E65"/>
    <w:rsid w:val="001E0744"/>
    <w:rsid w:val="001E0DCA"/>
    <w:rsid w:val="001E1B47"/>
    <w:rsid w:val="001E1E1B"/>
    <w:rsid w:val="001E209B"/>
    <w:rsid w:val="001E2472"/>
    <w:rsid w:val="001E2698"/>
    <w:rsid w:val="001E28BF"/>
    <w:rsid w:val="001E35E4"/>
    <w:rsid w:val="001E378E"/>
    <w:rsid w:val="001E4944"/>
    <w:rsid w:val="001E50E5"/>
    <w:rsid w:val="001E5AF4"/>
    <w:rsid w:val="001E5E48"/>
    <w:rsid w:val="001E6399"/>
    <w:rsid w:val="001E64E8"/>
    <w:rsid w:val="001E70C8"/>
    <w:rsid w:val="001E7B59"/>
    <w:rsid w:val="001F2175"/>
    <w:rsid w:val="001F3B0D"/>
    <w:rsid w:val="001F3FA0"/>
    <w:rsid w:val="001F501E"/>
    <w:rsid w:val="001F514D"/>
    <w:rsid w:val="001F5A6C"/>
    <w:rsid w:val="001F609E"/>
    <w:rsid w:val="001F6186"/>
    <w:rsid w:val="001F6330"/>
    <w:rsid w:val="001F7436"/>
    <w:rsid w:val="001F7B82"/>
    <w:rsid w:val="00200684"/>
    <w:rsid w:val="002011F8"/>
    <w:rsid w:val="00201D0E"/>
    <w:rsid w:val="00201F6C"/>
    <w:rsid w:val="00202FB5"/>
    <w:rsid w:val="002030AA"/>
    <w:rsid w:val="00204762"/>
    <w:rsid w:val="00204D9D"/>
    <w:rsid w:val="00205419"/>
    <w:rsid w:val="002058C8"/>
    <w:rsid w:val="00205A52"/>
    <w:rsid w:val="00205A77"/>
    <w:rsid w:val="002060A4"/>
    <w:rsid w:val="0020672A"/>
    <w:rsid w:val="00210EB2"/>
    <w:rsid w:val="00210ECA"/>
    <w:rsid w:val="0021170A"/>
    <w:rsid w:val="00211D46"/>
    <w:rsid w:val="00211EF1"/>
    <w:rsid w:val="00212343"/>
    <w:rsid w:val="002128B4"/>
    <w:rsid w:val="0021295C"/>
    <w:rsid w:val="00212AAC"/>
    <w:rsid w:val="00212AF9"/>
    <w:rsid w:val="00212CB0"/>
    <w:rsid w:val="002130B5"/>
    <w:rsid w:val="002130F5"/>
    <w:rsid w:val="002134CD"/>
    <w:rsid w:val="0021355D"/>
    <w:rsid w:val="002135EB"/>
    <w:rsid w:val="00213C3E"/>
    <w:rsid w:val="00213EB5"/>
    <w:rsid w:val="00213FA6"/>
    <w:rsid w:val="00214287"/>
    <w:rsid w:val="0021447B"/>
    <w:rsid w:val="00215C56"/>
    <w:rsid w:val="00217545"/>
    <w:rsid w:val="00217F13"/>
    <w:rsid w:val="00220104"/>
    <w:rsid w:val="00220380"/>
    <w:rsid w:val="00220C0D"/>
    <w:rsid w:val="0022103D"/>
    <w:rsid w:val="00222434"/>
    <w:rsid w:val="002229FC"/>
    <w:rsid w:val="00222FE0"/>
    <w:rsid w:val="0022305C"/>
    <w:rsid w:val="00223AD7"/>
    <w:rsid w:val="002242E2"/>
    <w:rsid w:val="002243A2"/>
    <w:rsid w:val="00225F1C"/>
    <w:rsid w:val="002262FD"/>
    <w:rsid w:val="00226774"/>
    <w:rsid w:val="00226B5E"/>
    <w:rsid w:val="00226EB9"/>
    <w:rsid w:val="0022706E"/>
    <w:rsid w:val="002271ED"/>
    <w:rsid w:val="002274AB"/>
    <w:rsid w:val="002275EF"/>
    <w:rsid w:val="00227B52"/>
    <w:rsid w:val="00230727"/>
    <w:rsid w:val="00230760"/>
    <w:rsid w:val="00231162"/>
    <w:rsid w:val="00231500"/>
    <w:rsid w:val="002320E0"/>
    <w:rsid w:val="00232555"/>
    <w:rsid w:val="002329C6"/>
    <w:rsid w:val="00233776"/>
    <w:rsid w:val="00233778"/>
    <w:rsid w:val="0023478C"/>
    <w:rsid w:val="00234C99"/>
    <w:rsid w:val="00234F96"/>
    <w:rsid w:val="002352A6"/>
    <w:rsid w:val="00235323"/>
    <w:rsid w:val="0023573C"/>
    <w:rsid w:val="00235856"/>
    <w:rsid w:val="002367CA"/>
    <w:rsid w:val="00236B63"/>
    <w:rsid w:val="00237D7D"/>
    <w:rsid w:val="00237D8E"/>
    <w:rsid w:val="00240A88"/>
    <w:rsid w:val="00240B2E"/>
    <w:rsid w:val="00240B36"/>
    <w:rsid w:val="00241347"/>
    <w:rsid w:val="00241DBC"/>
    <w:rsid w:val="002422DE"/>
    <w:rsid w:val="002423D5"/>
    <w:rsid w:val="002424A2"/>
    <w:rsid w:val="002437D9"/>
    <w:rsid w:val="00243E01"/>
    <w:rsid w:val="00243F82"/>
    <w:rsid w:val="002444FC"/>
    <w:rsid w:val="00244E8D"/>
    <w:rsid w:val="00245842"/>
    <w:rsid w:val="00246B94"/>
    <w:rsid w:val="002472A8"/>
    <w:rsid w:val="0025064A"/>
    <w:rsid w:val="00250DFF"/>
    <w:rsid w:val="00252162"/>
    <w:rsid w:val="0025249A"/>
    <w:rsid w:val="002528ED"/>
    <w:rsid w:val="00252AF2"/>
    <w:rsid w:val="00254CE7"/>
    <w:rsid w:val="00254D20"/>
    <w:rsid w:val="00255146"/>
    <w:rsid w:val="002551A0"/>
    <w:rsid w:val="002551CB"/>
    <w:rsid w:val="00255BE9"/>
    <w:rsid w:val="00255C43"/>
    <w:rsid w:val="00255C8E"/>
    <w:rsid w:val="00256831"/>
    <w:rsid w:val="00256AE0"/>
    <w:rsid w:val="00257042"/>
    <w:rsid w:val="00257538"/>
    <w:rsid w:val="00257861"/>
    <w:rsid w:val="002579E3"/>
    <w:rsid w:val="00257EB8"/>
    <w:rsid w:val="0026024D"/>
    <w:rsid w:val="00261CB1"/>
    <w:rsid w:val="00261E43"/>
    <w:rsid w:val="00261E5A"/>
    <w:rsid w:val="00262303"/>
    <w:rsid w:val="00263824"/>
    <w:rsid w:val="00263D7A"/>
    <w:rsid w:val="002640B5"/>
    <w:rsid w:val="00264CEE"/>
    <w:rsid w:val="00264EF1"/>
    <w:rsid w:val="00264F90"/>
    <w:rsid w:val="002652A5"/>
    <w:rsid w:val="0026552A"/>
    <w:rsid w:val="002659A2"/>
    <w:rsid w:val="00265BF7"/>
    <w:rsid w:val="00265D47"/>
    <w:rsid w:val="00266779"/>
    <w:rsid w:val="0026730C"/>
    <w:rsid w:val="0026788C"/>
    <w:rsid w:val="00270134"/>
    <w:rsid w:val="002701D4"/>
    <w:rsid w:val="0027029D"/>
    <w:rsid w:val="00270481"/>
    <w:rsid w:val="002708DD"/>
    <w:rsid w:val="0027183C"/>
    <w:rsid w:val="002718A7"/>
    <w:rsid w:val="002740B2"/>
    <w:rsid w:val="002751BC"/>
    <w:rsid w:val="0027556D"/>
    <w:rsid w:val="0027562C"/>
    <w:rsid w:val="00275A71"/>
    <w:rsid w:val="00275F3E"/>
    <w:rsid w:val="0027602F"/>
    <w:rsid w:val="002761EE"/>
    <w:rsid w:val="0027638B"/>
    <w:rsid w:val="00276DA2"/>
    <w:rsid w:val="00277A2C"/>
    <w:rsid w:val="00280818"/>
    <w:rsid w:val="0028094C"/>
    <w:rsid w:val="00280B6E"/>
    <w:rsid w:val="00280C6B"/>
    <w:rsid w:val="00281C2F"/>
    <w:rsid w:val="00282C1E"/>
    <w:rsid w:val="00282EB8"/>
    <w:rsid w:val="002834F9"/>
    <w:rsid w:val="00284BF3"/>
    <w:rsid w:val="00284C9C"/>
    <w:rsid w:val="00285587"/>
    <w:rsid w:val="002858F5"/>
    <w:rsid w:val="0028680F"/>
    <w:rsid w:val="00286D33"/>
    <w:rsid w:val="00286DEA"/>
    <w:rsid w:val="00286FA9"/>
    <w:rsid w:val="002871A7"/>
    <w:rsid w:val="00287A7B"/>
    <w:rsid w:val="00287BE3"/>
    <w:rsid w:val="002909E9"/>
    <w:rsid w:val="00290DBE"/>
    <w:rsid w:val="00290E3A"/>
    <w:rsid w:val="00291DDD"/>
    <w:rsid w:val="0029247A"/>
    <w:rsid w:val="002929CF"/>
    <w:rsid w:val="00293444"/>
    <w:rsid w:val="00293AD9"/>
    <w:rsid w:val="00293D0D"/>
    <w:rsid w:val="00293F98"/>
    <w:rsid w:val="00294063"/>
    <w:rsid w:val="00294C78"/>
    <w:rsid w:val="00294E14"/>
    <w:rsid w:val="00295814"/>
    <w:rsid w:val="00295E18"/>
    <w:rsid w:val="00296259"/>
    <w:rsid w:val="00296A88"/>
    <w:rsid w:val="002970B5"/>
    <w:rsid w:val="002970CB"/>
    <w:rsid w:val="002972A6"/>
    <w:rsid w:val="00297903"/>
    <w:rsid w:val="00297949"/>
    <w:rsid w:val="00297D38"/>
    <w:rsid w:val="002A08C2"/>
    <w:rsid w:val="002A0D75"/>
    <w:rsid w:val="002A167B"/>
    <w:rsid w:val="002A1A3F"/>
    <w:rsid w:val="002A1D24"/>
    <w:rsid w:val="002A25DD"/>
    <w:rsid w:val="002A4137"/>
    <w:rsid w:val="002A539F"/>
    <w:rsid w:val="002A5B0A"/>
    <w:rsid w:val="002A7164"/>
    <w:rsid w:val="002A71CA"/>
    <w:rsid w:val="002A79EA"/>
    <w:rsid w:val="002A7ADD"/>
    <w:rsid w:val="002B08CC"/>
    <w:rsid w:val="002B1448"/>
    <w:rsid w:val="002B159D"/>
    <w:rsid w:val="002B27DA"/>
    <w:rsid w:val="002B30BE"/>
    <w:rsid w:val="002B3105"/>
    <w:rsid w:val="002B34B4"/>
    <w:rsid w:val="002B3C86"/>
    <w:rsid w:val="002B3D4F"/>
    <w:rsid w:val="002B3DE8"/>
    <w:rsid w:val="002B3E27"/>
    <w:rsid w:val="002B3F52"/>
    <w:rsid w:val="002B40FD"/>
    <w:rsid w:val="002B4281"/>
    <w:rsid w:val="002B45EA"/>
    <w:rsid w:val="002B6F92"/>
    <w:rsid w:val="002B74D5"/>
    <w:rsid w:val="002B7A77"/>
    <w:rsid w:val="002B7B20"/>
    <w:rsid w:val="002B7D2C"/>
    <w:rsid w:val="002C0E1D"/>
    <w:rsid w:val="002C10DA"/>
    <w:rsid w:val="002C1963"/>
    <w:rsid w:val="002C1D51"/>
    <w:rsid w:val="002C2094"/>
    <w:rsid w:val="002C23AF"/>
    <w:rsid w:val="002C2DCC"/>
    <w:rsid w:val="002C35E4"/>
    <w:rsid w:val="002C3A29"/>
    <w:rsid w:val="002C3A84"/>
    <w:rsid w:val="002C40B2"/>
    <w:rsid w:val="002C4394"/>
    <w:rsid w:val="002C439D"/>
    <w:rsid w:val="002C4859"/>
    <w:rsid w:val="002C4FC4"/>
    <w:rsid w:val="002C5173"/>
    <w:rsid w:val="002C5FD9"/>
    <w:rsid w:val="002C60DD"/>
    <w:rsid w:val="002C6370"/>
    <w:rsid w:val="002C6E62"/>
    <w:rsid w:val="002C75E6"/>
    <w:rsid w:val="002C7D88"/>
    <w:rsid w:val="002C7D9B"/>
    <w:rsid w:val="002C7F3C"/>
    <w:rsid w:val="002D0F65"/>
    <w:rsid w:val="002D1A7B"/>
    <w:rsid w:val="002D2A90"/>
    <w:rsid w:val="002D2B5C"/>
    <w:rsid w:val="002D30F2"/>
    <w:rsid w:val="002D317B"/>
    <w:rsid w:val="002D4119"/>
    <w:rsid w:val="002D44CA"/>
    <w:rsid w:val="002D4545"/>
    <w:rsid w:val="002D4CCC"/>
    <w:rsid w:val="002D5C20"/>
    <w:rsid w:val="002D70DC"/>
    <w:rsid w:val="002D74C9"/>
    <w:rsid w:val="002D754E"/>
    <w:rsid w:val="002D7D8E"/>
    <w:rsid w:val="002E0221"/>
    <w:rsid w:val="002E1FFB"/>
    <w:rsid w:val="002E2577"/>
    <w:rsid w:val="002E2BEE"/>
    <w:rsid w:val="002E3305"/>
    <w:rsid w:val="002E3F48"/>
    <w:rsid w:val="002E3F4B"/>
    <w:rsid w:val="002E4B2D"/>
    <w:rsid w:val="002E4C69"/>
    <w:rsid w:val="002E56B6"/>
    <w:rsid w:val="002E60A9"/>
    <w:rsid w:val="002E68E9"/>
    <w:rsid w:val="002E6DD6"/>
    <w:rsid w:val="002E70AB"/>
    <w:rsid w:val="002E70B7"/>
    <w:rsid w:val="002E794A"/>
    <w:rsid w:val="002E7BD6"/>
    <w:rsid w:val="002F0489"/>
    <w:rsid w:val="002F0BDD"/>
    <w:rsid w:val="002F1215"/>
    <w:rsid w:val="002F1591"/>
    <w:rsid w:val="002F16B1"/>
    <w:rsid w:val="002F22DB"/>
    <w:rsid w:val="002F29C2"/>
    <w:rsid w:val="002F2DEC"/>
    <w:rsid w:val="002F2ED4"/>
    <w:rsid w:val="002F3BFA"/>
    <w:rsid w:val="002F4347"/>
    <w:rsid w:val="002F4674"/>
    <w:rsid w:val="002F5A68"/>
    <w:rsid w:val="002F6DC5"/>
    <w:rsid w:val="002F71E6"/>
    <w:rsid w:val="003003BC"/>
    <w:rsid w:val="0030057E"/>
    <w:rsid w:val="00300A31"/>
    <w:rsid w:val="00301223"/>
    <w:rsid w:val="00301433"/>
    <w:rsid w:val="00302693"/>
    <w:rsid w:val="00302A89"/>
    <w:rsid w:val="00303493"/>
    <w:rsid w:val="00303867"/>
    <w:rsid w:val="00303EB7"/>
    <w:rsid w:val="00303EDD"/>
    <w:rsid w:val="00304B67"/>
    <w:rsid w:val="00306077"/>
    <w:rsid w:val="00306CF3"/>
    <w:rsid w:val="00307068"/>
    <w:rsid w:val="00307667"/>
    <w:rsid w:val="00307E53"/>
    <w:rsid w:val="00310391"/>
    <w:rsid w:val="003112B3"/>
    <w:rsid w:val="00311DD4"/>
    <w:rsid w:val="00311E6E"/>
    <w:rsid w:val="00311F3C"/>
    <w:rsid w:val="00312898"/>
    <w:rsid w:val="00312D3D"/>
    <w:rsid w:val="003133F2"/>
    <w:rsid w:val="003144F3"/>
    <w:rsid w:val="00314B2C"/>
    <w:rsid w:val="00315051"/>
    <w:rsid w:val="00315270"/>
    <w:rsid w:val="003154AE"/>
    <w:rsid w:val="00315794"/>
    <w:rsid w:val="00315E39"/>
    <w:rsid w:val="00316480"/>
    <w:rsid w:val="0031670C"/>
    <w:rsid w:val="003167BE"/>
    <w:rsid w:val="00316A8E"/>
    <w:rsid w:val="00316B84"/>
    <w:rsid w:val="00316E57"/>
    <w:rsid w:val="00317C3B"/>
    <w:rsid w:val="00317FE0"/>
    <w:rsid w:val="003200E2"/>
    <w:rsid w:val="0032077A"/>
    <w:rsid w:val="003221EF"/>
    <w:rsid w:val="00322A7D"/>
    <w:rsid w:val="003231A7"/>
    <w:rsid w:val="003240FB"/>
    <w:rsid w:val="00324CD4"/>
    <w:rsid w:val="00325165"/>
    <w:rsid w:val="003251AC"/>
    <w:rsid w:val="00326D7E"/>
    <w:rsid w:val="0032768D"/>
    <w:rsid w:val="003302A1"/>
    <w:rsid w:val="003308DD"/>
    <w:rsid w:val="00331446"/>
    <w:rsid w:val="003315F7"/>
    <w:rsid w:val="003319B8"/>
    <w:rsid w:val="00331B1A"/>
    <w:rsid w:val="0033274B"/>
    <w:rsid w:val="00332921"/>
    <w:rsid w:val="003330D5"/>
    <w:rsid w:val="003332F5"/>
    <w:rsid w:val="00333609"/>
    <w:rsid w:val="00333D8B"/>
    <w:rsid w:val="00334126"/>
    <w:rsid w:val="0033459E"/>
    <w:rsid w:val="00334986"/>
    <w:rsid w:val="00334D15"/>
    <w:rsid w:val="0033514C"/>
    <w:rsid w:val="00335267"/>
    <w:rsid w:val="003356DB"/>
    <w:rsid w:val="00335852"/>
    <w:rsid w:val="00335B4E"/>
    <w:rsid w:val="00336300"/>
    <w:rsid w:val="00336C1C"/>
    <w:rsid w:val="003378DF"/>
    <w:rsid w:val="00337A9E"/>
    <w:rsid w:val="00337D1C"/>
    <w:rsid w:val="0034002C"/>
    <w:rsid w:val="00340B07"/>
    <w:rsid w:val="00341099"/>
    <w:rsid w:val="00342B7F"/>
    <w:rsid w:val="003431ED"/>
    <w:rsid w:val="00343392"/>
    <w:rsid w:val="00343489"/>
    <w:rsid w:val="00343631"/>
    <w:rsid w:val="003447D6"/>
    <w:rsid w:val="00344D4F"/>
    <w:rsid w:val="00344D6C"/>
    <w:rsid w:val="00345640"/>
    <w:rsid w:val="003463EA"/>
    <w:rsid w:val="0034652B"/>
    <w:rsid w:val="0034679E"/>
    <w:rsid w:val="00346C17"/>
    <w:rsid w:val="0034773C"/>
    <w:rsid w:val="00347825"/>
    <w:rsid w:val="00350168"/>
    <w:rsid w:val="0035135A"/>
    <w:rsid w:val="0035189F"/>
    <w:rsid w:val="00351C03"/>
    <w:rsid w:val="00352455"/>
    <w:rsid w:val="003526C8"/>
    <w:rsid w:val="00352CFC"/>
    <w:rsid w:val="0035303B"/>
    <w:rsid w:val="003535A8"/>
    <w:rsid w:val="0035428E"/>
    <w:rsid w:val="00354445"/>
    <w:rsid w:val="00354798"/>
    <w:rsid w:val="00354843"/>
    <w:rsid w:val="00354EE3"/>
    <w:rsid w:val="0035538D"/>
    <w:rsid w:val="0035549F"/>
    <w:rsid w:val="003556B7"/>
    <w:rsid w:val="00355A5D"/>
    <w:rsid w:val="00355E40"/>
    <w:rsid w:val="00356D21"/>
    <w:rsid w:val="00356D77"/>
    <w:rsid w:val="00356F4C"/>
    <w:rsid w:val="00357C34"/>
    <w:rsid w:val="00360613"/>
    <w:rsid w:val="0036084E"/>
    <w:rsid w:val="00360A49"/>
    <w:rsid w:val="00360DEE"/>
    <w:rsid w:val="003620C5"/>
    <w:rsid w:val="003629C1"/>
    <w:rsid w:val="00362F0C"/>
    <w:rsid w:val="003633EE"/>
    <w:rsid w:val="00364EE6"/>
    <w:rsid w:val="00365460"/>
    <w:rsid w:val="00366236"/>
    <w:rsid w:val="003667EA"/>
    <w:rsid w:val="00366E22"/>
    <w:rsid w:val="003677FF"/>
    <w:rsid w:val="00367FBF"/>
    <w:rsid w:val="00370889"/>
    <w:rsid w:val="003709CE"/>
    <w:rsid w:val="00370E58"/>
    <w:rsid w:val="00370F30"/>
    <w:rsid w:val="00371FA7"/>
    <w:rsid w:val="003722B8"/>
    <w:rsid w:val="003722E9"/>
    <w:rsid w:val="00372903"/>
    <w:rsid w:val="00372ED3"/>
    <w:rsid w:val="0037309D"/>
    <w:rsid w:val="00373228"/>
    <w:rsid w:val="00373648"/>
    <w:rsid w:val="003742D6"/>
    <w:rsid w:val="003743E9"/>
    <w:rsid w:val="00374833"/>
    <w:rsid w:val="00374DB8"/>
    <w:rsid w:val="0037546B"/>
    <w:rsid w:val="00376638"/>
    <w:rsid w:val="0037701A"/>
    <w:rsid w:val="003770C2"/>
    <w:rsid w:val="00377561"/>
    <w:rsid w:val="00377614"/>
    <w:rsid w:val="003802B4"/>
    <w:rsid w:val="003830C7"/>
    <w:rsid w:val="003837A2"/>
    <w:rsid w:val="003846BE"/>
    <w:rsid w:val="00384ED5"/>
    <w:rsid w:val="00384EFC"/>
    <w:rsid w:val="00385344"/>
    <w:rsid w:val="003856E3"/>
    <w:rsid w:val="0038591A"/>
    <w:rsid w:val="00385F53"/>
    <w:rsid w:val="00386090"/>
    <w:rsid w:val="00386321"/>
    <w:rsid w:val="003873CA"/>
    <w:rsid w:val="003904C1"/>
    <w:rsid w:val="003908BF"/>
    <w:rsid w:val="00390B21"/>
    <w:rsid w:val="00390F5F"/>
    <w:rsid w:val="003914B5"/>
    <w:rsid w:val="00391640"/>
    <w:rsid w:val="003918C8"/>
    <w:rsid w:val="00391D75"/>
    <w:rsid w:val="00392CDF"/>
    <w:rsid w:val="00393A13"/>
    <w:rsid w:val="00394A5D"/>
    <w:rsid w:val="00395240"/>
    <w:rsid w:val="00396124"/>
    <w:rsid w:val="00396463"/>
    <w:rsid w:val="003965F3"/>
    <w:rsid w:val="00396B9B"/>
    <w:rsid w:val="003971B3"/>
    <w:rsid w:val="0039756C"/>
    <w:rsid w:val="0039788F"/>
    <w:rsid w:val="00397C79"/>
    <w:rsid w:val="00397D11"/>
    <w:rsid w:val="00397F66"/>
    <w:rsid w:val="003A0020"/>
    <w:rsid w:val="003A018C"/>
    <w:rsid w:val="003A041F"/>
    <w:rsid w:val="003A0ABB"/>
    <w:rsid w:val="003A12B6"/>
    <w:rsid w:val="003A16FF"/>
    <w:rsid w:val="003A1A24"/>
    <w:rsid w:val="003A20D4"/>
    <w:rsid w:val="003A334D"/>
    <w:rsid w:val="003A3916"/>
    <w:rsid w:val="003A3DCE"/>
    <w:rsid w:val="003A3E4A"/>
    <w:rsid w:val="003A3FA1"/>
    <w:rsid w:val="003A4161"/>
    <w:rsid w:val="003A43C0"/>
    <w:rsid w:val="003A5AB2"/>
    <w:rsid w:val="003A607A"/>
    <w:rsid w:val="003A703E"/>
    <w:rsid w:val="003A70F8"/>
    <w:rsid w:val="003A747F"/>
    <w:rsid w:val="003B02DC"/>
    <w:rsid w:val="003B04A1"/>
    <w:rsid w:val="003B0E17"/>
    <w:rsid w:val="003B0EFA"/>
    <w:rsid w:val="003B1585"/>
    <w:rsid w:val="003B2A2B"/>
    <w:rsid w:val="003B566A"/>
    <w:rsid w:val="003B58E8"/>
    <w:rsid w:val="003B5D12"/>
    <w:rsid w:val="003B5F01"/>
    <w:rsid w:val="003B6202"/>
    <w:rsid w:val="003B68E3"/>
    <w:rsid w:val="003B7698"/>
    <w:rsid w:val="003B79BD"/>
    <w:rsid w:val="003C057D"/>
    <w:rsid w:val="003C0F8A"/>
    <w:rsid w:val="003C0F9C"/>
    <w:rsid w:val="003C28B8"/>
    <w:rsid w:val="003C2C22"/>
    <w:rsid w:val="003C2EA4"/>
    <w:rsid w:val="003C3CC6"/>
    <w:rsid w:val="003C5528"/>
    <w:rsid w:val="003C5DBC"/>
    <w:rsid w:val="003C6391"/>
    <w:rsid w:val="003C65ED"/>
    <w:rsid w:val="003D160A"/>
    <w:rsid w:val="003D20E9"/>
    <w:rsid w:val="003D23D7"/>
    <w:rsid w:val="003D23E1"/>
    <w:rsid w:val="003D2902"/>
    <w:rsid w:val="003D2B2C"/>
    <w:rsid w:val="003D38A2"/>
    <w:rsid w:val="003D38F8"/>
    <w:rsid w:val="003D3A4E"/>
    <w:rsid w:val="003D4A36"/>
    <w:rsid w:val="003D53BB"/>
    <w:rsid w:val="003D5A80"/>
    <w:rsid w:val="003D63C1"/>
    <w:rsid w:val="003D6B1C"/>
    <w:rsid w:val="003D6F24"/>
    <w:rsid w:val="003D71E3"/>
    <w:rsid w:val="003D799A"/>
    <w:rsid w:val="003D7D9B"/>
    <w:rsid w:val="003D7FC2"/>
    <w:rsid w:val="003E0199"/>
    <w:rsid w:val="003E1AE1"/>
    <w:rsid w:val="003E1C85"/>
    <w:rsid w:val="003E23CE"/>
    <w:rsid w:val="003E2C8D"/>
    <w:rsid w:val="003E3C7B"/>
    <w:rsid w:val="003E482F"/>
    <w:rsid w:val="003E4DCC"/>
    <w:rsid w:val="003E5118"/>
    <w:rsid w:val="003E537A"/>
    <w:rsid w:val="003E5831"/>
    <w:rsid w:val="003E5C96"/>
    <w:rsid w:val="003E5D32"/>
    <w:rsid w:val="003E645E"/>
    <w:rsid w:val="003E6658"/>
    <w:rsid w:val="003E7150"/>
    <w:rsid w:val="003E78BF"/>
    <w:rsid w:val="003E7C53"/>
    <w:rsid w:val="003F0022"/>
    <w:rsid w:val="003F0905"/>
    <w:rsid w:val="003F20CE"/>
    <w:rsid w:val="003F2227"/>
    <w:rsid w:val="003F23EE"/>
    <w:rsid w:val="003F29D7"/>
    <w:rsid w:val="003F2A7F"/>
    <w:rsid w:val="003F2AB8"/>
    <w:rsid w:val="003F2B97"/>
    <w:rsid w:val="003F318E"/>
    <w:rsid w:val="003F3196"/>
    <w:rsid w:val="003F31B3"/>
    <w:rsid w:val="003F44AF"/>
    <w:rsid w:val="003F5012"/>
    <w:rsid w:val="003F5A0F"/>
    <w:rsid w:val="003F6124"/>
    <w:rsid w:val="003F746C"/>
    <w:rsid w:val="0040010E"/>
    <w:rsid w:val="004001BC"/>
    <w:rsid w:val="004011AB"/>
    <w:rsid w:val="00401360"/>
    <w:rsid w:val="004019B2"/>
    <w:rsid w:val="00401B13"/>
    <w:rsid w:val="00401C0B"/>
    <w:rsid w:val="00401D4A"/>
    <w:rsid w:val="0040259E"/>
    <w:rsid w:val="004025FC"/>
    <w:rsid w:val="0040326B"/>
    <w:rsid w:val="00404421"/>
    <w:rsid w:val="00405A29"/>
    <w:rsid w:val="00405D4C"/>
    <w:rsid w:val="004062D5"/>
    <w:rsid w:val="00406CD1"/>
    <w:rsid w:val="00406ECF"/>
    <w:rsid w:val="0040716F"/>
    <w:rsid w:val="0040766E"/>
    <w:rsid w:val="00407A99"/>
    <w:rsid w:val="004103E9"/>
    <w:rsid w:val="00410829"/>
    <w:rsid w:val="004117B3"/>
    <w:rsid w:val="004118A6"/>
    <w:rsid w:val="00411F28"/>
    <w:rsid w:val="0041253D"/>
    <w:rsid w:val="0041295B"/>
    <w:rsid w:val="00412B8A"/>
    <w:rsid w:val="004137A5"/>
    <w:rsid w:val="00413928"/>
    <w:rsid w:val="004140DD"/>
    <w:rsid w:val="00414133"/>
    <w:rsid w:val="0041469B"/>
    <w:rsid w:val="00415474"/>
    <w:rsid w:val="004157E4"/>
    <w:rsid w:val="00415F2C"/>
    <w:rsid w:val="0041601E"/>
    <w:rsid w:val="00416386"/>
    <w:rsid w:val="004174B1"/>
    <w:rsid w:val="00417BD8"/>
    <w:rsid w:val="004200A1"/>
    <w:rsid w:val="004207B0"/>
    <w:rsid w:val="00420B8D"/>
    <w:rsid w:val="00420ED3"/>
    <w:rsid w:val="004218F0"/>
    <w:rsid w:val="00421A2F"/>
    <w:rsid w:val="00421D56"/>
    <w:rsid w:val="00422E99"/>
    <w:rsid w:val="004239AA"/>
    <w:rsid w:val="004241B8"/>
    <w:rsid w:val="0042523B"/>
    <w:rsid w:val="004259C4"/>
    <w:rsid w:val="00425AE6"/>
    <w:rsid w:val="00426B0A"/>
    <w:rsid w:val="004276F9"/>
    <w:rsid w:val="004279FD"/>
    <w:rsid w:val="004304A6"/>
    <w:rsid w:val="00430C7A"/>
    <w:rsid w:val="00433CE9"/>
    <w:rsid w:val="00433D76"/>
    <w:rsid w:val="0043494C"/>
    <w:rsid w:val="00434FBF"/>
    <w:rsid w:val="00435C39"/>
    <w:rsid w:val="00435DD2"/>
    <w:rsid w:val="004369F8"/>
    <w:rsid w:val="00436ECF"/>
    <w:rsid w:val="00437E83"/>
    <w:rsid w:val="00440294"/>
    <w:rsid w:val="00440B32"/>
    <w:rsid w:val="0044140F"/>
    <w:rsid w:val="00441B03"/>
    <w:rsid w:val="00441B2F"/>
    <w:rsid w:val="00441DC3"/>
    <w:rsid w:val="00442B4F"/>
    <w:rsid w:val="00443C87"/>
    <w:rsid w:val="00444301"/>
    <w:rsid w:val="00444C64"/>
    <w:rsid w:val="00446709"/>
    <w:rsid w:val="00450189"/>
    <w:rsid w:val="00450317"/>
    <w:rsid w:val="00450B0C"/>
    <w:rsid w:val="004514D5"/>
    <w:rsid w:val="004517D1"/>
    <w:rsid w:val="00452F69"/>
    <w:rsid w:val="00454622"/>
    <w:rsid w:val="00454946"/>
    <w:rsid w:val="004552CF"/>
    <w:rsid w:val="00455391"/>
    <w:rsid w:val="00455458"/>
    <w:rsid w:val="00455489"/>
    <w:rsid w:val="004554B5"/>
    <w:rsid w:val="0045608A"/>
    <w:rsid w:val="00456134"/>
    <w:rsid w:val="00456138"/>
    <w:rsid w:val="004568A9"/>
    <w:rsid w:val="00456BE5"/>
    <w:rsid w:val="00457C49"/>
    <w:rsid w:val="00457C8F"/>
    <w:rsid w:val="004603B9"/>
    <w:rsid w:val="0046084F"/>
    <w:rsid w:val="00460D86"/>
    <w:rsid w:val="00460E54"/>
    <w:rsid w:val="00461352"/>
    <w:rsid w:val="004619A2"/>
    <w:rsid w:val="004619E3"/>
    <w:rsid w:val="00461EFD"/>
    <w:rsid w:val="004635ED"/>
    <w:rsid w:val="00463784"/>
    <w:rsid w:val="004640BA"/>
    <w:rsid w:val="004645BD"/>
    <w:rsid w:val="00464690"/>
    <w:rsid w:val="0046625E"/>
    <w:rsid w:val="0046647A"/>
    <w:rsid w:val="0046656C"/>
    <w:rsid w:val="00467509"/>
    <w:rsid w:val="00467A45"/>
    <w:rsid w:val="00470D69"/>
    <w:rsid w:val="00471505"/>
    <w:rsid w:val="00471C1B"/>
    <w:rsid w:val="00471D59"/>
    <w:rsid w:val="00471DED"/>
    <w:rsid w:val="004720E3"/>
    <w:rsid w:val="00472CA6"/>
    <w:rsid w:val="004735C5"/>
    <w:rsid w:val="0047375B"/>
    <w:rsid w:val="00473929"/>
    <w:rsid w:val="004740B0"/>
    <w:rsid w:val="00474313"/>
    <w:rsid w:val="004756B7"/>
    <w:rsid w:val="004768D7"/>
    <w:rsid w:val="00476B4A"/>
    <w:rsid w:val="00476FE1"/>
    <w:rsid w:val="00480C74"/>
    <w:rsid w:val="00481709"/>
    <w:rsid w:val="004818ED"/>
    <w:rsid w:val="00482132"/>
    <w:rsid w:val="004826BB"/>
    <w:rsid w:val="004836CC"/>
    <w:rsid w:val="00483D0B"/>
    <w:rsid w:val="0048457B"/>
    <w:rsid w:val="00484692"/>
    <w:rsid w:val="004849ED"/>
    <w:rsid w:val="00484AA0"/>
    <w:rsid w:val="004872B1"/>
    <w:rsid w:val="004902EA"/>
    <w:rsid w:val="004903A7"/>
    <w:rsid w:val="0049093A"/>
    <w:rsid w:val="00490D52"/>
    <w:rsid w:val="00492155"/>
    <w:rsid w:val="00492D3F"/>
    <w:rsid w:val="0049308B"/>
    <w:rsid w:val="00493233"/>
    <w:rsid w:val="00493A86"/>
    <w:rsid w:val="00494A06"/>
    <w:rsid w:val="00495980"/>
    <w:rsid w:val="00496731"/>
    <w:rsid w:val="00496B6A"/>
    <w:rsid w:val="004A08E4"/>
    <w:rsid w:val="004A0C3F"/>
    <w:rsid w:val="004A0E27"/>
    <w:rsid w:val="004A1157"/>
    <w:rsid w:val="004A1490"/>
    <w:rsid w:val="004A14D0"/>
    <w:rsid w:val="004A1A1E"/>
    <w:rsid w:val="004A1F21"/>
    <w:rsid w:val="004A2AC7"/>
    <w:rsid w:val="004A308D"/>
    <w:rsid w:val="004A3505"/>
    <w:rsid w:val="004A3905"/>
    <w:rsid w:val="004A3A78"/>
    <w:rsid w:val="004A3C04"/>
    <w:rsid w:val="004A3D9D"/>
    <w:rsid w:val="004A46F2"/>
    <w:rsid w:val="004A5036"/>
    <w:rsid w:val="004A51EA"/>
    <w:rsid w:val="004A529F"/>
    <w:rsid w:val="004A548D"/>
    <w:rsid w:val="004A64DF"/>
    <w:rsid w:val="004A6DE6"/>
    <w:rsid w:val="004A7572"/>
    <w:rsid w:val="004B00AE"/>
    <w:rsid w:val="004B0AD6"/>
    <w:rsid w:val="004B0B9E"/>
    <w:rsid w:val="004B0CD5"/>
    <w:rsid w:val="004B1D68"/>
    <w:rsid w:val="004B24FF"/>
    <w:rsid w:val="004B252E"/>
    <w:rsid w:val="004B2B64"/>
    <w:rsid w:val="004B2E4F"/>
    <w:rsid w:val="004B3028"/>
    <w:rsid w:val="004B3C3F"/>
    <w:rsid w:val="004B3DEE"/>
    <w:rsid w:val="004B41C1"/>
    <w:rsid w:val="004B44FA"/>
    <w:rsid w:val="004B45EC"/>
    <w:rsid w:val="004B4B22"/>
    <w:rsid w:val="004B4FD5"/>
    <w:rsid w:val="004B575B"/>
    <w:rsid w:val="004B5CCB"/>
    <w:rsid w:val="004B5D03"/>
    <w:rsid w:val="004B68EE"/>
    <w:rsid w:val="004B757C"/>
    <w:rsid w:val="004B7F74"/>
    <w:rsid w:val="004C0283"/>
    <w:rsid w:val="004C07E4"/>
    <w:rsid w:val="004C0924"/>
    <w:rsid w:val="004C0C78"/>
    <w:rsid w:val="004C0D7A"/>
    <w:rsid w:val="004C0E53"/>
    <w:rsid w:val="004C1026"/>
    <w:rsid w:val="004C15BE"/>
    <w:rsid w:val="004C25A5"/>
    <w:rsid w:val="004C3C13"/>
    <w:rsid w:val="004C4873"/>
    <w:rsid w:val="004C4EAF"/>
    <w:rsid w:val="004C4FEE"/>
    <w:rsid w:val="004C50FE"/>
    <w:rsid w:val="004C5205"/>
    <w:rsid w:val="004C572F"/>
    <w:rsid w:val="004C59DC"/>
    <w:rsid w:val="004C65FD"/>
    <w:rsid w:val="004D071D"/>
    <w:rsid w:val="004D0983"/>
    <w:rsid w:val="004D0B11"/>
    <w:rsid w:val="004D0C4E"/>
    <w:rsid w:val="004D19DB"/>
    <w:rsid w:val="004D2AA5"/>
    <w:rsid w:val="004D324B"/>
    <w:rsid w:val="004D3BDF"/>
    <w:rsid w:val="004D3D1C"/>
    <w:rsid w:val="004D3DE7"/>
    <w:rsid w:val="004D4D0A"/>
    <w:rsid w:val="004D518C"/>
    <w:rsid w:val="004D59BB"/>
    <w:rsid w:val="004D6731"/>
    <w:rsid w:val="004D7249"/>
    <w:rsid w:val="004D7B61"/>
    <w:rsid w:val="004D7E60"/>
    <w:rsid w:val="004E01E9"/>
    <w:rsid w:val="004E1316"/>
    <w:rsid w:val="004E20FB"/>
    <w:rsid w:val="004E24C7"/>
    <w:rsid w:val="004E2922"/>
    <w:rsid w:val="004E2928"/>
    <w:rsid w:val="004E3CD2"/>
    <w:rsid w:val="004E47D1"/>
    <w:rsid w:val="004E64A6"/>
    <w:rsid w:val="004E6A46"/>
    <w:rsid w:val="004E6B2C"/>
    <w:rsid w:val="004E7359"/>
    <w:rsid w:val="004E7C06"/>
    <w:rsid w:val="004F18BF"/>
    <w:rsid w:val="004F19E9"/>
    <w:rsid w:val="004F1A77"/>
    <w:rsid w:val="004F3B04"/>
    <w:rsid w:val="004F3C54"/>
    <w:rsid w:val="004F3DBB"/>
    <w:rsid w:val="004F4282"/>
    <w:rsid w:val="004F5A4A"/>
    <w:rsid w:val="004F60B3"/>
    <w:rsid w:val="004F64B4"/>
    <w:rsid w:val="004F66DA"/>
    <w:rsid w:val="004F70BE"/>
    <w:rsid w:val="004F71F3"/>
    <w:rsid w:val="004F7EF6"/>
    <w:rsid w:val="00500217"/>
    <w:rsid w:val="00500295"/>
    <w:rsid w:val="005003E8"/>
    <w:rsid w:val="00500C57"/>
    <w:rsid w:val="00500FBF"/>
    <w:rsid w:val="005010F1"/>
    <w:rsid w:val="005010FE"/>
    <w:rsid w:val="00501342"/>
    <w:rsid w:val="00501F0C"/>
    <w:rsid w:val="005036FF"/>
    <w:rsid w:val="005041F1"/>
    <w:rsid w:val="00504A7A"/>
    <w:rsid w:val="005057FA"/>
    <w:rsid w:val="00505F96"/>
    <w:rsid w:val="00506263"/>
    <w:rsid w:val="00506817"/>
    <w:rsid w:val="00506983"/>
    <w:rsid w:val="00506FCE"/>
    <w:rsid w:val="005070C2"/>
    <w:rsid w:val="005076A6"/>
    <w:rsid w:val="00507986"/>
    <w:rsid w:val="00507C5E"/>
    <w:rsid w:val="0051000D"/>
    <w:rsid w:val="00510088"/>
    <w:rsid w:val="005101E4"/>
    <w:rsid w:val="005102BC"/>
    <w:rsid w:val="00511119"/>
    <w:rsid w:val="0051119F"/>
    <w:rsid w:val="00511426"/>
    <w:rsid w:val="0051156C"/>
    <w:rsid w:val="005118D7"/>
    <w:rsid w:val="00512184"/>
    <w:rsid w:val="0051298C"/>
    <w:rsid w:val="00513DF3"/>
    <w:rsid w:val="005149FA"/>
    <w:rsid w:val="0051504E"/>
    <w:rsid w:val="00515C58"/>
    <w:rsid w:val="00516372"/>
    <w:rsid w:val="005167C6"/>
    <w:rsid w:val="0051716F"/>
    <w:rsid w:val="00517E06"/>
    <w:rsid w:val="00520AA6"/>
    <w:rsid w:val="00520FE2"/>
    <w:rsid w:val="0052158B"/>
    <w:rsid w:val="0052195A"/>
    <w:rsid w:val="00521D2F"/>
    <w:rsid w:val="00521DB3"/>
    <w:rsid w:val="00522012"/>
    <w:rsid w:val="005233A7"/>
    <w:rsid w:val="005249F0"/>
    <w:rsid w:val="00524A13"/>
    <w:rsid w:val="00524D7E"/>
    <w:rsid w:val="00524F10"/>
    <w:rsid w:val="00524FA6"/>
    <w:rsid w:val="005255EC"/>
    <w:rsid w:val="00525952"/>
    <w:rsid w:val="00525FB8"/>
    <w:rsid w:val="00526217"/>
    <w:rsid w:val="00526F87"/>
    <w:rsid w:val="00527AF2"/>
    <w:rsid w:val="0053056B"/>
    <w:rsid w:val="00530994"/>
    <w:rsid w:val="00531401"/>
    <w:rsid w:val="00531F95"/>
    <w:rsid w:val="00532266"/>
    <w:rsid w:val="0053289A"/>
    <w:rsid w:val="00532B7E"/>
    <w:rsid w:val="00532E23"/>
    <w:rsid w:val="00532E27"/>
    <w:rsid w:val="00533176"/>
    <w:rsid w:val="005332BE"/>
    <w:rsid w:val="005336A6"/>
    <w:rsid w:val="00533E02"/>
    <w:rsid w:val="00533FDE"/>
    <w:rsid w:val="005347D7"/>
    <w:rsid w:val="00535070"/>
    <w:rsid w:val="005355CE"/>
    <w:rsid w:val="00536079"/>
    <w:rsid w:val="005366ED"/>
    <w:rsid w:val="00537F43"/>
    <w:rsid w:val="005415C4"/>
    <w:rsid w:val="00541B3C"/>
    <w:rsid w:val="00541B82"/>
    <w:rsid w:val="00541B9E"/>
    <w:rsid w:val="005424F2"/>
    <w:rsid w:val="005429CD"/>
    <w:rsid w:val="00543934"/>
    <w:rsid w:val="00544D97"/>
    <w:rsid w:val="00545C1B"/>
    <w:rsid w:val="00545E59"/>
    <w:rsid w:val="00546385"/>
    <w:rsid w:val="0054641E"/>
    <w:rsid w:val="0054716E"/>
    <w:rsid w:val="00547A2C"/>
    <w:rsid w:val="00547E73"/>
    <w:rsid w:val="00550740"/>
    <w:rsid w:val="00550B3E"/>
    <w:rsid w:val="00551017"/>
    <w:rsid w:val="005510E7"/>
    <w:rsid w:val="00552583"/>
    <w:rsid w:val="00552DE7"/>
    <w:rsid w:val="0055344B"/>
    <w:rsid w:val="00553831"/>
    <w:rsid w:val="005543EC"/>
    <w:rsid w:val="005550C0"/>
    <w:rsid w:val="00555941"/>
    <w:rsid w:val="00555B07"/>
    <w:rsid w:val="0055649D"/>
    <w:rsid w:val="00556CC5"/>
    <w:rsid w:val="00560D61"/>
    <w:rsid w:val="005615CD"/>
    <w:rsid w:val="00562056"/>
    <w:rsid w:val="0056293A"/>
    <w:rsid w:val="00562D2A"/>
    <w:rsid w:val="00562F0B"/>
    <w:rsid w:val="0056307F"/>
    <w:rsid w:val="0056325A"/>
    <w:rsid w:val="005632F1"/>
    <w:rsid w:val="00563D79"/>
    <w:rsid w:val="0056417E"/>
    <w:rsid w:val="00564CC4"/>
    <w:rsid w:val="00564EE5"/>
    <w:rsid w:val="00565320"/>
    <w:rsid w:val="0056539D"/>
    <w:rsid w:val="0056596F"/>
    <w:rsid w:val="0056601A"/>
    <w:rsid w:val="005662C9"/>
    <w:rsid w:val="005664F4"/>
    <w:rsid w:val="00566881"/>
    <w:rsid w:val="00567CB4"/>
    <w:rsid w:val="00567F09"/>
    <w:rsid w:val="00570A28"/>
    <w:rsid w:val="00571319"/>
    <w:rsid w:val="00571C2B"/>
    <w:rsid w:val="00571D0A"/>
    <w:rsid w:val="00571DC1"/>
    <w:rsid w:val="005725C0"/>
    <w:rsid w:val="00572792"/>
    <w:rsid w:val="00572A56"/>
    <w:rsid w:val="00572B31"/>
    <w:rsid w:val="00572E4E"/>
    <w:rsid w:val="005733E1"/>
    <w:rsid w:val="00573626"/>
    <w:rsid w:val="00573A40"/>
    <w:rsid w:val="00573DF4"/>
    <w:rsid w:val="00573FBB"/>
    <w:rsid w:val="00576013"/>
    <w:rsid w:val="00576B69"/>
    <w:rsid w:val="0057742A"/>
    <w:rsid w:val="00577939"/>
    <w:rsid w:val="00580877"/>
    <w:rsid w:val="00581917"/>
    <w:rsid w:val="00581DBE"/>
    <w:rsid w:val="00581E6F"/>
    <w:rsid w:val="00583516"/>
    <w:rsid w:val="00584349"/>
    <w:rsid w:val="00584739"/>
    <w:rsid w:val="005850A0"/>
    <w:rsid w:val="00585798"/>
    <w:rsid w:val="005865F8"/>
    <w:rsid w:val="005870C4"/>
    <w:rsid w:val="0058790D"/>
    <w:rsid w:val="00590979"/>
    <w:rsid w:val="00591842"/>
    <w:rsid w:val="005919D5"/>
    <w:rsid w:val="00591D30"/>
    <w:rsid w:val="00591FF6"/>
    <w:rsid w:val="005927B9"/>
    <w:rsid w:val="00592C02"/>
    <w:rsid w:val="0059365D"/>
    <w:rsid w:val="005938C2"/>
    <w:rsid w:val="005948C2"/>
    <w:rsid w:val="00595BD4"/>
    <w:rsid w:val="00596117"/>
    <w:rsid w:val="005969D6"/>
    <w:rsid w:val="005969D8"/>
    <w:rsid w:val="00596A32"/>
    <w:rsid w:val="00596D6E"/>
    <w:rsid w:val="00596ECB"/>
    <w:rsid w:val="005970BC"/>
    <w:rsid w:val="005973C4"/>
    <w:rsid w:val="005A0A72"/>
    <w:rsid w:val="005A0ABC"/>
    <w:rsid w:val="005A1767"/>
    <w:rsid w:val="005A1FFA"/>
    <w:rsid w:val="005A23CC"/>
    <w:rsid w:val="005A2925"/>
    <w:rsid w:val="005A2E7F"/>
    <w:rsid w:val="005A30B8"/>
    <w:rsid w:val="005A3545"/>
    <w:rsid w:val="005A37E0"/>
    <w:rsid w:val="005A3983"/>
    <w:rsid w:val="005A3EC1"/>
    <w:rsid w:val="005A4172"/>
    <w:rsid w:val="005A4A33"/>
    <w:rsid w:val="005A5198"/>
    <w:rsid w:val="005A587B"/>
    <w:rsid w:val="005A622C"/>
    <w:rsid w:val="005A7433"/>
    <w:rsid w:val="005B1287"/>
    <w:rsid w:val="005B2B1F"/>
    <w:rsid w:val="005B3149"/>
    <w:rsid w:val="005B3DE6"/>
    <w:rsid w:val="005B43D8"/>
    <w:rsid w:val="005B4560"/>
    <w:rsid w:val="005B4796"/>
    <w:rsid w:val="005B4B39"/>
    <w:rsid w:val="005B4F13"/>
    <w:rsid w:val="005B53BF"/>
    <w:rsid w:val="005B5439"/>
    <w:rsid w:val="005B56E0"/>
    <w:rsid w:val="005B5829"/>
    <w:rsid w:val="005B591E"/>
    <w:rsid w:val="005B6371"/>
    <w:rsid w:val="005B6927"/>
    <w:rsid w:val="005B72CB"/>
    <w:rsid w:val="005B7928"/>
    <w:rsid w:val="005C0088"/>
    <w:rsid w:val="005C0259"/>
    <w:rsid w:val="005C0703"/>
    <w:rsid w:val="005C0C19"/>
    <w:rsid w:val="005C0D4F"/>
    <w:rsid w:val="005C0E51"/>
    <w:rsid w:val="005C2797"/>
    <w:rsid w:val="005C2920"/>
    <w:rsid w:val="005C3605"/>
    <w:rsid w:val="005C3BCA"/>
    <w:rsid w:val="005C3E5D"/>
    <w:rsid w:val="005C4612"/>
    <w:rsid w:val="005C4E31"/>
    <w:rsid w:val="005C4EA4"/>
    <w:rsid w:val="005C5DE6"/>
    <w:rsid w:val="005C6002"/>
    <w:rsid w:val="005C635A"/>
    <w:rsid w:val="005C67DD"/>
    <w:rsid w:val="005C7268"/>
    <w:rsid w:val="005D104A"/>
    <w:rsid w:val="005D22FE"/>
    <w:rsid w:val="005D2377"/>
    <w:rsid w:val="005D2C12"/>
    <w:rsid w:val="005D32CA"/>
    <w:rsid w:val="005D527B"/>
    <w:rsid w:val="005D559C"/>
    <w:rsid w:val="005D5BD7"/>
    <w:rsid w:val="005D5C01"/>
    <w:rsid w:val="005D620A"/>
    <w:rsid w:val="005D66EA"/>
    <w:rsid w:val="005D699A"/>
    <w:rsid w:val="005D70ED"/>
    <w:rsid w:val="005D75C7"/>
    <w:rsid w:val="005D7BDA"/>
    <w:rsid w:val="005D7BFB"/>
    <w:rsid w:val="005E0B3D"/>
    <w:rsid w:val="005E0E24"/>
    <w:rsid w:val="005E1194"/>
    <w:rsid w:val="005E1900"/>
    <w:rsid w:val="005E22F2"/>
    <w:rsid w:val="005E2319"/>
    <w:rsid w:val="005E23F9"/>
    <w:rsid w:val="005E2856"/>
    <w:rsid w:val="005E2B88"/>
    <w:rsid w:val="005E2D37"/>
    <w:rsid w:val="005E2DAB"/>
    <w:rsid w:val="005E35C7"/>
    <w:rsid w:val="005E390B"/>
    <w:rsid w:val="005E41AA"/>
    <w:rsid w:val="005E41EB"/>
    <w:rsid w:val="005E4585"/>
    <w:rsid w:val="005E52FA"/>
    <w:rsid w:val="005E762F"/>
    <w:rsid w:val="005E7E63"/>
    <w:rsid w:val="005F01B5"/>
    <w:rsid w:val="005F032D"/>
    <w:rsid w:val="005F058E"/>
    <w:rsid w:val="005F062A"/>
    <w:rsid w:val="005F06BE"/>
    <w:rsid w:val="005F0B6F"/>
    <w:rsid w:val="005F1655"/>
    <w:rsid w:val="005F19F9"/>
    <w:rsid w:val="005F1BAB"/>
    <w:rsid w:val="005F1E46"/>
    <w:rsid w:val="005F2247"/>
    <w:rsid w:val="005F224E"/>
    <w:rsid w:val="005F2C63"/>
    <w:rsid w:val="005F37A8"/>
    <w:rsid w:val="005F3A86"/>
    <w:rsid w:val="005F41EF"/>
    <w:rsid w:val="005F4DB2"/>
    <w:rsid w:val="005F54DB"/>
    <w:rsid w:val="005F58CA"/>
    <w:rsid w:val="005F64AF"/>
    <w:rsid w:val="005F719A"/>
    <w:rsid w:val="005F73BD"/>
    <w:rsid w:val="005F7E98"/>
    <w:rsid w:val="005F7F83"/>
    <w:rsid w:val="00600A5D"/>
    <w:rsid w:val="0060202E"/>
    <w:rsid w:val="006025F7"/>
    <w:rsid w:val="00604683"/>
    <w:rsid w:val="00604905"/>
    <w:rsid w:val="00605085"/>
    <w:rsid w:val="0060523A"/>
    <w:rsid w:val="006053FA"/>
    <w:rsid w:val="006056DE"/>
    <w:rsid w:val="00605FAF"/>
    <w:rsid w:val="006068D9"/>
    <w:rsid w:val="00606AC0"/>
    <w:rsid w:val="00606BFE"/>
    <w:rsid w:val="00606EEA"/>
    <w:rsid w:val="00607848"/>
    <w:rsid w:val="00610909"/>
    <w:rsid w:val="00610A3E"/>
    <w:rsid w:val="00610C11"/>
    <w:rsid w:val="00610D83"/>
    <w:rsid w:val="00610DD0"/>
    <w:rsid w:val="00610E56"/>
    <w:rsid w:val="00610ED4"/>
    <w:rsid w:val="006113D7"/>
    <w:rsid w:val="006114EA"/>
    <w:rsid w:val="0061239F"/>
    <w:rsid w:val="0061274B"/>
    <w:rsid w:val="00612F0C"/>
    <w:rsid w:val="00613B8C"/>
    <w:rsid w:val="00613F18"/>
    <w:rsid w:val="00615FC1"/>
    <w:rsid w:val="00616325"/>
    <w:rsid w:val="006163EA"/>
    <w:rsid w:val="006164A2"/>
    <w:rsid w:val="006164AB"/>
    <w:rsid w:val="0061661B"/>
    <w:rsid w:val="00616AD1"/>
    <w:rsid w:val="00616C46"/>
    <w:rsid w:val="00616DDC"/>
    <w:rsid w:val="00616EF8"/>
    <w:rsid w:val="0061723C"/>
    <w:rsid w:val="0061762E"/>
    <w:rsid w:val="00617ABF"/>
    <w:rsid w:val="00617C07"/>
    <w:rsid w:val="006204B1"/>
    <w:rsid w:val="006205E2"/>
    <w:rsid w:val="00620CE7"/>
    <w:rsid w:val="00620E32"/>
    <w:rsid w:val="006215D2"/>
    <w:rsid w:val="00621710"/>
    <w:rsid w:val="006225C6"/>
    <w:rsid w:val="00622B5A"/>
    <w:rsid w:val="00622F11"/>
    <w:rsid w:val="00623064"/>
    <w:rsid w:val="00623217"/>
    <w:rsid w:val="00623336"/>
    <w:rsid w:val="00623B6E"/>
    <w:rsid w:val="00624371"/>
    <w:rsid w:val="0062452C"/>
    <w:rsid w:val="00624864"/>
    <w:rsid w:val="00624DF6"/>
    <w:rsid w:val="0062566F"/>
    <w:rsid w:val="00625E2F"/>
    <w:rsid w:val="00626523"/>
    <w:rsid w:val="00626644"/>
    <w:rsid w:val="00626672"/>
    <w:rsid w:val="00626CB5"/>
    <w:rsid w:val="00627D68"/>
    <w:rsid w:val="00627E83"/>
    <w:rsid w:val="006311D8"/>
    <w:rsid w:val="006323F0"/>
    <w:rsid w:val="00632F0A"/>
    <w:rsid w:val="00633169"/>
    <w:rsid w:val="00633C86"/>
    <w:rsid w:val="00633E88"/>
    <w:rsid w:val="006343BD"/>
    <w:rsid w:val="0063460A"/>
    <w:rsid w:val="00634F1C"/>
    <w:rsid w:val="0063532A"/>
    <w:rsid w:val="006356FD"/>
    <w:rsid w:val="00635F39"/>
    <w:rsid w:val="0063629C"/>
    <w:rsid w:val="006363EC"/>
    <w:rsid w:val="006366A7"/>
    <w:rsid w:val="00636B2A"/>
    <w:rsid w:val="00636C8D"/>
    <w:rsid w:val="006373F4"/>
    <w:rsid w:val="00637556"/>
    <w:rsid w:val="0063780B"/>
    <w:rsid w:val="00637E47"/>
    <w:rsid w:val="00640B22"/>
    <w:rsid w:val="00640E0E"/>
    <w:rsid w:val="006415BB"/>
    <w:rsid w:val="006419B5"/>
    <w:rsid w:val="00641C06"/>
    <w:rsid w:val="00641EF7"/>
    <w:rsid w:val="006420CA"/>
    <w:rsid w:val="006427F2"/>
    <w:rsid w:val="00642B05"/>
    <w:rsid w:val="00642C45"/>
    <w:rsid w:val="00643038"/>
    <w:rsid w:val="00643218"/>
    <w:rsid w:val="00644ADC"/>
    <w:rsid w:val="00644BD5"/>
    <w:rsid w:val="006450F6"/>
    <w:rsid w:val="006455FE"/>
    <w:rsid w:val="006459F8"/>
    <w:rsid w:val="0064774C"/>
    <w:rsid w:val="006477EC"/>
    <w:rsid w:val="0065025C"/>
    <w:rsid w:val="00650AF6"/>
    <w:rsid w:val="006511D8"/>
    <w:rsid w:val="00651300"/>
    <w:rsid w:val="00651D07"/>
    <w:rsid w:val="0065231B"/>
    <w:rsid w:val="00652F9E"/>
    <w:rsid w:val="006538CE"/>
    <w:rsid w:val="00653A6E"/>
    <w:rsid w:val="00653E24"/>
    <w:rsid w:val="0065417B"/>
    <w:rsid w:val="00654CE8"/>
    <w:rsid w:val="00654D7F"/>
    <w:rsid w:val="00655B48"/>
    <w:rsid w:val="00655D41"/>
    <w:rsid w:val="00656B0C"/>
    <w:rsid w:val="00656BF3"/>
    <w:rsid w:val="0065743F"/>
    <w:rsid w:val="0065785B"/>
    <w:rsid w:val="00660295"/>
    <w:rsid w:val="006608B1"/>
    <w:rsid w:val="00660F29"/>
    <w:rsid w:val="006611A5"/>
    <w:rsid w:val="00661835"/>
    <w:rsid w:val="00661D69"/>
    <w:rsid w:val="00663503"/>
    <w:rsid w:val="0066374E"/>
    <w:rsid w:val="00664E2F"/>
    <w:rsid w:val="00665A6D"/>
    <w:rsid w:val="00665D88"/>
    <w:rsid w:val="006664B6"/>
    <w:rsid w:val="00666576"/>
    <w:rsid w:val="00666AEE"/>
    <w:rsid w:val="00666C0E"/>
    <w:rsid w:val="006673BB"/>
    <w:rsid w:val="00667789"/>
    <w:rsid w:val="00667913"/>
    <w:rsid w:val="006706FE"/>
    <w:rsid w:val="00670AF8"/>
    <w:rsid w:val="00671597"/>
    <w:rsid w:val="006726E9"/>
    <w:rsid w:val="00672B67"/>
    <w:rsid w:val="006738ED"/>
    <w:rsid w:val="00673E3A"/>
    <w:rsid w:val="00674216"/>
    <w:rsid w:val="00674FF5"/>
    <w:rsid w:val="0067516E"/>
    <w:rsid w:val="006757A2"/>
    <w:rsid w:val="00676225"/>
    <w:rsid w:val="00676596"/>
    <w:rsid w:val="006766BE"/>
    <w:rsid w:val="00676AD1"/>
    <w:rsid w:val="00676D4C"/>
    <w:rsid w:val="00677152"/>
    <w:rsid w:val="00680EBB"/>
    <w:rsid w:val="006810F2"/>
    <w:rsid w:val="006811FC"/>
    <w:rsid w:val="00681348"/>
    <w:rsid w:val="0068190F"/>
    <w:rsid w:val="00681A4C"/>
    <w:rsid w:val="00681AAE"/>
    <w:rsid w:val="00681F1B"/>
    <w:rsid w:val="00682167"/>
    <w:rsid w:val="00682215"/>
    <w:rsid w:val="00682CA0"/>
    <w:rsid w:val="00682F0F"/>
    <w:rsid w:val="00683F3C"/>
    <w:rsid w:val="00684199"/>
    <w:rsid w:val="00685057"/>
    <w:rsid w:val="006853C5"/>
    <w:rsid w:val="00685D40"/>
    <w:rsid w:val="006867B8"/>
    <w:rsid w:val="0068683C"/>
    <w:rsid w:val="006868F3"/>
    <w:rsid w:val="00686C6A"/>
    <w:rsid w:val="00687A3A"/>
    <w:rsid w:val="00687AA2"/>
    <w:rsid w:val="00690093"/>
    <w:rsid w:val="00690172"/>
    <w:rsid w:val="006908F2"/>
    <w:rsid w:val="00690DAB"/>
    <w:rsid w:val="00692B0A"/>
    <w:rsid w:val="006935C0"/>
    <w:rsid w:val="0069371C"/>
    <w:rsid w:val="00693A98"/>
    <w:rsid w:val="00693C62"/>
    <w:rsid w:val="00693C73"/>
    <w:rsid w:val="00693CCA"/>
    <w:rsid w:val="006957AF"/>
    <w:rsid w:val="0069581A"/>
    <w:rsid w:val="0069670F"/>
    <w:rsid w:val="006A026F"/>
    <w:rsid w:val="006A03C5"/>
    <w:rsid w:val="006A0D46"/>
    <w:rsid w:val="006A14B8"/>
    <w:rsid w:val="006A1860"/>
    <w:rsid w:val="006A4862"/>
    <w:rsid w:val="006A496E"/>
    <w:rsid w:val="006A57D5"/>
    <w:rsid w:val="006A62F5"/>
    <w:rsid w:val="006A7438"/>
    <w:rsid w:val="006A7809"/>
    <w:rsid w:val="006B08A1"/>
    <w:rsid w:val="006B106C"/>
    <w:rsid w:val="006B11BB"/>
    <w:rsid w:val="006B1587"/>
    <w:rsid w:val="006B2D9B"/>
    <w:rsid w:val="006B2DDE"/>
    <w:rsid w:val="006B2E1E"/>
    <w:rsid w:val="006B3D91"/>
    <w:rsid w:val="006B4059"/>
    <w:rsid w:val="006B46D4"/>
    <w:rsid w:val="006B4C5A"/>
    <w:rsid w:val="006B51E1"/>
    <w:rsid w:val="006B5557"/>
    <w:rsid w:val="006B5A38"/>
    <w:rsid w:val="006B66BB"/>
    <w:rsid w:val="006B7100"/>
    <w:rsid w:val="006B72DE"/>
    <w:rsid w:val="006B7615"/>
    <w:rsid w:val="006B76E9"/>
    <w:rsid w:val="006B7D3A"/>
    <w:rsid w:val="006C088F"/>
    <w:rsid w:val="006C288F"/>
    <w:rsid w:val="006C28BE"/>
    <w:rsid w:val="006C30D0"/>
    <w:rsid w:val="006C321C"/>
    <w:rsid w:val="006C3F92"/>
    <w:rsid w:val="006C417F"/>
    <w:rsid w:val="006C4447"/>
    <w:rsid w:val="006C4C71"/>
    <w:rsid w:val="006C6B06"/>
    <w:rsid w:val="006C6CE5"/>
    <w:rsid w:val="006C78D7"/>
    <w:rsid w:val="006C7A30"/>
    <w:rsid w:val="006D0803"/>
    <w:rsid w:val="006D0F0A"/>
    <w:rsid w:val="006D1F4B"/>
    <w:rsid w:val="006D235F"/>
    <w:rsid w:val="006D2739"/>
    <w:rsid w:val="006D35C8"/>
    <w:rsid w:val="006D3987"/>
    <w:rsid w:val="006D4661"/>
    <w:rsid w:val="006D4BC4"/>
    <w:rsid w:val="006D59FD"/>
    <w:rsid w:val="006D5D6F"/>
    <w:rsid w:val="006D5DDE"/>
    <w:rsid w:val="006D628A"/>
    <w:rsid w:val="006D69D9"/>
    <w:rsid w:val="006D6D0C"/>
    <w:rsid w:val="006D73AC"/>
    <w:rsid w:val="006D76E1"/>
    <w:rsid w:val="006D77AE"/>
    <w:rsid w:val="006D78C4"/>
    <w:rsid w:val="006E0D56"/>
    <w:rsid w:val="006E11A3"/>
    <w:rsid w:val="006E1E62"/>
    <w:rsid w:val="006E2D47"/>
    <w:rsid w:val="006E31E4"/>
    <w:rsid w:val="006E31E9"/>
    <w:rsid w:val="006E3806"/>
    <w:rsid w:val="006E3986"/>
    <w:rsid w:val="006E3B2A"/>
    <w:rsid w:val="006E3B90"/>
    <w:rsid w:val="006E3BCE"/>
    <w:rsid w:val="006E54E9"/>
    <w:rsid w:val="006E5ABB"/>
    <w:rsid w:val="006E6725"/>
    <w:rsid w:val="006E69BA"/>
    <w:rsid w:val="006E6E7E"/>
    <w:rsid w:val="006E77C9"/>
    <w:rsid w:val="006E785E"/>
    <w:rsid w:val="006E78AD"/>
    <w:rsid w:val="006F0462"/>
    <w:rsid w:val="006F32B9"/>
    <w:rsid w:val="006F5453"/>
    <w:rsid w:val="006F569F"/>
    <w:rsid w:val="006F586F"/>
    <w:rsid w:val="006F5989"/>
    <w:rsid w:val="006F6124"/>
    <w:rsid w:val="006F6138"/>
    <w:rsid w:val="006F6DF2"/>
    <w:rsid w:val="006F743C"/>
    <w:rsid w:val="006F743D"/>
    <w:rsid w:val="006F7605"/>
    <w:rsid w:val="006F79F8"/>
    <w:rsid w:val="00700233"/>
    <w:rsid w:val="0070027B"/>
    <w:rsid w:val="00702065"/>
    <w:rsid w:val="00702165"/>
    <w:rsid w:val="0070362E"/>
    <w:rsid w:val="0070366F"/>
    <w:rsid w:val="007056A7"/>
    <w:rsid w:val="007058B3"/>
    <w:rsid w:val="0070665C"/>
    <w:rsid w:val="00706984"/>
    <w:rsid w:val="00706D68"/>
    <w:rsid w:val="00707649"/>
    <w:rsid w:val="0070799A"/>
    <w:rsid w:val="00707C40"/>
    <w:rsid w:val="00707DF8"/>
    <w:rsid w:val="00710C52"/>
    <w:rsid w:val="007110F6"/>
    <w:rsid w:val="00712003"/>
    <w:rsid w:val="0071211A"/>
    <w:rsid w:val="007143B5"/>
    <w:rsid w:val="00714735"/>
    <w:rsid w:val="007152D1"/>
    <w:rsid w:val="00715587"/>
    <w:rsid w:val="007158F3"/>
    <w:rsid w:val="00716180"/>
    <w:rsid w:val="007164B2"/>
    <w:rsid w:val="00716677"/>
    <w:rsid w:val="0071683F"/>
    <w:rsid w:val="0071795F"/>
    <w:rsid w:val="0072015E"/>
    <w:rsid w:val="00720D5B"/>
    <w:rsid w:val="00721438"/>
    <w:rsid w:val="00721561"/>
    <w:rsid w:val="00721782"/>
    <w:rsid w:val="00722D67"/>
    <w:rsid w:val="00722E35"/>
    <w:rsid w:val="0072303B"/>
    <w:rsid w:val="007232F7"/>
    <w:rsid w:val="00723F1E"/>
    <w:rsid w:val="00724647"/>
    <w:rsid w:val="00724AC0"/>
    <w:rsid w:val="00725902"/>
    <w:rsid w:val="00725CAF"/>
    <w:rsid w:val="00726499"/>
    <w:rsid w:val="007265F3"/>
    <w:rsid w:val="00727558"/>
    <w:rsid w:val="007275B1"/>
    <w:rsid w:val="00727EAD"/>
    <w:rsid w:val="00730D2A"/>
    <w:rsid w:val="00731769"/>
    <w:rsid w:val="00731EEF"/>
    <w:rsid w:val="00733160"/>
    <w:rsid w:val="007332C0"/>
    <w:rsid w:val="007334B2"/>
    <w:rsid w:val="00733A90"/>
    <w:rsid w:val="00733A9D"/>
    <w:rsid w:val="00735CD5"/>
    <w:rsid w:val="00735F83"/>
    <w:rsid w:val="00735FA9"/>
    <w:rsid w:val="00737200"/>
    <w:rsid w:val="0073767D"/>
    <w:rsid w:val="00737F4E"/>
    <w:rsid w:val="0074014E"/>
    <w:rsid w:val="007401C4"/>
    <w:rsid w:val="00740596"/>
    <w:rsid w:val="00741059"/>
    <w:rsid w:val="0074139B"/>
    <w:rsid w:val="007415A9"/>
    <w:rsid w:val="00741D24"/>
    <w:rsid w:val="00742298"/>
    <w:rsid w:val="00742648"/>
    <w:rsid w:val="00742851"/>
    <w:rsid w:val="00744341"/>
    <w:rsid w:val="00744604"/>
    <w:rsid w:val="00744679"/>
    <w:rsid w:val="007448D1"/>
    <w:rsid w:val="007456F0"/>
    <w:rsid w:val="0074576D"/>
    <w:rsid w:val="0074597D"/>
    <w:rsid w:val="00745E55"/>
    <w:rsid w:val="00747221"/>
    <w:rsid w:val="00747AC2"/>
    <w:rsid w:val="00750395"/>
    <w:rsid w:val="00750907"/>
    <w:rsid w:val="00751D39"/>
    <w:rsid w:val="00753154"/>
    <w:rsid w:val="007542C8"/>
    <w:rsid w:val="00754655"/>
    <w:rsid w:val="007546A6"/>
    <w:rsid w:val="00754D60"/>
    <w:rsid w:val="00755653"/>
    <w:rsid w:val="00755C5D"/>
    <w:rsid w:val="007562E9"/>
    <w:rsid w:val="007565F9"/>
    <w:rsid w:val="00756684"/>
    <w:rsid w:val="00757168"/>
    <w:rsid w:val="00757938"/>
    <w:rsid w:val="00757BD0"/>
    <w:rsid w:val="00757DA0"/>
    <w:rsid w:val="007609C0"/>
    <w:rsid w:val="007609D9"/>
    <w:rsid w:val="00761539"/>
    <w:rsid w:val="007618D4"/>
    <w:rsid w:val="00761EDB"/>
    <w:rsid w:val="007627AB"/>
    <w:rsid w:val="007629C5"/>
    <w:rsid w:val="00762FAA"/>
    <w:rsid w:val="00763075"/>
    <w:rsid w:val="00763565"/>
    <w:rsid w:val="007636AE"/>
    <w:rsid w:val="00763726"/>
    <w:rsid w:val="00763740"/>
    <w:rsid w:val="00763995"/>
    <w:rsid w:val="007663BB"/>
    <w:rsid w:val="00766ACD"/>
    <w:rsid w:val="007673C2"/>
    <w:rsid w:val="007674C7"/>
    <w:rsid w:val="007676F1"/>
    <w:rsid w:val="00767E0A"/>
    <w:rsid w:val="00767E3D"/>
    <w:rsid w:val="00770ADA"/>
    <w:rsid w:val="00770FFD"/>
    <w:rsid w:val="007711DB"/>
    <w:rsid w:val="0077152E"/>
    <w:rsid w:val="00771B08"/>
    <w:rsid w:val="0077348A"/>
    <w:rsid w:val="0077388E"/>
    <w:rsid w:val="00773DEC"/>
    <w:rsid w:val="007747E5"/>
    <w:rsid w:val="00775031"/>
    <w:rsid w:val="007757BC"/>
    <w:rsid w:val="007766AA"/>
    <w:rsid w:val="0077696F"/>
    <w:rsid w:val="007771E4"/>
    <w:rsid w:val="0077767A"/>
    <w:rsid w:val="00777993"/>
    <w:rsid w:val="007779F8"/>
    <w:rsid w:val="007805AD"/>
    <w:rsid w:val="007807C9"/>
    <w:rsid w:val="0078178F"/>
    <w:rsid w:val="00781989"/>
    <w:rsid w:val="00782CB8"/>
    <w:rsid w:val="0078342C"/>
    <w:rsid w:val="00783AE4"/>
    <w:rsid w:val="007844EB"/>
    <w:rsid w:val="007849C5"/>
    <w:rsid w:val="00784E31"/>
    <w:rsid w:val="007855A9"/>
    <w:rsid w:val="007870A5"/>
    <w:rsid w:val="00790544"/>
    <w:rsid w:val="0079062D"/>
    <w:rsid w:val="007913D4"/>
    <w:rsid w:val="007927E2"/>
    <w:rsid w:val="007928CA"/>
    <w:rsid w:val="00793051"/>
    <w:rsid w:val="007931F4"/>
    <w:rsid w:val="00793796"/>
    <w:rsid w:val="007939B8"/>
    <w:rsid w:val="00794184"/>
    <w:rsid w:val="007973E0"/>
    <w:rsid w:val="00797424"/>
    <w:rsid w:val="00797951"/>
    <w:rsid w:val="00797A00"/>
    <w:rsid w:val="00797A97"/>
    <w:rsid w:val="007A0034"/>
    <w:rsid w:val="007A28E7"/>
    <w:rsid w:val="007A2B31"/>
    <w:rsid w:val="007A2EA6"/>
    <w:rsid w:val="007A31BC"/>
    <w:rsid w:val="007A340E"/>
    <w:rsid w:val="007A541F"/>
    <w:rsid w:val="007A617E"/>
    <w:rsid w:val="007A6529"/>
    <w:rsid w:val="007A6B1C"/>
    <w:rsid w:val="007A7EA0"/>
    <w:rsid w:val="007B0A59"/>
    <w:rsid w:val="007B1139"/>
    <w:rsid w:val="007B29EF"/>
    <w:rsid w:val="007B2E86"/>
    <w:rsid w:val="007B2FA4"/>
    <w:rsid w:val="007B327F"/>
    <w:rsid w:val="007B36CC"/>
    <w:rsid w:val="007B3A49"/>
    <w:rsid w:val="007B48F8"/>
    <w:rsid w:val="007B4CDF"/>
    <w:rsid w:val="007B4D68"/>
    <w:rsid w:val="007B5EBC"/>
    <w:rsid w:val="007B604E"/>
    <w:rsid w:val="007B6187"/>
    <w:rsid w:val="007B643B"/>
    <w:rsid w:val="007B6B40"/>
    <w:rsid w:val="007C09EB"/>
    <w:rsid w:val="007C0C43"/>
    <w:rsid w:val="007C0D3C"/>
    <w:rsid w:val="007C0F5C"/>
    <w:rsid w:val="007C1200"/>
    <w:rsid w:val="007C140B"/>
    <w:rsid w:val="007C26AD"/>
    <w:rsid w:val="007C2976"/>
    <w:rsid w:val="007C39AD"/>
    <w:rsid w:val="007C3AF6"/>
    <w:rsid w:val="007C3B99"/>
    <w:rsid w:val="007C3BC2"/>
    <w:rsid w:val="007C47B5"/>
    <w:rsid w:val="007C554F"/>
    <w:rsid w:val="007C5833"/>
    <w:rsid w:val="007C59E0"/>
    <w:rsid w:val="007C5CB9"/>
    <w:rsid w:val="007C5F76"/>
    <w:rsid w:val="007C5FBD"/>
    <w:rsid w:val="007C64CB"/>
    <w:rsid w:val="007C6E1C"/>
    <w:rsid w:val="007C6E91"/>
    <w:rsid w:val="007D1A5B"/>
    <w:rsid w:val="007D1B19"/>
    <w:rsid w:val="007D1D27"/>
    <w:rsid w:val="007D225F"/>
    <w:rsid w:val="007D3255"/>
    <w:rsid w:val="007D3CC4"/>
    <w:rsid w:val="007D44A9"/>
    <w:rsid w:val="007D46C9"/>
    <w:rsid w:val="007D4750"/>
    <w:rsid w:val="007D4DC3"/>
    <w:rsid w:val="007D5A46"/>
    <w:rsid w:val="007D61B8"/>
    <w:rsid w:val="007D64A5"/>
    <w:rsid w:val="007D68C6"/>
    <w:rsid w:val="007D6DF8"/>
    <w:rsid w:val="007D6F4D"/>
    <w:rsid w:val="007D7263"/>
    <w:rsid w:val="007D76BE"/>
    <w:rsid w:val="007D7E4C"/>
    <w:rsid w:val="007E05A6"/>
    <w:rsid w:val="007E1327"/>
    <w:rsid w:val="007E164D"/>
    <w:rsid w:val="007E1785"/>
    <w:rsid w:val="007E36E3"/>
    <w:rsid w:val="007E37BA"/>
    <w:rsid w:val="007E3F4F"/>
    <w:rsid w:val="007E413B"/>
    <w:rsid w:val="007E4F74"/>
    <w:rsid w:val="007E524A"/>
    <w:rsid w:val="007E542B"/>
    <w:rsid w:val="007E75A0"/>
    <w:rsid w:val="007F14A6"/>
    <w:rsid w:val="007F308B"/>
    <w:rsid w:val="007F34D6"/>
    <w:rsid w:val="007F39BC"/>
    <w:rsid w:val="007F40E3"/>
    <w:rsid w:val="007F41A2"/>
    <w:rsid w:val="007F450D"/>
    <w:rsid w:val="007F6B22"/>
    <w:rsid w:val="007F6CAE"/>
    <w:rsid w:val="007F774E"/>
    <w:rsid w:val="007F7A17"/>
    <w:rsid w:val="00800B80"/>
    <w:rsid w:val="00801959"/>
    <w:rsid w:val="00803DAF"/>
    <w:rsid w:val="008042D3"/>
    <w:rsid w:val="008043BF"/>
    <w:rsid w:val="00804496"/>
    <w:rsid w:val="008069BB"/>
    <w:rsid w:val="008076EF"/>
    <w:rsid w:val="00807BBC"/>
    <w:rsid w:val="00807FB9"/>
    <w:rsid w:val="00810231"/>
    <w:rsid w:val="00810490"/>
    <w:rsid w:val="0081057C"/>
    <w:rsid w:val="00810898"/>
    <w:rsid w:val="00810A3F"/>
    <w:rsid w:val="00810B8F"/>
    <w:rsid w:val="00810DA2"/>
    <w:rsid w:val="008112A8"/>
    <w:rsid w:val="00811B5F"/>
    <w:rsid w:val="00811BB7"/>
    <w:rsid w:val="00811EE1"/>
    <w:rsid w:val="00812E32"/>
    <w:rsid w:val="00813638"/>
    <w:rsid w:val="00813E38"/>
    <w:rsid w:val="008144DD"/>
    <w:rsid w:val="008144EF"/>
    <w:rsid w:val="0081464E"/>
    <w:rsid w:val="00814E83"/>
    <w:rsid w:val="0081540A"/>
    <w:rsid w:val="00815644"/>
    <w:rsid w:val="0081565D"/>
    <w:rsid w:val="008157A1"/>
    <w:rsid w:val="00815CB2"/>
    <w:rsid w:val="00815F13"/>
    <w:rsid w:val="00815FFE"/>
    <w:rsid w:val="00816CD6"/>
    <w:rsid w:val="00817108"/>
    <w:rsid w:val="0081740D"/>
    <w:rsid w:val="0081774A"/>
    <w:rsid w:val="008177C7"/>
    <w:rsid w:val="00817B4E"/>
    <w:rsid w:val="00817BF7"/>
    <w:rsid w:val="00817DC1"/>
    <w:rsid w:val="008201D3"/>
    <w:rsid w:val="00823D57"/>
    <w:rsid w:val="00824B4C"/>
    <w:rsid w:val="00824B91"/>
    <w:rsid w:val="008257A6"/>
    <w:rsid w:val="00825CA4"/>
    <w:rsid w:val="008263AB"/>
    <w:rsid w:val="0082686B"/>
    <w:rsid w:val="008272CE"/>
    <w:rsid w:val="00827596"/>
    <w:rsid w:val="008277F4"/>
    <w:rsid w:val="008278FF"/>
    <w:rsid w:val="00827E39"/>
    <w:rsid w:val="00830973"/>
    <w:rsid w:val="008309A0"/>
    <w:rsid w:val="008314AD"/>
    <w:rsid w:val="008321C6"/>
    <w:rsid w:val="008328E7"/>
    <w:rsid w:val="00833305"/>
    <w:rsid w:val="00834ADA"/>
    <w:rsid w:val="008353E9"/>
    <w:rsid w:val="0083570F"/>
    <w:rsid w:val="00835762"/>
    <w:rsid w:val="00835F6F"/>
    <w:rsid w:val="00840DAB"/>
    <w:rsid w:val="008433C9"/>
    <w:rsid w:val="008439C4"/>
    <w:rsid w:val="008448A0"/>
    <w:rsid w:val="00844A23"/>
    <w:rsid w:val="0084522A"/>
    <w:rsid w:val="00845971"/>
    <w:rsid w:val="00846D27"/>
    <w:rsid w:val="00846E7C"/>
    <w:rsid w:val="008473D5"/>
    <w:rsid w:val="00847AA3"/>
    <w:rsid w:val="00847AC1"/>
    <w:rsid w:val="00850510"/>
    <w:rsid w:val="0085200D"/>
    <w:rsid w:val="00852CF3"/>
    <w:rsid w:val="00853322"/>
    <w:rsid w:val="008538FB"/>
    <w:rsid w:val="008548FF"/>
    <w:rsid w:val="00855727"/>
    <w:rsid w:val="0085585C"/>
    <w:rsid w:val="00855B05"/>
    <w:rsid w:val="00855BDE"/>
    <w:rsid w:val="00856360"/>
    <w:rsid w:val="00856A9C"/>
    <w:rsid w:val="0085731A"/>
    <w:rsid w:val="00860418"/>
    <w:rsid w:val="00860748"/>
    <w:rsid w:val="008608DA"/>
    <w:rsid w:val="008627BF"/>
    <w:rsid w:val="00863232"/>
    <w:rsid w:val="0086437A"/>
    <w:rsid w:val="00864C7C"/>
    <w:rsid w:val="008657E7"/>
    <w:rsid w:val="00865D7F"/>
    <w:rsid w:val="00866B11"/>
    <w:rsid w:val="00867515"/>
    <w:rsid w:val="0087060D"/>
    <w:rsid w:val="0087073C"/>
    <w:rsid w:val="008729BC"/>
    <w:rsid w:val="008735E0"/>
    <w:rsid w:val="00873B2C"/>
    <w:rsid w:val="00874ACB"/>
    <w:rsid w:val="00874F10"/>
    <w:rsid w:val="00875023"/>
    <w:rsid w:val="0087557E"/>
    <w:rsid w:val="008758EB"/>
    <w:rsid w:val="00875C0D"/>
    <w:rsid w:val="008770FD"/>
    <w:rsid w:val="00880171"/>
    <w:rsid w:val="00881267"/>
    <w:rsid w:val="0088449A"/>
    <w:rsid w:val="0088483B"/>
    <w:rsid w:val="00884C94"/>
    <w:rsid w:val="00885507"/>
    <w:rsid w:val="00885535"/>
    <w:rsid w:val="00886D45"/>
    <w:rsid w:val="00887224"/>
    <w:rsid w:val="0089027B"/>
    <w:rsid w:val="00890440"/>
    <w:rsid w:val="00890794"/>
    <w:rsid w:val="008908C5"/>
    <w:rsid w:val="00890BE9"/>
    <w:rsid w:val="00891446"/>
    <w:rsid w:val="00891BB9"/>
    <w:rsid w:val="00892117"/>
    <w:rsid w:val="008927FB"/>
    <w:rsid w:val="008932B0"/>
    <w:rsid w:val="008938B3"/>
    <w:rsid w:val="00895360"/>
    <w:rsid w:val="00895A5C"/>
    <w:rsid w:val="00895CCB"/>
    <w:rsid w:val="0089604B"/>
    <w:rsid w:val="00897089"/>
    <w:rsid w:val="008971B0"/>
    <w:rsid w:val="008978F6"/>
    <w:rsid w:val="008A0222"/>
    <w:rsid w:val="008A04AE"/>
    <w:rsid w:val="008A0C58"/>
    <w:rsid w:val="008A0EC4"/>
    <w:rsid w:val="008A0F24"/>
    <w:rsid w:val="008A0FBA"/>
    <w:rsid w:val="008A1066"/>
    <w:rsid w:val="008A121E"/>
    <w:rsid w:val="008A2113"/>
    <w:rsid w:val="008A21D9"/>
    <w:rsid w:val="008A2D98"/>
    <w:rsid w:val="008A3218"/>
    <w:rsid w:val="008A4346"/>
    <w:rsid w:val="008A4AC2"/>
    <w:rsid w:val="008A4DDF"/>
    <w:rsid w:val="008A5483"/>
    <w:rsid w:val="008A5613"/>
    <w:rsid w:val="008A66D7"/>
    <w:rsid w:val="008A7611"/>
    <w:rsid w:val="008A779F"/>
    <w:rsid w:val="008B05DD"/>
    <w:rsid w:val="008B0760"/>
    <w:rsid w:val="008B1060"/>
    <w:rsid w:val="008B1290"/>
    <w:rsid w:val="008B1401"/>
    <w:rsid w:val="008B156D"/>
    <w:rsid w:val="008B16A7"/>
    <w:rsid w:val="008B2771"/>
    <w:rsid w:val="008B2DB4"/>
    <w:rsid w:val="008B3CFD"/>
    <w:rsid w:val="008B43FF"/>
    <w:rsid w:val="008B4CF4"/>
    <w:rsid w:val="008C0026"/>
    <w:rsid w:val="008C00EF"/>
    <w:rsid w:val="008C0728"/>
    <w:rsid w:val="008C120F"/>
    <w:rsid w:val="008C14B3"/>
    <w:rsid w:val="008C1558"/>
    <w:rsid w:val="008C1BDD"/>
    <w:rsid w:val="008C3253"/>
    <w:rsid w:val="008C3473"/>
    <w:rsid w:val="008C3562"/>
    <w:rsid w:val="008C380D"/>
    <w:rsid w:val="008C3BA3"/>
    <w:rsid w:val="008C4CA4"/>
    <w:rsid w:val="008C53B4"/>
    <w:rsid w:val="008C5425"/>
    <w:rsid w:val="008C5808"/>
    <w:rsid w:val="008C5CDA"/>
    <w:rsid w:val="008C6EF6"/>
    <w:rsid w:val="008D0567"/>
    <w:rsid w:val="008D07A2"/>
    <w:rsid w:val="008D082A"/>
    <w:rsid w:val="008D0993"/>
    <w:rsid w:val="008D0FED"/>
    <w:rsid w:val="008D1084"/>
    <w:rsid w:val="008D12D8"/>
    <w:rsid w:val="008D19BF"/>
    <w:rsid w:val="008D1FC3"/>
    <w:rsid w:val="008D3A2B"/>
    <w:rsid w:val="008D437B"/>
    <w:rsid w:val="008D6F7D"/>
    <w:rsid w:val="008D7444"/>
    <w:rsid w:val="008E0330"/>
    <w:rsid w:val="008E05E1"/>
    <w:rsid w:val="008E0EBA"/>
    <w:rsid w:val="008E14DC"/>
    <w:rsid w:val="008E1726"/>
    <w:rsid w:val="008E31B4"/>
    <w:rsid w:val="008E34D3"/>
    <w:rsid w:val="008E363A"/>
    <w:rsid w:val="008E3C6B"/>
    <w:rsid w:val="008E3E11"/>
    <w:rsid w:val="008E425C"/>
    <w:rsid w:val="008E48FF"/>
    <w:rsid w:val="008E5004"/>
    <w:rsid w:val="008E58C7"/>
    <w:rsid w:val="008E5C6A"/>
    <w:rsid w:val="008E6BEA"/>
    <w:rsid w:val="008E71F6"/>
    <w:rsid w:val="008E7EFE"/>
    <w:rsid w:val="008F0757"/>
    <w:rsid w:val="008F1E3C"/>
    <w:rsid w:val="008F2F38"/>
    <w:rsid w:val="008F3FE7"/>
    <w:rsid w:val="008F41B0"/>
    <w:rsid w:val="008F4C60"/>
    <w:rsid w:val="008F4EAB"/>
    <w:rsid w:val="008F5DF4"/>
    <w:rsid w:val="008F6A58"/>
    <w:rsid w:val="008F71C6"/>
    <w:rsid w:val="008F7628"/>
    <w:rsid w:val="008F7CA7"/>
    <w:rsid w:val="00900044"/>
    <w:rsid w:val="00900459"/>
    <w:rsid w:val="00900672"/>
    <w:rsid w:val="0090070E"/>
    <w:rsid w:val="00900807"/>
    <w:rsid w:val="00900FBC"/>
    <w:rsid w:val="00901315"/>
    <w:rsid w:val="00901CB6"/>
    <w:rsid w:val="00902980"/>
    <w:rsid w:val="00902EC3"/>
    <w:rsid w:val="00902FDB"/>
    <w:rsid w:val="0090398A"/>
    <w:rsid w:val="00903A6A"/>
    <w:rsid w:val="00903EC2"/>
    <w:rsid w:val="00904C4D"/>
    <w:rsid w:val="00904EF1"/>
    <w:rsid w:val="00905D0F"/>
    <w:rsid w:val="00905F17"/>
    <w:rsid w:val="00906852"/>
    <w:rsid w:val="009069F7"/>
    <w:rsid w:val="00907191"/>
    <w:rsid w:val="0090725D"/>
    <w:rsid w:val="0090789B"/>
    <w:rsid w:val="00907917"/>
    <w:rsid w:val="00907EEF"/>
    <w:rsid w:val="009106DD"/>
    <w:rsid w:val="00911696"/>
    <w:rsid w:val="00911AEB"/>
    <w:rsid w:val="0091201D"/>
    <w:rsid w:val="0091236B"/>
    <w:rsid w:val="009123FB"/>
    <w:rsid w:val="00912587"/>
    <w:rsid w:val="00912890"/>
    <w:rsid w:val="009139DE"/>
    <w:rsid w:val="00913E15"/>
    <w:rsid w:val="0091485D"/>
    <w:rsid w:val="009149FF"/>
    <w:rsid w:val="00914CED"/>
    <w:rsid w:val="00914D24"/>
    <w:rsid w:val="0091586D"/>
    <w:rsid w:val="00915B49"/>
    <w:rsid w:val="00916195"/>
    <w:rsid w:val="0091674F"/>
    <w:rsid w:val="009171DA"/>
    <w:rsid w:val="009202E6"/>
    <w:rsid w:val="009208BB"/>
    <w:rsid w:val="009209F6"/>
    <w:rsid w:val="00921667"/>
    <w:rsid w:val="009218ED"/>
    <w:rsid w:val="00921F9B"/>
    <w:rsid w:val="00922CF4"/>
    <w:rsid w:val="00923231"/>
    <w:rsid w:val="009236E0"/>
    <w:rsid w:val="00923CD3"/>
    <w:rsid w:val="00923E00"/>
    <w:rsid w:val="00924791"/>
    <w:rsid w:val="00924E6A"/>
    <w:rsid w:val="009258E0"/>
    <w:rsid w:val="00925BAB"/>
    <w:rsid w:val="00925EDC"/>
    <w:rsid w:val="00926106"/>
    <w:rsid w:val="00926701"/>
    <w:rsid w:val="0092693D"/>
    <w:rsid w:val="00927538"/>
    <w:rsid w:val="0093063A"/>
    <w:rsid w:val="00930B0B"/>
    <w:rsid w:val="00931A10"/>
    <w:rsid w:val="00931E8A"/>
    <w:rsid w:val="0093274D"/>
    <w:rsid w:val="00932A3A"/>
    <w:rsid w:val="009338F8"/>
    <w:rsid w:val="0093410C"/>
    <w:rsid w:val="00934240"/>
    <w:rsid w:val="009347BC"/>
    <w:rsid w:val="00934B9A"/>
    <w:rsid w:val="0093553D"/>
    <w:rsid w:val="0093572E"/>
    <w:rsid w:val="00935CE5"/>
    <w:rsid w:val="00936C0F"/>
    <w:rsid w:val="00937355"/>
    <w:rsid w:val="00937BDE"/>
    <w:rsid w:val="00940229"/>
    <w:rsid w:val="00941222"/>
    <w:rsid w:val="00941768"/>
    <w:rsid w:val="009417BC"/>
    <w:rsid w:val="00941DB0"/>
    <w:rsid w:val="009424E8"/>
    <w:rsid w:val="00942753"/>
    <w:rsid w:val="00942E6D"/>
    <w:rsid w:val="0094340B"/>
    <w:rsid w:val="0094413E"/>
    <w:rsid w:val="009453AA"/>
    <w:rsid w:val="00945AC4"/>
    <w:rsid w:val="0094660D"/>
    <w:rsid w:val="009467D3"/>
    <w:rsid w:val="00946AC9"/>
    <w:rsid w:val="00946F6E"/>
    <w:rsid w:val="00947820"/>
    <w:rsid w:val="00947E85"/>
    <w:rsid w:val="00950470"/>
    <w:rsid w:val="009509D9"/>
    <w:rsid w:val="00950A9A"/>
    <w:rsid w:val="00950B23"/>
    <w:rsid w:val="0095126D"/>
    <w:rsid w:val="00952E6F"/>
    <w:rsid w:val="00952F96"/>
    <w:rsid w:val="00953136"/>
    <w:rsid w:val="009531D0"/>
    <w:rsid w:val="00953653"/>
    <w:rsid w:val="009543A2"/>
    <w:rsid w:val="009545FE"/>
    <w:rsid w:val="0095476A"/>
    <w:rsid w:val="00954E37"/>
    <w:rsid w:val="00955D2E"/>
    <w:rsid w:val="00955E29"/>
    <w:rsid w:val="00957A82"/>
    <w:rsid w:val="0096061C"/>
    <w:rsid w:val="00960E96"/>
    <w:rsid w:val="0096136C"/>
    <w:rsid w:val="009618AB"/>
    <w:rsid w:val="0096208A"/>
    <w:rsid w:val="00962488"/>
    <w:rsid w:val="0096368B"/>
    <w:rsid w:val="00964133"/>
    <w:rsid w:val="00964589"/>
    <w:rsid w:val="009651E4"/>
    <w:rsid w:val="00965F29"/>
    <w:rsid w:val="00966131"/>
    <w:rsid w:val="00966D3D"/>
    <w:rsid w:val="00966E5B"/>
    <w:rsid w:val="0096734F"/>
    <w:rsid w:val="00967513"/>
    <w:rsid w:val="00967606"/>
    <w:rsid w:val="009700A7"/>
    <w:rsid w:val="009703CF"/>
    <w:rsid w:val="0097057F"/>
    <w:rsid w:val="009706BF"/>
    <w:rsid w:val="0097078C"/>
    <w:rsid w:val="00970A58"/>
    <w:rsid w:val="00970B4C"/>
    <w:rsid w:val="0097123F"/>
    <w:rsid w:val="00971346"/>
    <w:rsid w:val="00971611"/>
    <w:rsid w:val="00971873"/>
    <w:rsid w:val="009718F4"/>
    <w:rsid w:val="00972750"/>
    <w:rsid w:val="0097278C"/>
    <w:rsid w:val="00972D53"/>
    <w:rsid w:val="00972DA9"/>
    <w:rsid w:val="0097349A"/>
    <w:rsid w:val="00973DB6"/>
    <w:rsid w:val="00974A1B"/>
    <w:rsid w:val="00974BB5"/>
    <w:rsid w:val="00974ED1"/>
    <w:rsid w:val="00975138"/>
    <w:rsid w:val="00975DF0"/>
    <w:rsid w:val="00976964"/>
    <w:rsid w:val="00976E74"/>
    <w:rsid w:val="00977205"/>
    <w:rsid w:val="00977FA4"/>
    <w:rsid w:val="00980C44"/>
    <w:rsid w:val="00981841"/>
    <w:rsid w:val="0098218C"/>
    <w:rsid w:val="009821C1"/>
    <w:rsid w:val="009822C5"/>
    <w:rsid w:val="00982E3D"/>
    <w:rsid w:val="00982EE6"/>
    <w:rsid w:val="009830C5"/>
    <w:rsid w:val="009833B5"/>
    <w:rsid w:val="009837B6"/>
    <w:rsid w:val="00983806"/>
    <w:rsid w:val="00985A0F"/>
    <w:rsid w:val="00985E21"/>
    <w:rsid w:val="00986516"/>
    <w:rsid w:val="00986CA6"/>
    <w:rsid w:val="009872AE"/>
    <w:rsid w:val="00987AEC"/>
    <w:rsid w:val="00987D3F"/>
    <w:rsid w:val="00987D7A"/>
    <w:rsid w:val="009900A0"/>
    <w:rsid w:val="0099062A"/>
    <w:rsid w:val="009908DD"/>
    <w:rsid w:val="00990A0C"/>
    <w:rsid w:val="00990B66"/>
    <w:rsid w:val="00990FD3"/>
    <w:rsid w:val="00991909"/>
    <w:rsid w:val="00991DBD"/>
    <w:rsid w:val="00992366"/>
    <w:rsid w:val="00992A9D"/>
    <w:rsid w:val="00992C70"/>
    <w:rsid w:val="00993760"/>
    <w:rsid w:val="009937CD"/>
    <w:rsid w:val="0099385F"/>
    <w:rsid w:val="009949A6"/>
    <w:rsid w:val="00995629"/>
    <w:rsid w:val="00997EF6"/>
    <w:rsid w:val="009A07DA"/>
    <w:rsid w:val="009A08C4"/>
    <w:rsid w:val="009A0A12"/>
    <w:rsid w:val="009A1428"/>
    <w:rsid w:val="009A1476"/>
    <w:rsid w:val="009A14D3"/>
    <w:rsid w:val="009A1612"/>
    <w:rsid w:val="009A165B"/>
    <w:rsid w:val="009A187A"/>
    <w:rsid w:val="009A2135"/>
    <w:rsid w:val="009A2F2C"/>
    <w:rsid w:val="009A408D"/>
    <w:rsid w:val="009A50F3"/>
    <w:rsid w:val="009A5FBE"/>
    <w:rsid w:val="009A60BF"/>
    <w:rsid w:val="009A70DE"/>
    <w:rsid w:val="009A75DC"/>
    <w:rsid w:val="009A7736"/>
    <w:rsid w:val="009B0154"/>
    <w:rsid w:val="009B17A7"/>
    <w:rsid w:val="009B19B6"/>
    <w:rsid w:val="009B248A"/>
    <w:rsid w:val="009B2560"/>
    <w:rsid w:val="009B25DA"/>
    <w:rsid w:val="009B2C30"/>
    <w:rsid w:val="009B3424"/>
    <w:rsid w:val="009B3643"/>
    <w:rsid w:val="009B392C"/>
    <w:rsid w:val="009B39E8"/>
    <w:rsid w:val="009B3D42"/>
    <w:rsid w:val="009B437D"/>
    <w:rsid w:val="009B487E"/>
    <w:rsid w:val="009B4D4E"/>
    <w:rsid w:val="009B4DF1"/>
    <w:rsid w:val="009B5247"/>
    <w:rsid w:val="009B54CB"/>
    <w:rsid w:val="009B5CBB"/>
    <w:rsid w:val="009B5FDD"/>
    <w:rsid w:val="009B644E"/>
    <w:rsid w:val="009B708F"/>
    <w:rsid w:val="009B726E"/>
    <w:rsid w:val="009B73FE"/>
    <w:rsid w:val="009B7539"/>
    <w:rsid w:val="009B783B"/>
    <w:rsid w:val="009B7D0F"/>
    <w:rsid w:val="009C01A4"/>
    <w:rsid w:val="009C02AC"/>
    <w:rsid w:val="009C0E1E"/>
    <w:rsid w:val="009C0F48"/>
    <w:rsid w:val="009C2220"/>
    <w:rsid w:val="009C2E43"/>
    <w:rsid w:val="009C329E"/>
    <w:rsid w:val="009C3EB5"/>
    <w:rsid w:val="009C4543"/>
    <w:rsid w:val="009C601A"/>
    <w:rsid w:val="009C60E4"/>
    <w:rsid w:val="009C7325"/>
    <w:rsid w:val="009C74DA"/>
    <w:rsid w:val="009C7E16"/>
    <w:rsid w:val="009C7EB6"/>
    <w:rsid w:val="009D0E4A"/>
    <w:rsid w:val="009D15FA"/>
    <w:rsid w:val="009D185B"/>
    <w:rsid w:val="009D1AF7"/>
    <w:rsid w:val="009D2735"/>
    <w:rsid w:val="009D289C"/>
    <w:rsid w:val="009D30D4"/>
    <w:rsid w:val="009D30DC"/>
    <w:rsid w:val="009D3182"/>
    <w:rsid w:val="009D3B05"/>
    <w:rsid w:val="009D4D56"/>
    <w:rsid w:val="009D4D5A"/>
    <w:rsid w:val="009D5A26"/>
    <w:rsid w:val="009D75AB"/>
    <w:rsid w:val="009D7D40"/>
    <w:rsid w:val="009D7DF2"/>
    <w:rsid w:val="009E0215"/>
    <w:rsid w:val="009E1396"/>
    <w:rsid w:val="009E1728"/>
    <w:rsid w:val="009E1786"/>
    <w:rsid w:val="009E2449"/>
    <w:rsid w:val="009E2BE4"/>
    <w:rsid w:val="009E3656"/>
    <w:rsid w:val="009E42FD"/>
    <w:rsid w:val="009E44A3"/>
    <w:rsid w:val="009E48AF"/>
    <w:rsid w:val="009E496B"/>
    <w:rsid w:val="009E5B0A"/>
    <w:rsid w:val="009E6414"/>
    <w:rsid w:val="009E68B1"/>
    <w:rsid w:val="009E7408"/>
    <w:rsid w:val="009E795C"/>
    <w:rsid w:val="009E79C7"/>
    <w:rsid w:val="009E7CFA"/>
    <w:rsid w:val="009F0A66"/>
    <w:rsid w:val="009F10BC"/>
    <w:rsid w:val="009F1DC3"/>
    <w:rsid w:val="009F24CE"/>
    <w:rsid w:val="009F30E1"/>
    <w:rsid w:val="009F35EA"/>
    <w:rsid w:val="009F3FAA"/>
    <w:rsid w:val="009F4771"/>
    <w:rsid w:val="009F4845"/>
    <w:rsid w:val="009F4C06"/>
    <w:rsid w:val="009F5381"/>
    <w:rsid w:val="009F6C24"/>
    <w:rsid w:val="009F6D91"/>
    <w:rsid w:val="009F7F23"/>
    <w:rsid w:val="00A0086B"/>
    <w:rsid w:val="00A013EE"/>
    <w:rsid w:val="00A0208A"/>
    <w:rsid w:val="00A024A6"/>
    <w:rsid w:val="00A024B7"/>
    <w:rsid w:val="00A030CC"/>
    <w:rsid w:val="00A0333B"/>
    <w:rsid w:val="00A03539"/>
    <w:rsid w:val="00A03DC5"/>
    <w:rsid w:val="00A0443A"/>
    <w:rsid w:val="00A0575E"/>
    <w:rsid w:val="00A07057"/>
    <w:rsid w:val="00A07A2D"/>
    <w:rsid w:val="00A07E76"/>
    <w:rsid w:val="00A101D1"/>
    <w:rsid w:val="00A1056B"/>
    <w:rsid w:val="00A11944"/>
    <w:rsid w:val="00A11CC7"/>
    <w:rsid w:val="00A11F83"/>
    <w:rsid w:val="00A12100"/>
    <w:rsid w:val="00A12167"/>
    <w:rsid w:val="00A123C1"/>
    <w:rsid w:val="00A1270B"/>
    <w:rsid w:val="00A12CF8"/>
    <w:rsid w:val="00A12F73"/>
    <w:rsid w:val="00A1335E"/>
    <w:rsid w:val="00A1387B"/>
    <w:rsid w:val="00A143A5"/>
    <w:rsid w:val="00A14E76"/>
    <w:rsid w:val="00A15408"/>
    <w:rsid w:val="00A15506"/>
    <w:rsid w:val="00A156E7"/>
    <w:rsid w:val="00A15BE1"/>
    <w:rsid w:val="00A177E4"/>
    <w:rsid w:val="00A17F76"/>
    <w:rsid w:val="00A20614"/>
    <w:rsid w:val="00A218D9"/>
    <w:rsid w:val="00A230DC"/>
    <w:rsid w:val="00A2315A"/>
    <w:rsid w:val="00A2377B"/>
    <w:rsid w:val="00A23A19"/>
    <w:rsid w:val="00A23BF7"/>
    <w:rsid w:val="00A23CF4"/>
    <w:rsid w:val="00A25273"/>
    <w:rsid w:val="00A253F9"/>
    <w:rsid w:val="00A2581C"/>
    <w:rsid w:val="00A2593B"/>
    <w:rsid w:val="00A26C28"/>
    <w:rsid w:val="00A30395"/>
    <w:rsid w:val="00A303D7"/>
    <w:rsid w:val="00A3077D"/>
    <w:rsid w:val="00A326B2"/>
    <w:rsid w:val="00A32883"/>
    <w:rsid w:val="00A333C0"/>
    <w:rsid w:val="00A3342A"/>
    <w:rsid w:val="00A335D4"/>
    <w:rsid w:val="00A33767"/>
    <w:rsid w:val="00A33D1C"/>
    <w:rsid w:val="00A33E12"/>
    <w:rsid w:val="00A34B1F"/>
    <w:rsid w:val="00A355D2"/>
    <w:rsid w:val="00A36B8B"/>
    <w:rsid w:val="00A372CA"/>
    <w:rsid w:val="00A377F1"/>
    <w:rsid w:val="00A40132"/>
    <w:rsid w:val="00A40267"/>
    <w:rsid w:val="00A40534"/>
    <w:rsid w:val="00A40669"/>
    <w:rsid w:val="00A40F37"/>
    <w:rsid w:val="00A4103D"/>
    <w:rsid w:val="00A413CF"/>
    <w:rsid w:val="00A41622"/>
    <w:rsid w:val="00A41BB8"/>
    <w:rsid w:val="00A42B01"/>
    <w:rsid w:val="00A430A5"/>
    <w:rsid w:val="00A44413"/>
    <w:rsid w:val="00A451BC"/>
    <w:rsid w:val="00A45984"/>
    <w:rsid w:val="00A45FFA"/>
    <w:rsid w:val="00A46101"/>
    <w:rsid w:val="00A46A78"/>
    <w:rsid w:val="00A47732"/>
    <w:rsid w:val="00A478C5"/>
    <w:rsid w:val="00A4791E"/>
    <w:rsid w:val="00A47C4B"/>
    <w:rsid w:val="00A5020F"/>
    <w:rsid w:val="00A503BA"/>
    <w:rsid w:val="00A503DA"/>
    <w:rsid w:val="00A503E1"/>
    <w:rsid w:val="00A5060A"/>
    <w:rsid w:val="00A50C00"/>
    <w:rsid w:val="00A51D42"/>
    <w:rsid w:val="00A52035"/>
    <w:rsid w:val="00A521D4"/>
    <w:rsid w:val="00A53A6D"/>
    <w:rsid w:val="00A548EC"/>
    <w:rsid w:val="00A55F5C"/>
    <w:rsid w:val="00A56C66"/>
    <w:rsid w:val="00A57562"/>
    <w:rsid w:val="00A600F1"/>
    <w:rsid w:val="00A6239F"/>
    <w:rsid w:val="00A6285B"/>
    <w:rsid w:val="00A62B13"/>
    <w:rsid w:val="00A631C8"/>
    <w:rsid w:val="00A63335"/>
    <w:rsid w:val="00A635B3"/>
    <w:rsid w:val="00A64DBA"/>
    <w:rsid w:val="00A65365"/>
    <w:rsid w:val="00A65B4C"/>
    <w:rsid w:val="00A662EA"/>
    <w:rsid w:val="00A66D58"/>
    <w:rsid w:val="00A66D89"/>
    <w:rsid w:val="00A67050"/>
    <w:rsid w:val="00A672A8"/>
    <w:rsid w:val="00A67CB5"/>
    <w:rsid w:val="00A67DE8"/>
    <w:rsid w:val="00A67DF9"/>
    <w:rsid w:val="00A67E5F"/>
    <w:rsid w:val="00A7034A"/>
    <w:rsid w:val="00A71057"/>
    <w:rsid w:val="00A71771"/>
    <w:rsid w:val="00A720C3"/>
    <w:rsid w:val="00A721CF"/>
    <w:rsid w:val="00A725CD"/>
    <w:rsid w:val="00A72D3F"/>
    <w:rsid w:val="00A739DB"/>
    <w:rsid w:val="00A73A94"/>
    <w:rsid w:val="00A742B9"/>
    <w:rsid w:val="00A74ED2"/>
    <w:rsid w:val="00A750A6"/>
    <w:rsid w:val="00A7546F"/>
    <w:rsid w:val="00A75C7B"/>
    <w:rsid w:val="00A76F6C"/>
    <w:rsid w:val="00A770BD"/>
    <w:rsid w:val="00A773E7"/>
    <w:rsid w:val="00A77FD2"/>
    <w:rsid w:val="00A806FA"/>
    <w:rsid w:val="00A81186"/>
    <w:rsid w:val="00A81855"/>
    <w:rsid w:val="00A818AE"/>
    <w:rsid w:val="00A82B19"/>
    <w:rsid w:val="00A83FD7"/>
    <w:rsid w:val="00A84151"/>
    <w:rsid w:val="00A84255"/>
    <w:rsid w:val="00A84C74"/>
    <w:rsid w:val="00A85633"/>
    <w:rsid w:val="00A85695"/>
    <w:rsid w:val="00A865E4"/>
    <w:rsid w:val="00A869B5"/>
    <w:rsid w:val="00A86B3F"/>
    <w:rsid w:val="00A86EAC"/>
    <w:rsid w:val="00A87AE6"/>
    <w:rsid w:val="00A9093D"/>
    <w:rsid w:val="00A917FB"/>
    <w:rsid w:val="00A91CEA"/>
    <w:rsid w:val="00A92B91"/>
    <w:rsid w:val="00A93C27"/>
    <w:rsid w:val="00A94D55"/>
    <w:rsid w:val="00A94F3A"/>
    <w:rsid w:val="00A94FFA"/>
    <w:rsid w:val="00A95007"/>
    <w:rsid w:val="00A95B63"/>
    <w:rsid w:val="00A968B5"/>
    <w:rsid w:val="00A96B76"/>
    <w:rsid w:val="00AA05CF"/>
    <w:rsid w:val="00AA0E4A"/>
    <w:rsid w:val="00AA296A"/>
    <w:rsid w:val="00AA2E15"/>
    <w:rsid w:val="00AA310D"/>
    <w:rsid w:val="00AA3429"/>
    <w:rsid w:val="00AA39D2"/>
    <w:rsid w:val="00AA43F2"/>
    <w:rsid w:val="00AA4DF1"/>
    <w:rsid w:val="00AA5C5A"/>
    <w:rsid w:val="00AA5DBC"/>
    <w:rsid w:val="00AA6625"/>
    <w:rsid w:val="00AA6A0F"/>
    <w:rsid w:val="00AA7208"/>
    <w:rsid w:val="00AB1268"/>
    <w:rsid w:val="00AB130B"/>
    <w:rsid w:val="00AB15BB"/>
    <w:rsid w:val="00AB16C5"/>
    <w:rsid w:val="00AB1F6E"/>
    <w:rsid w:val="00AB2566"/>
    <w:rsid w:val="00AB2A47"/>
    <w:rsid w:val="00AB2B9D"/>
    <w:rsid w:val="00AB2DAC"/>
    <w:rsid w:val="00AB3099"/>
    <w:rsid w:val="00AB3E6E"/>
    <w:rsid w:val="00AB4032"/>
    <w:rsid w:val="00AB42C4"/>
    <w:rsid w:val="00AB445B"/>
    <w:rsid w:val="00AB4C56"/>
    <w:rsid w:val="00AB4D25"/>
    <w:rsid w:val="00AB53C1"/>
    <w:rsid w:val="00AB5434"/>
    <w:rsid w:val="00AB5CE5"/>
    <w:rsid w:val="00AB621A"/>
    <w:rsid w:val="00AB627A"/>
    <w:rsid w:val="00AB6BF1"/>
    <w:rsid w:val="00AB7146"/>
    <w:rsid w:val="00AC0471"/>
    <w:rsid w:val="00AC0D3E"/>
    <w:rsid w:val="00AC14A5"/>
    <w:rsid w:val="00AC1829"/>
    <w:rsid w:val="00AC1C6E"/>
    <w:rsid w:val="00AC24B3"/>
    <w:rsid w:val="00AC26B1"/>
    <w:rsid w:val="00AC2AB1"/>
    <w:rsid w:val="00AC39A2"/>
    <w:rsid w:val="00AC4B77"/>
    <w:rsid w:val="00AC58B8"/>
    <w:rsid w:val="00AC5B54"/>
    <w:rsid w:val="00AC5E27"/>
    <w:rsid w:val="00AC6030"/>
    <w:rsid w:val="00AC7C36"/>
    <w:rsid w:val="00AD0AAC"/>
    <w:rsid w:val="00AD16C6"/>
    <w:rsid w:val="00AD17AC"/>
    <w:rsid w:val="00AD17F8"/>
    <w:rsid w:val="00AD2172"/>
    <w:rsid w:val="00AD256C"/>
    <w:rsid w:val="00AD26AF"/>
    <w:rsid w:val="00AD26D5"/>
    <w:rsid w:val="00AD2DDF"/>
    <w:rsid w:val="00AD3602"/>
    <w:rsid w:val="00AD3951"/>
    <w:rsid w:val="00AD465B"/>
    <w:rsid w:val="00AD4DBE"/>
    <w:rsid w:val="00AD4EB1"/>
    <w:rsid w:val="00AD5A1E"/>
    <w:rsid w:val="00AD5A44"/>
    <w:rsid w:val="00AD66E1"/>
    <w:rsid w:val="00AD6C69"/>
    <w:rsid w:val="00AD6F25"/>
    <w:rsid w:val="00AD718C"/>
    <w:rsid w:val="00AD7FA4"/>
    <w:rsid w:val="00AE05C9"/>
    <w:rsid w:val="00AE0715"/>
    <w:rsid w:val="00AE1FA2"/>
    <w:rsid w:val="00AE222A"/>
    <w:rsid w:val="00AE26D6"/>
    <w:rsid w:val="00AE3D18"/>
    <w:rsid w:val="00AE4E39"/>
    <w:rsid w:val="00AE4EEF"/>
    <w:rsid w:val="00AE54C9"/>
    <w:rsid w:val="00AE58B1"/>
    <w:rsid w:val="00AE7A17"/>
    <w:rsid w:val="00AE7CFD"/>
    <w:rsid w:val="00AE7F4A"/>
    <w:rsid w:val="00AF03AC"/>
    <w:rsid w:val="00AF0A3B"/>
    <w:rsid w:val="00AF1E5A"/>
    <w:rsid w:val="00AF1F06"/>
    <w:rsid w:val="00AF1F4E"/>
    <w:rsid w:val="00AF21F3"/>
    <w:rsid w:val="00AF2F2B"/>
    <w:rsid w:val="00AF3552"/>
    <w:rsid w:val="00AF4958"/>
    <w:rsid w:val="00AF4CE7"/>
    <w:rsid w:val="00AF5BE2"/>
    <w:rsid w:val="00AF5CF7"/>
    <w:rsid w:val="00AF5D64"/>
    <w:rsid w:val="00AF63E2"/>
    <w:rsid w:val="00AF6F68"/>
    <w:rsid w:val="00AF6FCE"/>
    <w:rsid w:val="00AF7A6C"/>
    <w:rsid w:val="00B008D3"/>
    <w:rsid w:val="00B00DB7"/>
    <w:rsid w:val="00B011D6"/>
    <w:rsid w:val="00B011FE"/>
    <w:rsid w:val="00B019AD"/>
    <w:rsid w:val="00B019B0"/>
    <w:rsid w:val="00B02465"/>
    <w:rsid w:val="00B031D3"/>
    <w:rsid w:val="00B03975"/>
    <w:rsid w:val="00B03CBD"/>
    <w:rsid w:val="00B041E0"/>
    <w:rsid w:val="00B048A1"/>
    <w:rsid w:val="00B04DB5"/>
    <w:rsid w:val="00B04FA2"/>
    <w:rsid w:val="00B05251"/>
    <w:rsid w:val="00B06290"/>
    <w:rsid w:val="00B0722F"/>
    <w:rsid w:val="00B07537"/>
    <w:rsid w:val="00B10591"/>
    <w:rsid w:val="00B107F9"/>
    <w:rsid w:val="00B10819"/>
    <w:rsid w:val="00B10DFD"/>
    <w:rsid w:val="00B113C9"/>
    <w:rsid w:val="00B125DF"/>
    <w:rsid w:val="00B128AD"/>
    <w:rsid w:val="00B12F38"/>
    <w:rsid w:val="00B1355A"/>
    <w:rsid w:val="00B13637"/>
    <w:rsid w:val="00B1468D"/>
    <w:rsid w:val="00B14A25"/>
    <w:rsid w:val="00B14D54"/>
    <w:rsid w:val="00B1507A"/>
    <w:rsid w:val="00B1526E"/>
    <w:rsid w:val="00B15406"/>
    <w:rsid w:val="00B156E5"/>
    <w:rsid w:val="00B168B1"/>
    <w:rsid w:val="00B16B82"/>
    <w:rsid w:val="00B16ED3"/>
    <w:rsid w:val="00B2016F"/>
    <w:rsid w:val="00B20349"/>
    <w:rsid w:val="00B20D03"/>
    <w:rsid w:val="00B20E83"/>
    <w:rsid w:val="00B217B5"/>
    <w:rsid w:val="00B219E5"/>
    <w:rsid w:val="00B2209C"/>
    <w:rsid w:val="00B2325E"/>
    <w:rsid w:val="00B23829"/>
    <w:rsid w:val="00B23EFF"/>
    <w:rsid w:val="00B24591"/>
    <w:rsid w:val="00B24C9A"/>
    <w:rsid w:val="00B26706"/>
    <w:rsid w:val="00B27B1F"/>
    <w:rsid w:val="00B3056D"/>
    <w:rsid w:val="00B3062D"/>
    <w:rsid w:val="00B31287"/>
    <w:rsid w:val="00B31571"/>
    <w:rsid w:val="00B317BB"/>
    <w:rsid w:val="00B3215B"/>
    <w:rsid w:val="00B32F31"/>
    <w:rsid w:val="00B3369D"/>
    <w:rsid w:val="00B35962"/>
    <w:rsid w:val="00B35D0C"/>
    <w:rsid w:val="00B37065"/>
    <w:rsid w:val="00B376BF"/>
    <w:rsid w:val="00B412C9"/>
    <w:rsid w:val="00B413E5"/>
    <w:rsid w:val="00B4214B"/>
    <w:rsid w:val="00B42620"/>
    <w:rsid w:val="00B4273F"/>
    <w:rsid w:val="00B42F57"/>
    <w:rsid w:val="00B43458"/>
    <w:rsid w:val="00B436E4"/>
    <w:rsid w:val="00B43D39"/>
    <w:rsid w:val="00B43E33"/>
    <w:rsid w:val="00B43EE0"/>
    <w:rsid w:val="00B43F65"/>
    <w:rsid w:val="00B440F4"/>
    <w:rsid w:val="00B445B8"/>
    <w:rsid w:val="00B44797"/>
    <w:rsid w:val="00B4487C"/>
    <w:rsid w:val="00B448AB"/>
    <w:rsid w:val="00B453D3"/>
    <w:rsid w:val="00B45578"/>
    <w:rsid w:val="00B50A76"/>
    <w:rsid w:val="00B50B00"/>
    <w:rsid w:val="00B50F92"/>
    <w:rsid w:val="00B52036"/>
    <w:rsid w:val="00B52219"/>
    <w:rsid w:val="00B522BB"/>
    <w:rsid w:val="00B5257D"/>
    <w:rsid w:val="00B52E82"/>
    <w:rsid w:val="00B53444"/>
    <w:rsid w:val="00B5375D"/>
    <w:rsid w:val="00B53B9E"/>
    <w:rsid w:val="00B54122"/>
    <w:rsid w:val="00B54648"/>
    <w:rsid w:val="00B548A5"/>
    <w:rsid w:val="00B55187"/>
    <w:rsid w:val="00B55F98"/>
    <w:rsid w:val="00B57475"/>
    <w:rsid w:val="00B57897"/>
    <w:rsid w:val="00B57E5C"/>
    <w:rsid w:val="00B60680"/>
    <w:rsid w:val="00B60EC0"/>
    <w:rsid w:val="00B61A68"/>
    <w:rsid w:val="00B62582"/>
    <w:rsid w:val="00B62910"/>
    <w:rsid w:val="00B638F3"/>
    <w:rsid w:val="00B63BD4"/>
    <w:rsid w:val="00B64B0B"/>
    <w:rsid w:val="00B6529A"/>
    <w:rsid w:val="00B65F0D"/>
    <w:rsid w:val="00B66A50"/>
    <w:rsid w:val="00B6739E"/>
    <w:rsid w:val="00B6759B"/>
    <w:rsid w:val="00B67C65"/>
    <w:rsid w:val="00B701C5"/>
    <w:rsid w:val="00B7154F"/>
    <w:rsid w:val="00B71C6B"/>
    <w:rsid w:val="00B7209C"/>
    <w:rsid w:val="00B722B9"/>
    <w:rsid w:val="00B728D8"/>
    <w:rsid w:val="00B7314D"/>
    <w:rsid w:val="00B73FB9"/>
    <w:rsid w:val="00B74941"/>
    <w:rsid w:val="00B74C34"/>
    <w:rsid w:val="00B74FBD"/>
    <w:rsid w:val="00B75562"/>
    <w:rsid w:val="00B75B7C"/>
    <w:rsid w:val="00B75C51"/>
    <w:rsid w:val="00B763F8"/>
    <w:rsid w:val="00B76705"/>
    <w:rsid w:val="00B76F5B"/>
    <w:rsid w:val="00B7779A"/>
    <w:rsid w:val="00B77A06"/>
    <w:rsid w:val="00B77ABE"/>
    <w:rsid w:val="00B8114E"/>
    <w:rsid w:val="00B81E52"/>
    <w:rsid w:val="00B82625"/>
    <w:rsid w:val="00B82BBF"/>
    <w:rsid w:val="00B83A9A"/>
    <w:rsid w:val="00B83BBE"/>
    <w:rsid w:val="00B83D9A"/>
    <w:rsid w:val="00B84402"/>
    <w:rsid w:val="00B84CF1"/>
    <w:rsid w:val="00B84DEA"/>
    <w:rsid w:val="00B857C5"/>
    <w:rsid w:val="00B8601B"/>
    <w:rsid w:val="00B86022"/>
    <w:rsid w:val="00B864CE"/>
    <w:rsid w:val="00B86ACE"/>
    <w:rsid w:val="00B86AF2"/>
    <w:rsid w:val="00B873B5"/>
    <w:rsid w:val="00B875D4"/>
    <w:rsid w:val="00B87E82"/>
    <w:rsid w:val="00B908B2"/>
    <w:rsid w:val="00B9173E"/>
    <w:rsid w:val="00B9195C"/>
    <w:rsid w:val="00B91BD8"/>
    <w:rsid w:val="00B91D13"/>
    <w:rsid w:val="00B933A3"/>
    <w:rsid w:val="00B93A90"/>
    <w:rsid w:val="00B945EC"/>
    <w:rsid w:val="00B94937"/>
    <w:rsid w:val="00B94D4C"/>
    <w:rsid w:val="00B95F26"/>
    <w:rsid w:val="00B96449"/>
    <w:rsid w:val="00B96BC0"/>
    <w:rsid w:val="00B96E1E"/>
    <w:rsid w:val="00B96FAC"/>
    <w:rsid w:val="00B96FCC"/>
    <w:rsid w:val="00B9722C"/>
    <w:rsid w:val="00BA19F3"/>
    <w:rsid w:val="00BA1DDF"/>
    <w:rsid w:val="00BA20FF"/>
    <w:rsid w:val="00BA21F7"/>
    <w:rsid w:val="00BA2E46"/>
    <w:rsid w:val="00BA308D"/>
    <w:rsid w:val="00BA3B4F"/>
    <w:rsid w:val="00BA4313"/>
    <w:rsid w:val="00BA431B"/>
    <w:rsid w:val="00BA5765"/>
    <w:rsid w:val="00BA5A75"/>
    <w:rsid w:val="00BA6D35"/>
    <w:rsid w:val="00BA6E30"/>
    <w:rsid w:val="00BA70AF"/>
    <w:rsid w:val="00BA74EC"/>
    <w:rsid w:val="00BA74FE"/>
    <w:rsid w:val="00BB10CF"/>
    <w:rsid w:val="00BB2062"/>
    <w:rsid w:val="00BB2AAB"/>
    <w:rsid w:val="00BB2B42"/>
    <w:rsid w:val="00BB2D8E"/>
    <w:rsid w:val="00BB309B"/>
    <w:rsid w:val="00BB311A"/>
    <w:rsid w:val="00BB43A8"/>
    <w:rsid w:val="00BB5338"/>
    <w:rsid w:val="00BB53E1"/>
    <w:rsid w:val="00BB5681"/>
    <w:rsid w:val="00BB5ED4"/>
    <w:rsid w:val="00BB690E"/>
    <w:rsid w:val="00BB6B97"/>
    <w:rsid w:val="00BB6D6F"/>
    <w:rsid w:val="00BB6E98"/>
    <w:rsid w:val="00BB70EB"/>
    <w:rsid w:val="00BB7C3D"/>
    <w:rsid w:val="00BB7CF2"/>
    <w:rsid w:val="00BC01BF"/>
    <w:rsid w:val="00BC06B3"/>
    <w:rsid w:val="00BC0E4D"/>
    <w:rsid w:val="00BC129D"/>
    <w:rsid w:val="00BC160F"/>
    <w:rsid w:val="00BC1DE5"/>
    <w:rsid w:val="00BC2CC2"/>
    <w:rsid w:val="00BC3857"/>
    <w:rsid w:val="00BC3EC5"/>
    <w:rsid w:val="00BC44E2"/>
    <w:rsid w:val="00BC4846"/>
    <w:rsid w:val="00BC58D0"/>
    <w:rsid w:val="00BC5F9A"/>
    <w:rsid w:val="00BC6D4F"/>
    <w:rsid w:val="00BC6F0F"/>
    <w:rsid w:val="00BC70DC"/>
    <w:rsid w:val="00BC7108"/>
    <w:rsid w:val="00BC7752"/>
    <w:rsid w:val="00BC7F34"/>
    <w:rsid w:val="00BD02F9"/>
    <w:rsid w:val="00BD0CF6"/>
    <w:rsid w:val="00BD1D1F"/>
    <w:rsid w:val="00BD1D9B"/>
    <w:rsid w:val="00BD3B1D"/>
    <w:rsid w:val="00BD435E"/>
    <w:rsid w:val="00BD4608"/>
    <w:rsid w:val="00BD689D"/>
    <w:rsid w:val="00BD7A8B"/>
    <w:rsid w:val="00BE033D"/>
    <w:rsid w:val="00BE05EA"/>
    <w:rsid w:val="00BE0A81"/>
    <w:rsid w:val="00BE0BE1"/>
    <w:rsid w:val="00BE4085"/>
    <w:rsid w:val="00BE4376"/>
    <w:rsid w:val="00BE440E"/>
    <w:rsid w:val="00BE4A58"/>
    <w:rsid w:val="00BE4A94"/>
    <w:rsid w:val="00BE4CE8"/>
    <w:rsid w:val="00BE5B2F"/>
    <w:rsid w:val="00BE5D87"/>
    <w:rsid w:val="00BE5E18"/>
    <w:rsid w:val="00BE5E83"/>
    <w:rsid w:val="00BE6B7F"/>
    <w:rsid w:val="00BE6C77"/>
    <w:rsid w:val="00BE6E42"/>
    <w:rsid w:val="00BE707D"/>
    <w:rsid w:val="00BE7346"/>
    <w:rsid w:val="00BE73D5"/>
    <w:rsid w:val="00BE7842"/>
    <w:rsid w:val="00BE7ED4"/>
    <w:rsid w:val="00BE7F03"/>
    <w:rsid w:val="00BF0ABD"/>
    <w:rsid w:val="00BF0EE7"/>
    <w:rsid w:val="00BF1447"/>
    <w:rsid w:val="00BF1820"/>
    <w:rsid w:val="00BF183D"/>
    <w:rsid w:val="00BF1B87"/>
    <w:rsid w:val="00BF2813"/>
    <w:rsid w:val="00BF29DC"/>
    <w:rsid w:val="00BF2B49"/>
    <w:rsid w:val="00BF2C9B"/>
    <w:rsid w:val="00BF2E57"/>
    <w:rsid w:val="00BF3065"/>
    <w:rsid w:val="00BF33BD"/>
    <w:rsid w:val="00BF434B"/>
    <w:rsid w:val="00BF5727"/>
    <w:rsid w:val="00BF58BE"/>
    <w:rsid w:val="00BF5A0F"/>
    <w:rsid w:val="00BF5DA5"/>
    <w:rsid w:val="00BF5EB3"/>
    <w:rsid w:val="00BF6326"/>
    <w:rsid w:val="00BF7DC0"/>
    <w:rsid w:val="00C00CBF"/>
    <w:rsid w:val="00C00DAA"/>
    <w:rsid w:val="00C011BD"/>
    <w:rsid w:val="00C0326A"/>
    <w:rsid w:val="00C032DB"/>
    <w:rsid w:val="00C050E1"/>
    <w:rsid w:val="00C05517"/>
    <w:rsid w:val="00C055CF"/>
    <w:rsid w:val="00C05BB8"/>
    <w:rsid w:val="00C05FA7"/>
    <w:rsid w:val="00C07FED"/>
    <w:rsid w:val="00C10C0E"/>
    <w:rsid w:val="00C10F9B"/>
    <w:rsid w:val="00C111CD"/>
    <w:rsid w:val="00C11926"/>
    <w:rsid w:val="00C13AED"/>
    <w:rsid w:val="00C14190"/>
    <w:rsid w:val="00C151F1"/>
    <w:rsid w:val="00C15603"/>
    <w:rsid w:val="00C15AD4"/>
    <w:rsid w:val="00C16467"/>
    <w:rsid w:val="00C16472"/>
    <w:rsid w:val="00C17762"/>
    <w:rsid w:val="00C239C3"/>
    <w:rsid w:val="00C23AFD"/>
    <w:rsid w:val="00C25D5A"/>
    <w:rsid w:val="00C25FFF"/>
    <w:rsid w:val="00C2645A"/>
    <w:rsid w:val="00C26536"/>
    <w:rsid w:val="00C26A86"/>
    <w:rsid w:val="00C26C71"/>
    <w:rsid w:val="00C27023"/>
    <w:rsid w:val="00C27FBF"/>
    <w:rsid w:val="00C315E1"/>
    <w:rsid w:val="00C319E7"/>
    <w:rsid w:val="00C31BF8"/>
    <w:rsid w:val="00C31C5E"/>
    <w:rsid w:val="00C330B4"/>
    <w:rsid w:val="00C33B8F"/>
    <w:rsid w:val="00C34568"/>
    <w:rsid w:val="00C34671"/>
    <w:rsid w:val="00C3494C"/>
    <w:rsid w:val="00C34EBC"/>
    <w:rsid w:val="00C35554"/>
    <w:rsid w:val="00C355C4"/>
    <w:rsid w:val="00C357D5"/>
    <w:rsid w:val="00C35E47"/>
    <w:rsid w:val="00C35FCC"/>
    <w:rsid w:val="00C364F7"/>
    <w:rsid w:val="00C36842"/>
    <w:rsid w:val="00C36B81"/>
    <w:rsid w:val="00C3787C"/>
    <w:rsid w:val="00C37B3E"/>
    <w:rsid w:val="00C37BC4"/>
    <w:rsid w:val="00C401F6"/>
    <w:rsid w:val="00C405A7"/>
    <w:rsid w:val="00C41360"/>
    <w:rsid w:val="00C439EA"/>
    <w:rsid w:val="00C44613"/>
    <w:rsid w:val="00C44C6F"/>
    <w:rsid w:val="00C44E02"/>
    <w:rsid w:val="00C45498"/>
    <w:rsid w:val="00C4560E"/>
    <w:rsid w:val="00C457A8"/>
    <w:rsid w:val="00C45A94"/>
    <w:rsid w:val="00C467BF"/>
    <w:rsid w:val="00C46D0A"/>
    <w:rsid w:val="00C46D49"/>
    <w:rsid w:val="00C47501"/>
    <w:rsid w:val="00C47C50"/>
    <w:rsid w:val="00C50373"/>
    <w:rsid w:val="00C504B9"/>
    <w:rsid w:val="00C50DC8"/>
    <w:rsid w:val="00C50EEE"/>
    <w:rsid w:val="00C51317"/>
    <w:rsid w:val="00C51D13"/>
    <w:rsid w:val="00C5298E"/>
    <w:rsid w:val="00C5331B"/>
    <w:rsid w:val="00C5390A"/>
    <w:rsid w:val="00C53EC9"/>
    <w:rsid w:val="00C54540"/>
    <w:rsid w:val="00C54748"/>
    <w:rsid w:val="00C54763"/>
    <w:rsid w:val="00C54BA8"/>
    <w:rsid w:val="00C553FB"/>
    <w:rsid w:val="00C560B4"/>
    <w:rsid w:val="00C56347"/>
    <w:rsid w:val="00C56998"/>
    <w:rsid w:val="00C56EED"/>
    <w:rsid w:val="00C5754B"/>
    <w:rsid w:val="00C57803"/>
    <w:rsid w:val="00C57C20"/>
    <w:rsid w:val="00C57D88"/>
    <w:rsid w:val="00C57FC2"/>
    <w:rsid w:val="00C6001A"/>
    <w:rsid w:val="00C60ACF"/>
    <w:rsid w:val="00C6118A"/>
    <w:rsid w:val="00C62D63"/>
    <w:rsid w:val="00C64041"/>
    <w:rsid w:val="00C64348"/>
    <w:rsid w:val="00C64B8C"/>
    <w:rsid w:val="00C64DFC"/>
    <w:rsid w:val="00C64ED8"/>
    <w:rsid w:val="00C70639"/>
    <w:rsid w:val="00C70A1D"/>
    <w:rsid w:val="00C70FEF"/>
    <w:rsid w:val="00C71029"/>
    <w:rsid w:val="00C710F7"/>
    <w:rsid w:val="00C71540"/>
    <w:rsid w:val="00C7175D"/>
    <w:rsid w:val="00C71840"/>
    <w:rsid w:val="00C72A6D"/>
    <w:rsid w:val="00C73E10"/>
    <w:rsid w:val="00C74FF7"/>
    <w:rsid w:val="00C7570A"/>
    <w:rsid w:val="00C75B9C"/>
    <w:rsid w:val="00C75DA8"/>
    <w:rsid w:val="00C7606A"/>
    <w:rsid w:val="00C761E7"/>
    <w:rsid w:val="00C76BF2"/>
    <w:rsid w:val="00C77005"/>
    <w:rsid w:val="00C774A6"/>
    <w:rsid w:val="00C801DC"/>
    <w:rsid w:val="00C80C77"/>
    <w:rsid w:val="00C816D1"/>
    <w:rsid w:val="00C82E25"/>
    <w:rsid w:val="00C83345"/>
    <w:rsid w:val="00C83BEB"/>
    <w:rsid w:val="00C84398"/>
    <w:rsid w:val="00C84A85"/>
    <w:rsid w:val="00C84BF9"/>
    <w:rsid w:val="00C84E3B"/>
    <w:rsid w:val="00C854F3"/>
    <w:rsid w:val="00C8599F"/>
    <w:rsid w:val="00C85EA1"/>
    <w:rsid w:val="00C85ECD"/>
    <w:rsid w:val="00C86AE6"/>
    <w:rsid w:val="00C874E1"/>
    <w:rsid w:val="00C87687"/>
    <w:rsid w:val="00C87B38"/>
    <w:rsid w:val="00C87E0C"/>
    <w:rsid w:val="00C902A7"/>
    <w:rsid w:val="00C903FB"/>
    <w:rsid w:val="00C90A2A"/>
    <w:rsid w:val="00C90DCC"/>
    <w:rsid w:val="00C90F66"/>
    <w:rsid w:val="00C91167"/>
    <w:rsid w:val="00C91769"/>
    <w:rsid w:val="00C91A56"/>
    <w:rsid w:val="00C92165"/>
    <w:rsid w:val="00C9281B"/>
    <w:rsid w:val="00C92A5B"/>
    <w:rsid w:val="00C92B11"/>
    <w:rsid w:val="00C93A8B"/>
    <w:rsid w:val="00C93C01"/>
    <w:rsid w:val="00C93FA2"/>
    <w:rsid w:val="00C940AA"/>
    <w:rsid w:val="00C9455E"/>
    <w:rsid w:val="00C94DD6"/>
    <w:rsid w:val="00C9528B"/>
    <w:rsid w:val="00C953CD"/>
    <w:rsid w:val="00C95897"/>
    <w:rsid w:val="00C958B2"/>
    <w:rsid w:val="00C96391"/>
    <w:rsid w:val="00C97D7B"/>
    <w:rsid w:val="00CA18FA"/>
    <w:rsid w:val="00CA2171"/>
    <w:rsid w:val="00CA25F1"/>
    <w:rsid w:val="00CA2BCD"/>
    <w:rsid w:val="00CA2EED"/>
    <w:rsid w:val="00CA33D2"/>
    <w:rsid w:val="00CA3449"/>
    <w:rsid w:val="00CA39EE"/>
    <w:rsid w:val="00CA46B9"/>
    <w:rsid w:val="00CA4A7C"/>
    <w:rsid w:val="00CA5129"/>
    <w:rsid w:val="00CA52E5"/>
    <w:rsid w:val="00CA5B72"/>
    <w:rsid w:val="00CA6901"/>
    <w:rsid w:val="00CA7E2C"/>
    <w:rsid w:val="00CB072C"/>
    <w:rsid w:val="00CB099B"/>
    <w:rsid w:val="00CB09FE"/>
    <w:rsid w:val="00CB133D"/>
    <w:rsid w:val="00CB18AB"/>
    <w:rsid w:val="00CB1D18"/>
    <w:rsid w:val="00CB2157"/>
    <w:rsid w:val="00CB267E"/>
    <w:rsid w:val="00CB2AFB"/>
    <w:rsid w:val="00CB32BD"/>
    <w:rsid w:val="00CB496A"/>
    <w:rsid w:val="00CB5907"/>
    <w:rsid w:val="00CB5DCB"/>
    <w:rsid w:val="00CB5F58"/>
    <w:rsid w:val="00CB6116"/>
    <w:rsid w:val="00CB752D"/>
    <w:rsid w:val="00CB766D"/>
    <w:rsid w:val="00CB7F7E"/>
    <w:rsid w:val="00CC01D8"/>
    <w:rsid w:val="00CC0464"/>
    <w:rsid w:val="00CC0DDE"/>
    <w:rsid w:val="00CC1124"/>
    <w:rsid w:val="00CC127B"/>
    <w:rsid w:val="00CC1564"/>
    <w:rsid w:val="00CC1ADD"/>
    <w:rsid w:val="00CC2297"/>
    <w:rsid w:val="00CC3971"/>
    <w:rsid w:val="00CC5D19"/>
    <w:rsid w:val="00CC605F"/>
    <w:rsid w:val="00CC6235"/>
    <w:rsid w:val="00CC6C53"/>
    <w:rsid w:val="00CC6DDB"/>
    <w:rsid w:val="00CC6E7F"/>
    <w:rsid w:val="00CC7274"/>
    <w:rsid w:val="00CC73BC"/>
    <w:rsid w:val="00CD0256"/>
    <w:rsid w:val="00CD1DE7"/>
    <w:rsid w:val="00CD2A95"/>
    <w:rsid w:val="00CD2BA4"/>
    <w:rsid w:val="00CD2E0C"/>
    <w:rsid w:val="00CD2FDD"/>
    <w:rsid w:val="00CD3A73"/>
    <w:rsid w:val="00CD4109"/>
    <w:rsid w:val="00CD418E"/>
    <w:rsid w:val="00CD43C3"/>
    <w:rsid w:val="00CD4763"/>
    <w:rsid w:val="00CD4915"/>
    <w:rsid w:val="00CD49D2"/>
    <w:rsid w:val="00CD4B8C"/>
    <w:rsid w:val="00CD4C6C"/>
    <w:rsid w:val="00CD511D"/>
    <w:rsid w:val="00CD57B4"/>
    <w:rsid w:val="00CD63F2"/>
    <w:rsid w:val="00CD73BC"/>
    <w:rsid w:val="00CD7B4C"/>
    <w:rsid w:val="00CD7E2A"/>
    <w:rsid w:val="00CE05B4"/>
    <w:rsid w:val="00CE0A2F"/>
    <w:rsid w:val="00CE213C"/>
    <w:rsid w:val="00CE2799"/>
    <w:rsid w:val="00CE347A"/>
    <w:rsid w:val="00CE3601"/>
    <w:rsid w:val="00CE3689"/>
    <w:rsid w:val="00CE3826"/>
    <w:rsid w:val="00CE4071"/>
    <w:rsid w:val="00CE460C"/>
    <w:rsid w:val="00CE4AF4"/>
    <w:rsid w:val="00CE4D4F"/>
    <w:rsid w:val="00CE4E23"/>
    <w:rsid w:val="00CE4F25"/>
    <w:rsid w:val="00CE5048"/>
    <w:rsid w:val="00CE51BB"/>
    <w:rsid w:val="00CE574A"/>
    <w:rsid w:val="00CE5A9D"/>
    <w:rsid w:val="00CE5CF3"/>
    <w:rsid w:val="00CE6D90"/>
    <w:rsid w:val="00CE776F"/>
    <w:rsid w:val="00CE7832"/>
    <w:rsid w:val="00CF00EE"/>
    <w:rsid w:val="00CF0CDB"/>
    <w:rsid w:val="00CF109B"/>
    <w:rsid w:val="00CF1159"/>
    <w:rsid w:val="00CF12C0"/>
    <w:rsid w:val="00CF1663"/>
    <w:rsid w:val="00CF182B"/>
    <w:rsid w:val="00CF29C5"/>
    <w:rsid w:val="00CF2C0D"/>
    <w:rsid w:val="00CF2CCD"/>
    <w:rsid w:val="00CF3A4B"/>
    <w:rsid w:val="00CF4076"/>
    <w:rsid w:val="00CF42E2"/>
    <w:rsid w:val="00CF476C"/>
    <w:rsid w:val="00CF4A15"/>
    <w:rsid w:val="00CF4B57"/>
    <w:rsid w:val="00CF5163"/>
    <w:rsid w:val="00CF5395"/>
    <w:rsid w:val="00CF54B8"/>
    <w:rsid w:val="00CF55F6"/>
    <w:rsid w:val="00CF59CC"/>
    <w:rsid w:val="00CF7004"/>
    <w:rsid w:val="00CF7094"/>
    <w:rsid w:val="00CF709F"/>
    <w:rsid w:val="00CF7EE0"/>
    <w:rsid w:val="00D00DCE"/>
    <w:rsid w:val="00D014E6"/>
    <w:rsid w:val="00D02788"/>
    <w:rsid w:val="00D02BD7"/>
    <w:rsid w:val="00D041F5"/>
    <w:rsid w:val="00D0465A"/>
    <w:rsid w:val="00D04678"/>
    <w:rsid w:val="00D0479B"/>
    <w:rsid w:val="00D056B5"/>
    <w:rsid w:val="00D05A73"/>
    <w:rsid w:val="00D07622"/>
    <w:rsid w:val="00D07F87"/>
    <w:rsid w:val="00D109C5"/>
    <w:rsid w:val="00D10C3D"/>
    <w:rsid w:val="00D111D0"/>
    <w:rsid w:val="00D112FF"/>
    <w:rsid w:val="00D11E0C"/>
    <w:rsid w:val="00D123B8"/>
    <w:rsid w:val="00D14A22"/>
    <w:rsid w:val="00D1544C"/>
    <w:rsid w:val="00D15657"/>
    <w:rsid w:val="00D15B15"/>
    <w:rsid w:val="00D15B1D"/>
    <w:rsid w:val="00D15BF0"/>
    <w:rsid w:val="00D163E9"/>
    <w:rsid w:val="00D164AE"/>
    <w:rsid w:val="00D165E1"/>
    <w:rsid w:val="00D169B0"/>
    <w:rsid w:val="00D16A2C"/>
    <w:rsid w:val="00D16B0D"/>
    <w:rsid w:val="00D218C5"/>
    <w:rsid w:val="00D219AF"/>
    <w:rsid w:val="00D219EF"/>
    <w:rsid w:val="00D22088"/>
    <w:rsid w:val="00D229C4"/>
    <w:rsid w:val="00D22FA8"/>
    <w:rsid w:val="00D24180"/>
    <w:rsid w:val="00D24909"/>
    <w:rsid w:val="00D24BF7"/>
    <w:rsid w:val="00D26CFB"/>
    <w:rsid w:val="00D2715A"/>
    <w:rsid w:val="00D2734D"/>
    <w:rsid w:val="00D300E6"/>
    <w:rsid w:val="00D303FF"/>
    <w:rsid w:val="00D3087E"/>
    <w:rsid w:val="00D30C7E"/>
    <w:rsid w:val="00D30E6A"/>
    <w:rsid w:val="00D318D0"/>
    <w:rsid w:val="00D31912"/>
    <w:rsid w:val="00D321E1"/>
    <w:rsid w:val="00D3231A"/>
    <w:rsid w:val="00D326E1"/>
    <w:rsid w:val="00D327C3"/>
    <w:rsid w:val="00D328EB"/>
    <w:rsid w:val="00D32D54"/>
    <w:rsid w:val="00D338D5"/>
    <w:rsid w:val="00D33A35"/>
    <w:rsid w:val="00D3403C"/>
    <w:rsid w:val="00D3406C"/>
    <w:rsid w:val="00D352B1"/>
    <w:rsid w:val="00D356D9"/>
    <w:rsid w:val="00D35C8F"/>
    <w:rsid w:val="00D36242"/>
    <w:rsid w:val="00D364DF"/>
    <w:rsid w:val="00D36A16"/>
    <w:rsid w:val="00D37EF6"/>
    <w:rsid w:val="00D42B1D"/>
    <w:rsid w:val="00D42EE8"/>
    <w:rsid w:val="00D43383"/>
    <w:rsid w:val="00D43B72"/>
    <w:rsid w:val="00D43BA5"/>
    <w:rsid w:val="00D44FB1"/>
    <w:rsid w:val="00D45F2E"/>
    <w:rsid w:val="00D465E6"/>
    <w:rsid w:val="00D4710D"/>
    <w:rsid w:val="00D50397"/>
    <w:rsid w:val="00D506EE"/>
    <w:rsid w:val="00D50898"/>
    <w:rsid w:val="00D5133C"/>
    <w:rsid w:val="00D516A0"/>
    <w:rsid w:val="00D520D2"/>
    <w:rsid w:val="00D532E2"/>
    <w:rsid w:val="00D53469"/>
    <w:rsid w:val="00D53D44"/>
    <w:rsid w:val="00D5430B"/>
    <w:rsid w:val="00D5451C"/>
    <w:rsid w:val="00D54AF3"/>
    <w:rsid w:val="00D54B33"/>
    <w:rsid w:val="00D56148"/>
    <w:rsid w:val="00D56156"/>
    <w:rsid w:val="00D56AE1"/>
    <w:rsid w:val="00D56D99"/>
    <w:rsid w:val="00D56E2E"/>
    <w:rsid w:val="00D572B1"/>
    <w:rsid w:val="00D57514"/>
    <w:rsid w:val="00D5751B"/>
    <w:rsid w:val="00D57CD5"/>
    <w:rsid w:val="00D60225"/>
    <w:rsid w:val="00D60CFE"/>
    <w:rsid w:val="00D61FC7"/>
    <w:rsid w:val="00D624D1"/>
    <w:rsid w:val="00D62804"/>
    <w:rsid w:val="00D63103"/>
    <w:rsid w:val="00D63AF9"/>
    <w:rsid w:val="00D642B0"/>
    <w:rsid w:val="00D65D79"/>
    <w:rsid w:val="00D66BB6"/>
    <w:rsid w:val="00D67752"/>
    <w:rsid w:val="00D678E4"/>
    <w:rsid w:val="00D70630"/>
    <w:rsid w:val="00D710AE"/>
    <w:rsid w:val="00D710F8"/>
    <w:rsid w:val="00D715E3"/>
    <w:rsid w:val="00D71B5E"/>
    <w:rsid w:val="00D742C8"/>
    <w:rsid w:val="00D74B36"/>
    <w:rsid w:val="00D76B97"/>
    <w:rsid w:val="00D770DD"/>
    <w:rsid w:val="00D77A28"/>
    <w:rsid w:val="00D77BA1"/>
    <w:rsid w:val="00D8047D"/>
    <w:rsid w:val="00D80BAF"/>
    <w:rsid w:val="00D80CC8"/>
    <w:rsid w:val="00D80DEB"/>
    <w:rsid w:val="00D813D3"/>
    <w:rsid w:val="00D81F17"/>
    <w:rsid w:val="00D8260F"/>
    <w:rsid w:val="00D82888"/>
    <w:rsid w:val="00D82EB1"/>
    <w:rsid w:val="00D849B6"/>
    <w:rsid w:val="00D857D7"/>
    <w:rsid w:val="00D85C7A"/>
    <w:rsid w:val="00D86E30"/>
    <w:rsid w:val="00D8711F"/>
    <w:rsid w:val="00D878DE"/>
    <w:rsid w:val="00D87EA3"/>
    <w:rsid w:val="00D900CD"/>
    <w:rsid w:val="00D90239"/>
    <w:rsid w:val="00D90241"/>
    <w:rsid w:val="00D9025D"/>
    <w:rsid w:val="00D903C0"/>
    <w:rsid w:val="00D91033"/>
    <w:rsid w:val="00D911EE"/>
    <w:rsid w:val="00D917CE"/>
    <w:rsid w:val="00D91BBC"/>
    <w:rsid w:val="00D92188"/>
    <w:rsid w:val="00D93547"/>
    <w:rsid w:val="00D935AC"/>
    <w:rsid w:val="00D9361D"/>
    <w:rsid w:val="00D95CF7"/>
    <w:rsid w:val="00D96133"/>
    <w:rsid w:val="00D961D0"/>
    <w:rsid w:val="00D9723A"/>
    <w:rsid w:val="00D9787F"/>
    <w:rsid w:val="00D97CE3"/>
    <w:rsid w:val="00DA01C8"/>
    <w:rsid w:val="00DA0269"/>
    <w:rsid w:val="00DA0A27"/>
    <w:rsid w:val="00DA2131"/>
    <w:rsid w:val="00DA23D5"/>
    <w:rsid w:val="00DA2492"/>
    <w:rsid w:val="00DA2799"/>
    <w:rsid w:val="00DA3AF0"/>
    <w:rsid w:val="00DA46BD"/>
    <w:rsid w:val="00DA47DA"/>
    <w:rsid w:val="00DA498E"/>
    <w:rsid w:val="00DA4D3D"/>
    <w:rsid w:val="00DA4DEE"/>
    <w:rsid w:val="00DA523D"/>
    <w:rsid w:val="00DA68B1"/>
    <w:rsid w:val="00DA69F8"/>
    <w:rsid w:val="00DA7035"/>
    <w:rsid w:val="00DA718C"/>
    <w:rsid w:val="00DA73D2"/>
    <w:rsid w:val="00DA7AB2"/>
    <w:rsid w:val="00DA7CC2"/>
    <w:rsid w:val="00DA7CD7"/>
    <w:rsid w:val="00DA7D7A"/>
    <w:rsid w:val="00DA7E02"/>
    <w:rsid w:val="00DB1D3A"/>
    <w:rsid w:val="00DB239D"/>
    <w:rsid w:val="00DB32F1"/>
    <w:rsid w:val="00DB3378"/>
    <w:rsid w:val="00DB46D0"/>
    <w:rsid w:val="00DB5E0D"/>
    <w:rsid w:val="00DB5F49"/>
    <w:rsid w:val="00DB64D1"/>
    <w:rsid w:val="00DB6DB0"/>
    <w:rsid w:val="00DB71B5"/>
    <w:rsid w:val="00DB7606"/>
    <w:rsid w:val="00DC06E1"/>
    <w:rsid w:val="00DC0AA9"/>
    <w:rsid w:val="00DC0C35"/>
    <w:rsid w:val="00DC13E3"/>
    <w:rsid w:val="00DC15BA"/>
    <w:rsid w:val="00DC1883"/>
    <w:rsid w:val="00DC1D47"/>
    <w:rsid w:val="00DC20D5"/>
    <w:rsid w:val="00DC3655"/>
    <w:rsid w:val="00DC3674"/>
    <w:rsid w:val="00DC4FA7"/>
    <w:rsid w:val="00DC558C"/>
    <w:rsid w:val="00DC5DF1"/>
    <w:rsid w:val="00DC6755"/>
    <w:rsid w:val="00DD0AD2"/>
    <w:rsid w:val="00DD113C"/>
    <w:rsid w:val="00DD11D3"/>
    <w:rsid w:val="00DD21BB"/>
    <w:rsid w:val="00DD22D1"/>
    <w:rsid w:val="00DD38B8"/>
    <w:rsid w:val="00DD3D34"/>
    <w:rsid w:val="00DD5C1B"/>
    <w:rsid w:val="00DD6449"/>
    <w:rsid w:val="00DD6D65"/>
    <w:rsid w:val="00DD7847"/>
    <w:rsid w:val="00DE024D"/>
    <w:rsid w:val="00DE083E"/>
    <w:rsid w:val="00DE108E"/>
    <w:rsid w:val="00DE116E"/>
    <w:rsid w:val="00DE15EB"/>
    <w:rsid w:val="00DE299B"/>
    <w:rsid w:val="00DE2C96"/>
    <w:rsid w:val="00DE2FE5"/>
    <w:rsid w:val="00DE34F8"/>
    <w:rsid w:val="00DE3D34"/>
    <w:rsid w:val="00DE4420"/>
    <w:rsid w:val="00DE673A"/>
    <w:rsid w:val="00DE790F"/>
    <w:rsid w:val="00DF0153"/>
    <w:rsid w:val="00DF14AA"/>
    <w:rsid w:val="00DF2099"/>
    <w:rsid w:val="00DF2187"/>
    <w:rsid w:val="00DF2BD1"/>
    <w:rsid w:val="00DF2E8B"/>
    <w:rsid w:val="00DF334F"/>
    <w:rsid w:val="00DF3877"/>
    <w:rsid w:val="00DF3A1C"/>
    <w:rsid w:val="00DF3B05"/>
    <w:rsid w:val="00DF3E84"/>
    <w:rsid w:val="00DF4E14"/>
    <w:rsid w:val="00DF59E5"/>
    <w:rsid w:val="00DF5AC1"/>
    <w:rsid w:val="00DF75D0"/>
    <w:rsid w:val="00E000AD"/>
    <w:rsid w:val="00E0011A"/>
    <w:rsid w:val="00E004D5"/>
    <w:rsid w:val="00E0053F"/>
    <w:rsid w:val="00E00E86"/>
    <w:rsid w:val="00E0168F"/>
    <w:rsid w:val="00E019D0"/>
    <w:rsid w:val="00E0209A"/>
    <w:rsid w:val="00E025A3"/>
    <w:rsid w:val="00E02945"/>
    <w:rsid w:val="00E03675"/>
    <w:rsid w:val="00E03AB6"/>
    <w:rsid w:val="00E0425E"/>
    <w:rsid w:val="00E042BC"/>
    <w:rsid w:val="00E0477D"/>
    <w:rsid w:val="00E0491E"/>
    <w:rsid w:val="00E05185"/>
    <w:rsid w:val="00E06440"/>
    <w:rsid w:val="00E06753"/>
    <w:rsid w:val="00E07A7F"/>
    <w:rsid w:val="00E107C0"/>
    <w:rsid w:val="00E1085C"/>
    <w:rsid w:val="00E10D90"/>
    <w:rsid w:val="00E12081"/>
    <w:rsid w:val="00E144D1"/>
    <w:rsid w:val="00E145D4"/>
    <w:rsid w:val="00E149F6"/>
    <w:rsid w:val="00E14A04"/>
    <w:rsid w:val="00E14E79"/>
    <w:rsid w:val="00E15724"/>
    <w:rsid w:val="00E16981"/>
    <w:rsid w:val="00E17D97"/>
    <w:rsid w:val="00E214B4"/>
    <w:rsid w:val="00E217FE"/>
    <w:rsid w:val="00E21974"/>
    <w:rsid w:val="00E21A42"/>
    <w:rsid w:val="00E21F97"/>
    <w:rsid w:val="00E22227"/>
    <w:rsid w:val="00E224DD"/>
    <w:rsid w:val="00E22B07"/>
    <w:rsid w:val="00E235F7"/>
    <w:rsid w:val="00E2366C"/>
    <w:rsid w:val="00E23D70"/>
    <w:rsid w:val="00E23DAD"/>
    <w:rsid w:val="00E24723"/>
    <w:rsid w:val="00E24961"/>
    <w:rsid w:val="00E255EC"/>
    <w:rsid w:val="00E25F23"/>
    <w:rsid w:val="00E26371"/>
    <w:rsid w:val="00E263DF"/>
    <w:rsid w:val="00E26718"/>
    <w:rsid w:val="00E27C4B"/>
    <w:rsid w:val="00E27F22"/>
    <w:rsid w:val="00E27F9C"/>
    <w:rsid w:val="00E30509"/>
    <w:rsid w:val="00E31373"/>
    <w:rsid w:val="00E327C1"/>
    <w:rsid w:val="00E33210"/>
    <w:rsid w:val="00E33601"/>
    <w:rsid w:val="00E338AC"/>
    <w:rsid w:val="00E343DC"/>
    <w:rsid w:val="00E359D4"/>
    <w:rsid w:val="00E35BF5"/>
    <w:rsid w:val="00E36071"/>
    <w:rsid w:val="00E3616C"/>
    <w:rsid w:val="00E36D8E"/>
    <w:rsid w:val="00E373DD"/>
    <w:rsid w:val="00E37611"/>
    <w:rsid w:val="00E3794E"/>
    <w:rsid w:val="00E417FA"/>
    <w:rsid w:val="00E418CD"/>
    <w:rsid w:val="00E429E2"/>
    <w:rsid w:val="00E43A6F"/>
    <w:rsid w:val="00E44224"/>
    <w:rsid w:val="00E450A2"/>
    <w:rsid w:val="00E4560C"/>
    <w:rsid w:val="00E458FD"/>
    <w:rsid w:val="00E45A90"/>
    <w:rsid w:val="00E46387"/>
    <w:rsid w:val="00E469FB"/>
    <w:rsid w:val="00E47A91"/>
    <w:rsid w:val="00E47B1B"/>
    <w:rsid w:val="00E50529"/>
    <w:rsid w:val="00E51211"/>
    <w:rsid w:val="00E5155C"/>
    <w:rsid w:val="00E515ED"/>
    <w:rsid w:val="00E52031"/>
    <w:rsid w:val="00E5258E"/>
    <w:rsid w:val="00E526E9"/>
    <w:rsid w:val="00E52AF4"/>
    <w:rsid w:val="00E5302C"/>
    <w:rsid w:val="00E5384F"/>
    <w:rsid w:val="00E53AEA"/>
    <w:rsid w:val="00E5415B"/>
    <w:rsid w:val="00E546B0"/>
    <w:rsid w:val="00E547B8"/>
    <w:rsid w:val="00E5558F"/>
    <w:rsid w:val="00E558C3"/>
    <w:rsid w:val="00E56A51"/>
    <w:rsid w:val="00E56D0E"/>
    <w:rsid w:val="00E57524"/>
    <w:rsid w:val="00E578C5"/>
    <w:rsid w:val="00E57DB1"/>
    <w:rsid w:val="00E57F61"/>
    <w:rsid w:val="00E60267"/>
    <w:rsid w:val="00E61938"/>
    <w:rsid w:val="00E61975"/>
    <w:rsid w:val="00E619B2"/>
    <w:rsid w:val="00E61B78"/>
    <w:rsid w:val="00E6239B"/>
    <w:rsid w:val="00E638F8"/>
    <w:rsid w:val="00E63B39"/>
    <w:rsid w:val="00E6463F"/>
    <w:rsid w:val="00E660F7"/>
    <w:rsid w:val="00E66684"/>
    <w:rsid w:val="00E669A6"/>
    <w:rsid w:val="00E66C82"/>
    <w:rsid w:val="00E67D6B"/>
    <w:rsid w:val="00E70014"/>
    <w:rsid w:val="00E70424"/>
    <w:rsid w:val="00E709A5"/>
    <w:rsid w:val="00E71726"/>
    <w:rsid w:val="00E7236C"/>
    <w:rsid w:val="00E72736"/>
    <w:rsid w:val="00E72D58"/>
    <w:rsid w:val="00E72E64"/>
    <w:rsid w:val="00E73182"/>
    <w:rsid w:val="00E740E7"/>
    <w:rsid w:val="00E75B70"/>
    <w:rsid w:val="00E75B9B"/>
    <w:rsid w:val="00E75C8D"/>
    <w:rsid w:val="00E76B52"/>
    <w:rsid w:val="00E77077"/>
    <w:rsid w:val="00E77619"/>
    <w:rsid w:val="00E7777F"/>
    <w:rsid w:val="00E7790E"/>
    <w:rsid w:val="00E8045D"/>
    <w:rsid w:val="00E82495"/>
    <w:rsid w:val="00E82BA1"/>
    <w:rsid w:val="00E84315"/>
    <w:rsid w:val="00E84D45"/>
    <w:rsid w:val="00E85186"/>
    <w:rsid w:val="00E86228"/>
    <w:rsid w:val="00E86BF0"/>
    <w:rsid w:val="00E86CCE"/>
    <w:rsid w:val="00E87839"/>
    <w:rsid w:val="00E87D4E"/>
    <w:rsid w:val="00E87F38"/>
    <w:rsid w:val="00E87FFE"/>
    <w:rsid w:val="00E907CB"/>
    <w:rsid w:val="00E90937"/>
    <w:rsid w:val="00E90D9E"/>
    <w:rsid w:val="00E9109D"/>
    <w:rsid w:val="00E91863"/>
    <w:rsid w:val="00E9187D"/>
    <w:rsid w:val="00E93025"/>
    <w:rsid w:val="00E94252"/>
    <w:rsid w:val="00E94437"/>
    <w:rsid w:val="00E94FB6"/>
    <w:rsid w:val="00E96319"/>
    <w:rsid w:val="00E967B2"/>
    <w:rsid w:val="00E97EEF"/>
    <w:rsid w:val="00EA2B3C"/>
    <w:rsid w:val="00EA31C1"/>
    <w:rsid w:val="00EA3B15"/>
    <w:rsid w:val="00EA3D1D"/>
    <w:rsid w:val="00EA43AA"/>
    <w:rsid w:val="00EA4AD7"/>
    <w:rsid w:val="00EA5C7C"/>
    <w:rsid w:val="00EA669E"/>
    <w:rsid w:val="00EA6F37"/>
    <w:rsid w:val="00EA6F8F"/>
    <w:rsid w:val="00EA78FF"/>
    <w:rsid w:val="00EA7DF2"/>
    <w:rsid w:val="00EB0025"/>
    <w:rsid w:val="00EB01DC"/>
    <w:rsid w:val="00EB0709"/>
    <w:rsid w:val="00EB0D76"/>
    <w:rsid w:val="00EB39BE"/>
    <w:rsid w:val="00EB39EC"/>
    <w:rsid w:val="00EB39FD"/>
    <w:rsid w:val="00EB3A56"/>
    <w:rsid w:val="00EB5CD5"/>
    <w:rsid w:val="00EB64D2"/>
    <w:rsid w:val="00EB65E7"/>
    <w:rsid w:val="00EB68E5"/>
    <w:rsid w:val="00EB707C"/>
    <w:rsid w:val="00EB7397"/>
    <w:rsid w:val="00EB760F"/>
    <w:rsid w:val="00EB78C7"/>
    <w:rsid w:val="00EC088B"/>
    <w:rsid w:val="00EC0916"/>
    <w:rsid w:val="00EC0E70"/>
    <w:rsid w:val="00EC16E7"/>
    <w:rsid w:val="00EC1DF3"/>
    <w:rsid w:val="00EC3175"/>
    <w:rsid w:val="00EC3913"/>
    <w:rsid w:val="00EC4B61"/>
    <w:rsid w:val="00EC51A0"/>
    <w:rsid w:val="00EC5454"/>
    <w:rsid w:val="00EC6A1A"/>
    <w:rsid w:val="00ED00AB"/>
    <w:rsid w:val="00ED039F"/>
    <w:rsid w:val="00ED056D"/>
    <w:rsid w:val="00ED16B3"/>
    <w:rsid w:val="00ED21B4"/>
    <w:rsid w:val="00ED2C66"/>
    <w:rsid w:val="00ED3220"/>
    <w:rsid w:val="00ED3244"/>
    <w:rsid w:val="00ED3296"/>
    <w:rsid w:val="00ED48F8"/>
    <w:rsid w:val="00ED4E57"/>
    <w:rsid w:val="00ED55E3"/>
    <w:rsid w:val="00ED568E"/>
    <w:rsid w:val="00ED5D1D"/>
    <w:rsid w:val="00ED5E23"/>
    <w:rsid w:val="00ED5E48"/>
    <w:rsid w:val="00ED5FDF"/>
    <w:rsid w:val="00ED610C"/>
    <w:rsid w:val="00ED675F"/>
    <w:rsid w:val="00ED6F78"/>
    <w:rsid w:val="00ED7F9E"/>
    <w:rsid w:val="00EE001E"/>
    <w:rsid w:val="00EE0607"/>
    <w:rsid w:val="00EE19BD"/>
    <w:rsid w:val="00EE19F9"/>
    <w:rsid w:val="00EE1F13"/>
    <w:rsid w:val="00EE29D5"/>
    <w:rsid w:val="00EE2BD7"/>
    <w:rsid w:val="00EE4829"/>
    <w:rsid w:val="00EE498E"/>
    <w:rsid w:val="00EE597C"/>
    <w:rsid w:val="00EE5E5D"/>
    <w:rsid w:val="00EE612C"/>
    <w:rsid w:val="00EE629D"/>
    <w:rsid w:val="00EE6AC7"/>
    <w:rsid w:val="00EE6C3B"/>
    <w:rsid w:val="00EE7FA7"/>
    <w:rsid w:val="00EF0FA9"/>
    <w:rsid w:val="00EF1F9F"/>
    <w:rsid w:val="00EF23FB"/>
    <w:rsid w:val="00EF273F"/>
    <w:rsid w:val="00EF2A48"/>
    <w:rsid w:val="00EF3039"/>
    <w:rsid w:val="00EF3CCB"/>
    <w:rsid w:val="00EF53F3"/>
    <w:rsid w:val="00EF5413"/>
    <w:rsid w:val="00EF57F4"/>
    <w:rsid w:val="00EF625C"/>
    <w:rsid w:val="00F00638"/>
    <w:rsid w:val="00F010FE"/>
    <w:rsid w:val="00F01AE4"/>
    <w:rsid w:val="00F01B0F"/>
    <w:rsid w:val="00F01C1A"/>
    <w:rsid w:val="00F01C3F"/>
    <w:rsid w:val="00F024F5"/>
    <w:rsid w:val="00F02720"/>
    <w:rsid w:val="00F02AD2"/>
    <w:rsid w:val="00F02CEE"/>
    <w:rsid w:val="00F02D09"/>
    <w:rsid w:val="00F03360"/>
    <w:rsid w:val="00F039E2"/>
    <w:rsid w:val="00F04255"/>
    <w:rsid w:val="00F042B4"/>
    <w:rsid w:val="00F0452C"/>
    <w:rsid w:val="00F04CC1"/>
    <w:rsid w:val="00F04DE0"/>
    <w:rsid w:val="00F056A1"/>
    <w:rsid w:val="00F05B99"/>
    <w:rsid w:val="00F05D09"/>
    <w:rsid w:val="00F06C12"/>
    <w:rsid w:val="00F06DA3"/>
    <w:rsid w:val="00F06E63"/>
    <w:rsid w:val="00F07CD2"/>
    <w:rsid w:val="00F10373"/>
    <w:rsid w:val="00F10A08"/>
    <w:rsid w:val="00F10F23"/>
    <w:rsid w:val="00F110F8"/>
    <w:rsid w:val="00F1122E"/>
    <w:rsid w:val="00F114A1"/>
    <w:rsid w:val="00F11D5A"/>
    <w:rsid w:val="00F1215F"/>
    <w:rsid w:val="00F122DF"/>
    <w:rsid w:val="00F130F8"/>
    <w:rsid w:val="00F13379"/>
    <w:rsid w:val="00F13557"/>
    <w:rsid w:val="00F139E7"/>
    <w:rsid w:val="00F13DBD"/>
    <w:rsid w:val="00F14706"/>
    <w:rsid w:val="00F1705C"/>
    <w:rsid w:val="00F1719B"/>
    <w:rsid w:val="00F20FE5"/>
    <w:rsid w:val="00F21558"/>
    <w:rsid w:val="00F2188D"/>
    <w:rsid w:val="00F21A28"/>
    <w:rsid w:val="00F22B19"/>
    <w:rsid w:val="00F233EB"/>
    <w:rsid w:val="00F244FE"/>
    <w:rsid w:val="00F246AA"/>
    <w:rsid w:val="00F24A80"/>
    <w:rsid w:val="00F25283"/>
    <w:rsid w:val="00F259D4"/>
    <w:rsid w:val="00F25A5B"/>
    <w:rsid w:val="00F26955"/>
    <w:rsid w:val="00F26BED"/>
    <w:rsid w:val="00F274B4"/>
    <w:rsid w:val="00F27D0E"/>
    <w:rsid w:val="00F30102"/>
    <w:rsid w:val="00F309F7"/>
    <w:rsid w:val="00F30CA2"/>
    <w:rsid w:val="00F30F50"/>
    <w:rsid w:val="00F31731"/>
    <w:rsid w:val="00F31EC2"/>
    <w:rsid w:val="00F3210F"/>
    <w:rsid w:val="00F32503"/>
    <w:rsid w:val="00F327B8"/>
    <w:rsid w:val="00F32880"/>
    <w:rsid w:val="00F32E7F"/>
    <w:rsid w:val="00F33D7C"/>
    <w:rsid w:val="00F34172"/>
    <w:rsid w:val="00F34547"/>
    <w:rsid w:val="00F34C92"/>
    <w:rsid w:val="00F355D4"/>
    <w:rsid w:val="00F35CCD"/>
    <w:rsid w:val="00F360EE"/>
    <w:rsid w:val="00F361E8"/>
    <w:rsid w:val="00F36EC8"/>
    <w:rsid w:val="00F3713A"/>
    <w:rsid w:val="00F3719B"/>
    <w:rsid w:val="00F37427"/>
    <w:rsid w:val="00F3770F"/>
    <w:rsid w:val="00F378DF"/>
    <w:rsid w:val="00F37AE7"/>
    <w:rsid w:val="00F4085A"/>
    <w:rsid w:val="00F41841"/>
    <w:rsid w:val="00F431B0"/>
    <w:rsid w:val="00F43200"/>
    <w:rsid w:val="00F43EB0"/>
    <w:rsid w:val="00F43FC9"/>
    <w:rsid w:val="00F44607"/>
    <w:rsid w:val="00F454F3"/>
    <w:rsid w:val="00F45BE0"/>
    <w:rsid w:val="00F45FD0"/>
    <w:rsid w:val="00F46639"/>
    <w:rsid w:val="00F46866"/>
    <w:rsid w:val="00F46AE3"/>
    <w:rsid w:val="00F472E4"/>
    <w:rsid w:val="00F473E4"/>
    <w:rsid w:val="00F47C30"/>
    <w:rsid w:val="00F50802"/>
    <w:rsid w:val="00F5114F"/>
    <w:rsid w:val="00F52058"/>
    <w:rsid w:val="00F526A9"/>
    <w:rsid w:val="00F529A1"/>
    <w:rsid w:val="00F52CFE"/>
    <w:rsid w:val="00F53AB2"/>
    <w:rsid w:val="00F53DE5"/>
    <w:rsid w:val="00F5455E"/>
    <w:rsid w:val="00F5519F"/>
    <w:rsid w:val="00F56A63"/>
    <w:rsid w:val="00F57357"/>
    <w:rsid w:val="00F577DA"/>
    <w:rsid w:val="00F57DC2"/>
    <w:rsid w:val="00F57F72"/>
    <w:rsid w:val="00F60270"/>
    <w:rsid w:val="00F60920"/>
    <w:rsid w:val="00F618E0"/>
    <w:rsid w:val="00F619AD"/>
    <w:rsid w:val="00F61A21"/>
    <w:rsid w:val="00F61D61"/>
    <w:rsid w:val="00F62C63"/>
    <w:rsid w:val="00F636B7"/>
    <w:rsid w:val="00F63C24"/>
    <w:rsid w:val="00F646E2"/>
    <w:rsid w:val="00F649BB"/>
    <w:rsid w:val="00F64CEB"/>
    <w:rsid w:val="00F659E2"/>
    <w:rsid w:val="00F6658D"/>
    <w:rsid w:val="00F66BD2"/>
    <w:rsid w:val="00F67266"/>
    <w:rsid w:val="00F673E7"/>
    <w:rsid w:val="00F675D4"/>
    <w:rsid w:val="00F67F74"/>
    <w:rsid w:val="00F71498"/>
    <w:rsid w:val="00F71753"/>
    <w:rsid w:val="00F72678"/>
    <w:rsid w:val="00F726F7"/>
    <w:rsid w:val="00F74070"/>
    <w:rsid w:val="00F7474F"/>
    <w:rsid w:val="00F753AE"/>
    <w:rsid w:val="00F75E24"/>
    <w:rsid w:val="00F75FF9"/>
    <w:rsid w:val="00F76674"/>
    <w:rsid w:val="00F76A41"/>
    <w:rsid w:val="00F76DCF"/>
    <w:rsid w:val="00F77693"/>
    <w:rsid w:val="00F77F6F"/>
    <w:rsid w:val="00F80124"/>
    <w:rsid w:val="00F80222"/>
    <w:rsid w:val="00F814B0"/>
    <w:rsid w:val="00F81572"/>
    <w:rsid w:val="00F81CBD"/>
    <w:rsid w:val="00F81D9C"/>
    <w:rsid w:val="00F821F7"/>
    <w:rsid w:val="00F8221A"/>
    <w:rsid w:val="00F82936"/>
    <w:rsid w:val="00F82BFE"/>
    <w:rsid w:val="00F82DDA"/>
    <w:rsid w:val="00F8590E"/>
    <w:rsid w:val="00F85E07"/>
    <w:rsid w:val="00F86282"/>
    <w:rsid w:val="00F862BF"/>
    <w:rsid w:val="00F86930"/>
    <w:rsid w:val="00F87718"/>
    <w:rsid w:val="00F87927"/>
    <w:rsid w:val="00F909E2"/>
    <w:rsid w:val="00F91B4A"/>
    <w:rsid w:val="00F91D8F"/>
    <w:rsid w:val="00F91E94"/>
    <w:rsid w:val="00F91F61"/>
    <w:rsid w:val="00F92579"/>
    <w:rsid w:val="00F92D80"/>
    <w:rsid w:val="00F936BD"/>
    <w:rsid w:val="00F939CD"/>
    <w:rsid w:val="00F93B3B"/>
    <w:rsid w:val="00F93C0C"/>
    <w:rsid w:val="00F94EBD"/>
    <w:rsid w:val="00F9526F"/>
    <w:rsid w:val="00F96635"/>
    <w:rsid w:val="00F96E38"/>
    <w:rsid w:val="00F96E82"/>
    <w:rsid w:val="00FA01BD"/>
    <w:rsid w:val="00FA02FE"/>
    <w:rsid w:val="00FA03BB"/>
    <w:rsid w:val="00FA1BC1"/>
    <w:rsid w:val="00FA1C93"/>
    <w:rsid w:val="00FA200C"/>
    <w:rsid w:val="00FA344B"/>
    <w:rsid w:val="00FA359D"/>
    <w:rsid w:val="00FA3B91"/>
    <w:rsid w:val="00FA42F7"/>
    <w:rsid w:val="00FA466C"/>
    <w:rsid w:val="00FA4B5F"/>
    <w:rsid w:val="00FA5CDC"/>
    <w:rsid w:val="00FA5D6E"/>
    <w:rsid w:val="00FA78E2"/>
    <w:rsid w:val="00FA7BD2"/>
    <w:rsid w:val="00FA7D85"/>
    <w:rsid w:val="00FA7FFC"/>
    <w:rsid w:val="00FB0604"/>
    <w:rsid w:val="00FB07A4"/>
    <w:rsid w:val="00FB18FD"/>
    <w:rsid w:val="00FB25CD"/>
    <w:rsid w:val="00FB266A"/>
    <w:rsid w:val="00FB2719"/>
    <w:rsid w:val="00FB3341"/>
    <w:rsid w:val="00FB3459"/>
    <w:rsid w:val="00FB34EA"/>
    <w:rsid w:val="00FB3897"/>
    <w:rsid w:val="00FB38AC"/>
    <w:rsid w:val="00FB3B6C"/>
    <w:rsid w:val="00FB3DEF"/>
    <w:rsid w:val="00FB4A90"/>
    <w:rsid w:val="00FB4F69"/>
    <w:rsid w:val="00FB5253"/>
    <w:rsid w:val="00FB588C"/>
    <w:rsid w:val="00FB5FDC"/>
    <w:rsid w:val="00FB5FF9"/>
    <w:rsid w:val="00FB640E"/>
    <w:rsid w:val="00FB6D24"/>
    <w:rsid w:val="00FB6F5E"/>
    <w:rsid w:val="00FB7417"/>
    <w:rsid w:val="00FB7B61"/>
    <w:rsid w:val="00FC0333"/>
    <w:rsid w:val="00FC2686"/>
    <w:rsid w:val="00FC2A70"/>
    <w:rsid w:val="00FC3F57"/>
    <w:rsid w:val="00FC4098"/>
    <w:rsid w:val="00FC4903"/>
    <w:rsid w:val="00FC49B7"/>
    <w:rsid w:val="00FC4B58"/>
    <w:rsid w:val="00FC4DEF"/>
    <w:rsid w:val="00FC5335"/>
    <w:rsid w:val="00FC5DC9"/>
    <w:rsid w:val="00FC6757"/>
    <w:rsid w:val="00FC6CCE"/>
    <w:rsid w:val="00FC7124"/>
    <w:rsid w:val="00FC73A3"/>
    <w:rsid w:val="00FD003E"/>
    <w:rsid w:val="00FD1355"/>
    <w:rsid w:val="00FD15F0"/>
    <w:rsid w:val="00FD15F3"/>
    <w:rsid w:val="00FD17F9"/>
    <w:rsid w:val="00FD18A0"/>
    <w:rsid w:val="00FD3070"/>
    <w:rsid w:val="00FD46A9"/>
    <w:rsid w:val="00FD6A8E"/>
    <w:rsid w:val="00FD6CFB"/>
    <w:rsid w:val="00FD6FF5"/>
    <w:rsid w:val="00FD7094"/>
    <w:rsid w:val="00FD72CA"/>
    <w:rsid w:val="00FD7963"/>
    <w:rsid w:val="00FE006C"/>
    <w:rsid w:val="00FE0269"/>
    <w:rsid w:val="00FE10B5"/>
    <w:rsid w:val="00FE200D"/>
    <w:rsid w:val="00FE2F7F"/>
    <w:rsid w:val="00FE34C1"/>
    <w:rsid w:val="00FE4206"/>
    <w:rsid w:val="00FE4382"/>
    <w:rsid w:val="00FE43A2"/>
    <w:rsid w:val="00FE4703"/>
    <w:rsid w:val="00FE4E7F"/>
    <w:rsid w:val="00FE5591"/>
    <w:rsid w:val="00FE60D9"/>
    <w:rsid w:val="00FE6237"/>
    <w:rsid w:val="00FE659F"/>
    <w:rsid w:val="00FE67B3"/>
    <w:rsid w:val="00FE7445"/>
    <w:rsid w:val="00FE76A6"/>
    <w:rsid w:val="00FE7FFD"/>
    <w:rsid w:val="00FF0091"/>
    <w:rsid w:val="00FF0141"/>
    <w:rsid w:val="00FF0C46"/>
    <w:rsid w:val="00FF103E"/>
    <w:rsid w:val="00FF12B6"/>
    <w:rsid w:val="00FF2016"/>
    <w:rsid w:val="00FF2192"/>
    <w:rsid w:val="00FF22F4"/>
    <w:rsid w:val="00FF30BC"/>
    <w:rsid w:val="00FF31DF"/>
    <w:rsid w:val="00FF4767"/>
    <w:rsid w:val="00FF49FD"/>
    <w:rsid w:val="00FF557B"/>
    <w:rsid w:val="00FF5AC5"/>
    <w:rsid w:val="00FF6413"/>
    <w:rsid w:val="00FF66D1"/>
    <w:rsid w:val="00FF6DAD"/>
    <w:rsid w:val="00FF7481"/>
    <w:rsid w:val="00FF7626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34150E13"/>
  <w15:docId w15:val="{0D3C0FA7-6BBA-4B06-874E-2C07A653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DF2"/>
    <w:pPr>
      <w:spacing w:line="360" w:lineRule="auto"/>
      <w:jc w:val="both"/>
    </w:pPr>
    <w:rPr>
      <w:sz w:val="24"/>
    </w:rPr>
  </w:style>
  <w:style w:type="paragraph" w:styleId="Ttulo1">
    <w:name w:val="heading 1"/>
    <w:basedOn w:val="Normal"/>
    <w:next w:val="01-Texto"/>
    <w:autoRedefine/>
    <w:qFormat/>
    <w:rsid w:val="0018436C"/>
    <w:pPr>
      <w:keepNext/>
      <w:numPr>
        <w:numId w:val="10"/>
      </w:numPr>
      <w:tabs>
        <w:tab w:val="clear" w:pos="432"/>
      </w:tabs>
      <w:spacing w:before="120" w:after="120"/>
      <w:ind w:left="567" w:hanging="567"/>
      <w:outlineLvl w:val="0"/>
    </w:pPr>
    <w:rPr>
      <w:b/>
      <w:caps/>
      <w:color w:val="FF0000"/>
      <w:kern w:val="28"/>
      <w:sz w:val="28"/>
    </w:rPr>
  </w:style>
  <w:style w:type="paragraph" w:styleId="Ttulo2">
    <w:name w:val="heading 2"/>
    <w:basedOn w:val="01-Texto"/>
    <w:next w:val="01-Texto"/>
    <w:link w:val="Ttulo2Char"/>
    <w:qFormat/>
    <w:rsid w:val="009D7DF2"/>
    <w:pPr>
      <w:keepNext/>
      <w:numPr>
        <w:ilvl w:val="1"/>
        <w:numId w:val="10"/>
      </w:numPr>
      <w:tabs>
        <w:tab w:val="clear" w:pos="576"/>
      </w:tabs>
      <w:spacing w:before="120" w:after="120" w:line="240" w:lineRule="auto"/>
      <w:ind w:left="567" w:hanging="567"/>
      <w:outlineLvl w:val="1"/>
    </w:pPr>
    <w:rPr>
      <w:caps/>
    </w:rPr>
  </w:style>
  <w:style w:type="paragraph" w:styleId="Ttulo3">
    <w:name w:val="heading 3"/>
    <w:basedOn w:val="01-Texto"/>
    <w:next w:val="01-Texto"/>
    <w:qFormat/>
    <w:rsid w:val="00C84E3B"/>
    <w:pPr>
      <w:keepNext/>
      <w:numPr>
        <w:ilvl w:val="2"/>
        <w:numId w:val="10"/>
      </w:numPr>
      <w:suppressAutoHyphens/>
      <w:spacing w:before="480" w:after="480" w:line="240" w:lineRule="auto"/>
      <w:ind w:left="567" w:hanging="567"/>
      <w:outlineLvl w:val="2"/>
    </w:pPr>
    <w:rPr>
      <w:b/>
    </w:rPr>
  </w:style>
  <w:style w:type="paragraph" w:styleId="Ttulo4">
    <w:name w:val="heading 4"/>
    <w:basedOn w:val="01-Texto"/>
    <w:next w:val="01-Texto"/>
    <w:qFormat/>
    <w:rsid w:val="00686C6A"/>
    <w:pPr>
      <w:keepNext/>
      <w:numPr>
        <w:ilvl w:val="3"/>
        <w:numId w:val="10"/>
      </w:numPr>
      <w:spacing w:before="480" w:after="480"/>
      <w:ind w:left="862" w:hanging="862"/>
      <w:outlineLvl w:val="3"/>
    </w:pPr>
  </w:style>
  <w:style w:type="paragraph" w:styleId="Ttulo5">
    <w:name w:val="heading 5"/>
    <w:basedOn w:val="01-Texto"/>
    <w:next w:val="01-Texto"/>
    <w:qFormat/>
    <w:rsid w:val="00790544"/>
    <w:pPr>
      <w:numPr>
        <w:ilvl w:val="4"/>
        <w:numId w:val="10"/>
      </w:numPr>
      <w:spacing w:before="720" w:after="720"/>
      <w:outlineLvl w:val="4"/>
    </w:pPr>
  </w:style>
  <w:style w:type="paragraph" w:styleId="Ttulo6">
    <w:name w:val="heading 6"/>
    <w:basedOn w:val="Normal"/>
    <w:next w:val="Normal"/>
    <w:qFormat/>
    <w:rsid w:val="00790544"/>
    <w:pPr>
      <w:numPr>
        <w:ilvl w:val="5"/>
        <w:numId w:val="10"/>
      </w:numPr>
      <w:spacing w:before="720" w:after="720"/>
      <w:outlineLvl w:val="5"/>
    </w:pPr>
    <w:rPr>
      <w:bCs/>
      <w:i/>
      <w:szCs w:val="22"/>
    </w:rPr>
  </w:style>
  <w:style w:type="paragraph" w:styleId="Ttulo7">
    <w:name w:val="heading 7"/>
    <w:basedOn w:val="Normal"/>
    <w:next w:val="Normal"/>
    <w:qFormat/>
    <w:rsid w:val="00790544"/>
    <w:pPr>
      <w:numPr>
        <w:ilvl w:val="6"/>
        <w:numId w:val="10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790544"/>
    <w:pPr>
      <w:numPr>
        <w:ilvl w:val="7"/>
        <w:numId w:val="10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rsid w:val="00790544"/>
    <w:pPr>
      <w:numPr>
        <w:ilvl w:val="8"/>
        <w:numId w:val="10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790544"/>
    <w:pPr>
      <w:ind w:firstLine="1134"/>
    </w:pPr>
  </w:style>
  <w:style w:type="character" w:styleId="Hyperlink">
    <w:name w:val="Hyperlink"/>
    <w:basedOn w:val="Fontepargpadro"/>
    <w:uiPriority w:val="99"/>
    <w:rsid w:val="00790544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790544"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rsid w:val="0070027B"/>
    <w:pPr>
      <w:spacing w:before="240" w:after="240"/>
      <w:ind w:left="2268"/>
    </w:pPr>
    <w:rPr>
      <w:sz w:val="20"/>
    </w:rPr>
  </w:style>
  <w:style w:type="paragraph" w:customStyle="1" w:styleId="04-Referncias">
    <w:name w:val="04 - Referências"/>
    <w:basedOn w:val="02-Citaolonga"/>
    <w:rsid w:val="00790544"/>
    <w:pPr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rsid w:val="00790544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rsid w:val="00790544"/>
    <w:pPr>
      <w:jc w:val="right"/>
    </w:pPr>
  </w:style>
  <w:style w:type="paragraph" w:customStyle="1" w:styleId="05-Tabelacentralizado">
    <w:name w:val="05 - Tabela centralizado"/>
    <w:basedOn w:val="05-Tabeladireita"/>
    <w:rsid w:val="00790544"/>
    <w:pPr>
      <w:jc w:val="center"/>
    </w:pPr>
  </w:style>
  <w:style w:type="paragraph" w:customStyle="1" w:styleId="05-Tabelajustificado">
    <w:name w:val="05 - Tabela justificado"/>
    <w:basedOn w:val="05-Tabelacentralizado"/>
    <w:rsid w:val="00790544"/>
    <w:pPr>
      <w:jc w:val="both"/>
    </w:pPr>
  </w:style>
  <w:style w:type="paragraph" w:customStyle="1" w:styleId="08-ListadeProfessores">
    <w:name w:val="08 - Lista de Professores"/>
    <w:basedOn w:val="01-Texto"/>
    <w:rsid w:val="00790544"/>
    <w:pPr>
      <w:ind w:firstLine="0"/>
      <w:jc w:val="center"/>
    </w:pPr>
  </w:style>
  <w:style w:type="paragraph" w:styleId="Textodenotaderodap">
    <w:name w:val="footnote text"/>
    <w:basedOn w:val="Normal"/>
    <w:link w:val="TextodenotaderodapChar"/>
    <w:semiHidden/>
    <w:rsid w:val="00790544"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sid w:val="00790544"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rsid w:val="004D7249"/>
    <w:pPr>
      <w:tabs>
        <w:tab w:val="left" w:pos="567"/>
        <w:tab w:val="right" w:leader="dot" w:pos="9062"/>
      </w:tabs>
      <w:spacing w:line="240" w:lineRule="auto"/>
      <w:ind w:left="567" w:hanging="567"/>
      <w:jc w:val="left"/>
    </w:pPr>
    <w:rPr>
      <w:b/>
      <w:caps/>
      <w:noProof/>
      <w:sz w:val="28"/>
      <w:szCs w:val="28"/>
    </w:rPr>
  </w:style>
  <w:style w:type="paragraph" w:styleId="Sumrio2">
    <w:name w:val="toc 2"/>
    <w:basedOn w:val="01-Texto"/>
    <w:next w:val="Normal"/>
    <w:autoRedefine/>
    <w:uiPriority w:val="39"/>
    <w:rsid w:val="004D7249"/>
    <w:pPr>
      <w:tabs>
        <w:tab w:val="left" w:pos="567"/>
        <w:tab w:val="left" w:pos="960"/>
        <w:tab w:val="right" w:leader="dot" w:pos="9062"/>
      </w:tabs>
      <w:spacing w:line="240" w:lineRule="auto"/>
      <w:ind w:firstLine="0"/>
      <w:jc w:val="left"/>
    </w:pPr>
    <w:rPr>
      <w:smallCaps/>
      <w:noProof/>
    </w:rPr>
  </w:style>
  <w:style w:type="paragraph" w:styleId="Sumrio3">
    <w:name w:val="toc 3"/>
    <w:basedOn w:val="01-Texto"/>
    <w:next w:val="Normal"/>
    <w:autoRedefine/>
    <w:uiPriority w:val="39"/>
    <w:rsid w:val="004D7249"/>
    <w:pPr>
      <w:tabs>
        <w:tab w:val="left" w:pos="567"/>
        <w:tab w:val="left" w:pos="1200"/>
        <w:tab w:val="right" w:leader="dot" w:pos="9062"/>
      </w:tabs>
      <w:spacing w:line="240" w:lineRule="auto"/>
      <w:ind w:firstLine="0"/>
      <w:jc w:val="left"/>
    </w:pPr>
    <w:rPr>
      <w:b/>
      <w:iCs/>
      <w:noProof/>
    </w:rPr>
  </w:style>
  <w:style w:type="paragraph" w:styleId="Sumrio4">
    <w:name w:val="toc 4"/>
    <w:basedOn w:val="01-Texto"/>
    <w:next w:val="Normal"/>
    <w:autoRedefine/>
    <w:uiPriority w:val="39"/>
    <w:rsid w:val="004200A1"/>
    <w:pPr>
      <w:tabs>
        <w:tab w:val="left" w:pos="1680"/>
        <w:tab w:val="right" w:leader="dot" w:pos="9062"/>
      </w:tabs>
      <w:spacing w:line="240" w:lineRule="auto"/>
      <w:ind w:left="720" w:firstLine="0"/>
      <w:jc w:val="left"/>
    </w:pPr>
    <w:rPr>
      <w:iCs/>
      <w:noProof/>
    </w:rPr>
  </w:style>
  <w:style w:type="paragraph" w:styleId="Sumrio5">
    <w:name w:val="toc 5"/>
    <w:basedOn w:val="01-Texto"/>
    <w:next w:val="Normal"/>
    <w:autoRedefine/>
    <w:semiHidden/>
    <w:rsid w:val="00790544"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790544"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790544"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790544"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790544"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790544"/>
    <w:pPr>
      <w:spacing w:line="480" w:lineRule="auto"/>
      <w:ind w:left="1134"/>
    </w:pPr>
  </w:style>
  <w:style w:type="character" w:styleId="Nmerodepgina">
    <w:name w:val="page number"/>
    <w:basedOn w:val="Fontepargpadro"/>
    <w:rsid w:val="00790544"/>
  </w:style>
  <w:style w:type="paragraph" w:customStyle="1" w:styleId="06-Ttulosps-textuais">
    <w:name w:val="06 - Títulos pós-textuais"/>
    <w:basedOn w:val="Ttulo1"/>
    <w:rsid w:val="00790544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link w:val="07-FolhadeRostoChar"/>
    <w:rsid w:val="00790544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rsid w:val="00790544"/>
    <w:pPr>
      <w:ind w:left="4536"/>
    </w:pPr>
  </w:style>
  <w:style w:type="paragraph" w:customStyle="1" w:styleId="09-DedicatriaseAgradecimentos">
    <w:name w:val="09 - Dedicatórias e Agradecimentos"/>
    <w:basedOn w:val="07-Naturezadotrabalho"/>
    <w:rsid w:val="00790544"/>
    <w:pPr>
      <w:ind w:left="3402"/>
    </w:pPr>
    <w:rPr>
      <w:i/>
    </w:rPr>
  </w:style>
  <w:style w:type="paragraph" w:styleId="Textodecomentrio">
    <w:name w:val="annotation text"/>
    <w:basedOn w:val="Normal"/>
    <w:semiHidden/>
    <w:rsid w:val="00790544"/>
    <w:rPr>
      <w:sz w:val="20"/>
    </w:rPr>
  </w:style>
  <w:style w:type="paragraph" w:customStyle="1" w:styleId="05-Tabelafonte">
    <w:name w:val="05 - Tabela fonte"/>
    <w:basedOn w:val="Normal"/>
    <w:rsid w:val="00790544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790544"/>
    <w:pPr>
      <w:spacing w:after="120"/>
      <w:jc w:val="center"/>
    </w:pPr>
    <w:rPr>
      <w:b/>
      <w:caps/>
      <w:sz w:val="28"/>
    </w:rPr>
  </w:style>
  <w:style w:type="character" w:styleId="HiperlinkVisitado">
    <w:name w:val="FollowedHyperlink"/>
    <w:basedOn w:val="Fontepargpadro"/>
    <w:rsid w:val="00790544"/>
    <w:rPr>
      <w:color w:val="800080"/>
      <w:u w:val="single"/>
    </w:rPr>
  </w:style>
  <w:style w:type="paragraph" w:styleId="ndicedeilustraes">
    <w:name w:val="table of figures"/>
    <w:basedOn w:val="Normal"/>
    <w:next w:val="Normal"/>
    <w:uiPriority w:val="99"/>
    <w:rsid w:val="00790544"/>
    <w:pPr>
      <w:ind w:left="480" w:hanging="480"/>
    </w:pPr>
  </w:style>
  <w:style w:type="paragraph" w:styleId="Rodap">
    <w:name w:val="footer"/>
    <w:basedOn w:val="Normal"/>
    <w:link w:val="RodapChar"/>
    <w:uiPriority w:val="99"/>
    <w:rsid w:val="00790544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rsid w:val="00790544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rsid w:val="00790544"/>
    <w:pPr>
      <w:spacing w:before="100" w:beforeAutospacing="1" w:after="100" w:afterAutospacing="1"/>
      <w:jc w:val="left"/>
    </w:pPr>
    <w:rPr>
      <w:szCs w:val="24"/>
    </w:rPr>
  </w:style>
  <w:style w:type="paragraph" w:styleId="Corpodetexto">
    <w:name w:val="Body Text"/>
    <w:basedOn w:val="Normal"/>
    <w:link w:val="CorpodetextoChar"/>
    <w:rsid w:val="00790544"/>
    <w:rPr>
      <w:szCs w:val="24"/>
    </w:rPr>
  </w:style>
  <w:style w:type="character" w:styleId="Refdecomentrio">
    <w:name w:val="annotation reference"/>
    <w:basedOn w:val="Fontepargpadro"/>
    <w:semiHidden/>
    <w:rsid w:val="00790544"/>
    <w:rPr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790544"/>
    <w:pPr>
      <w:widowControl w:val="0"/>
      <w:ind w:firstLine="708"/>
    </w:pPr>
    <w:rPr>
      <w:szCs w:val="24"/>
    </w:rPr>
  </w:style>
  <w:style w:type="character" w:customStyle="1" w:styleId="tituloazul">
    <w:name w:val="titulo_azul"/>
    <w:basedOn w:val="Fontepargpadro"/>
    <w:rsid w:val="00790544"/>
  </w:style>
  <w:style w:type="paragraph" w:styleId="Corpodetexto3">
    <w:name w:val="Body Text 3"/>
    <w:basedOn w:val="Normal"/>
    <w:rsid w:val="00790544"/>
    <w:rPr>
      <w:szCs w:val="24"/>
    </w:rPr>
  </w:style>
  <w:style w:type="paragraph" w:styleId="Corpodetexto2">
    <w:name w:val="Body Text 2"/>
    <w:basedOn w:val="Normal"/>
    <w:rsid w:val="00790544"/>
    <w:pPr>
      <w:widowControl w:val="0"/>
    </w:pPr>
    <w:rPr>
      <w:sz w:val="20"/>
      <w:szCs w:val="24"/>
    </w:rPr>
  </w:style>
  <w:style w:type="character" w:styleId="Forte">
    <w:name w:val="Strong"/>
    <w:basedOn w:val="Fontepargpadro"/>
    <w:uiPriority w:val="22"/>
    <w:qFormat/>
    <w:rsid w:val="00790544"/>
    <w:rPr>
      <w:b/>
      <w:bCs/>
    </w:rPr>
  </w:style>
  <w:style w:type="paragraph" w:styleId="Recuodecorpodetexto">
    <w:name w:val="Body Text Indent"/>
    <w:basedOn w:val="Normal"/>
    <w:link w:val="RecuodecorpodetextoChar"/>
    <w:rsid w:val="00790544"/>
    <w:pPr>
      <w:ind w:firstLine="708"/>
    </w:pPr>
    <w:rPr>
      <w:color w:val="FF0000"/>
    </w:rPr>
  </w:style>
  <w:style w:type="paragraph" w:customStyle="1" w:styleId="Disssubttulo1">
    <w:name w:val="Diss subtítulo 1"/>
    <w:basedOn w:val="Ttulo1"/>
    <w:next w:val="Normal"/>
    <w:rsid w:val="00790544"/>
    <w:pPr>
      <w:numPr>
        <w:numId w:val="2"/>
      </w:numPr>
    </w:pPr>
    <w:rPr>
      <w:bCs/>
      <w:caps w:val="0"/>
      <w:noProof/>
      <w:kern w:val="0"/>
      <w:sz w:val="24"/>
    </w:rPr>
  </w:style>
  <w:style w:type="paragraph" w:customStyle="1" w:styleId="Disssubttulo2">
    <w:name w:val="Diss subtítulo 2"/>
    <w:basedOn w:val="Disssubttulo1"/>
    <w:next w:val="Normal"/>
    <w:rsid w:val="00790544"/>
    <w:pPr>
      <w:numPr>
        <w:ilvl w:val="1"/>
      </w:numPr>
    </w:pPr>
  </w:style>
  <w:style w:type="paragraph" w:customStyle="1" w:styleId="Disssubttulo3">
    <w:name w:val="Diss subtítulo 3"/>
    <w:basedOn w:val="Disssubttulo2"/>
    <w:next w:val="Normal"/>
    <w:rsid w:val="00790544"/>
    <w:pPr>
      <w:numPr>
        <w:ilvl w:val="0"/>
        <w:numId w:val="0"/>
      </w:numPr>
      <w:jc w:val="left"/>
      <w:outlineLvl w:val="2"/>
    </w:pPr>
    <w:rPr>
      <w:b w:val="0"/>
      <w:noProof w:val="0"/>
      <w:szCs w:val="24"/>
    </w:rPr>
  </w:style>
  <w:style w:type="paragraph" w:customStyle="1" w:styleId="Disssubttulo4">
    <w:name w:val="Diss subtítulo 4"/>
    <w:basedOn w:val="Disssubttulo3"/>
    <w:autoRedefine/>
    <w:rsid w:val="00790544"/>
    <w:pPr>
      <w:numPr>
        <w:ilvl w:val="3"/>
        <w:numId w:val="2"/>
      </w:numPr>
    </w:pPr>
    <w:rPr>
      <w:b/>
    </w:rPr>
  </w:style>
  <w:style w:type="paragraph" w:customStyle="1" w:styleId="EstiloDisssubttulo2Preto">
    <w:name w:val="Estilo Diss subtítulo 2 + Preto"/>
    <w:basedOn w:val="Disssubttulo2"/>
    <w:rsid w:val="00790544"/>
    <w:rPr>
      <w:bCs w:val="0"/>
      <w:caps/>
      <w:color w:val="000000"/>
      <w:szCs w:val="24"/>
    </w:rPr>
  </w:style>
  <w:style w:type="paragraph" w:customStyle="1" w:styleId="DissnormalCharCharChar2Char">
    <w:name w:val="Diss normal Char Char Char2 Char"/>
    <w:rsid w:val="00790544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rsid w:val="00790544"/>
    <w:pPr>
      <w:ind w:firstLine="1134"/>
    </w:pPr>
    <w:rPr>
      <w:color w:val="FF0000"/>
    </w:rPr>
  </w:style>
  <w:style w:type="paragraph" w:styleId="Numerada">
    <w:name w:val="List Number"/>
    <w:basedOn w:val="Normal"/>
    <w:rsid w:val="00790544"/>
    <w:pPr>
      <w:tabs>
        <w:tab w:val="num" w:pos="360"/>
      </w:tabs>
      <w:jc w:val="left"/>
    </w:pPr>
    <w:rPr>
      <w:sz w:val="20"/>
    </w:rPr>
  </w:style>
  <w:style w:type="paragraph" w:styleId="Numerada2">
    <w:name w:val="List Number 2"/>
    <w:basedOn w:val="Normal"/>
    <w:rsid w:val="00790544"/>
    <w:pPr>
      <w:tabs>
        <w:tab w:val="num" w:pos="360"/>
      </w:tabs>
      <w:jc w:val="left"/>
    </w:pPr>
    <w:rPr>
      <w:sz w:val="20"/>
    </w:rPr>
  </w:style>
  <w:style w:type="paragraph" w:styleId="Numerada3">
    <w:name w:val="List Number 3"/>
    <w:basedOn w:val="Normal"/>
    <w:rsid w:val="00790544"/>
    <w:pPr>
      <w:tabs>
        <w:tab w:val="num" w:pos="360"/>
      </w:tabs>
      <w:jc w:val="left"/>
    </w:pPr>
    <w:rPr>
      <w:sz w:val="20"/>
    </w:rPr>
  </w:style>
  <w:style w:type="paragraph" w:styleId="Numerada4">
    <w:name w:val="List Number 4"/>
    <w:basedOn w:val="Normal"/>
    <w:rsid w:val="00790544"/>
    <w:pPr>
      <w:tabs>
        <w:tab w:val="num" w:pos="360"/>
      </w:tabs>
      <w:jc w:val="left"/>
    </w:pPr>
    <w:rPr>
      <w:sz w:val="20"/>
    </w:rPr>
  </w:style>
  <w:style w:type="paragraph" w:styleId="Numerada5">
    <w:name w:val="List Number 5"/>
    <w:basedOn w:val="Normal"/>
    <w:rsid w:val="00790544"/>
    <w:pPr>
      <w:tabs>
        <w:tab w:val="num" w:pos="360"/>
      </w:tabs>
      <w:jc w:val="left"/>
    </w:pPr>
    <w:rPr>
      <w:sz w:val="20"/>
    </w:rPr>
  </w:style>
  <w:style w:type="paragraph" w:styleId="Commarcadores">
    <w:name w:val="List Bullet"/>
    <w:basedOn w:val="Normal"/>
    <w:autoRedefine/>
    <w:rsid w:val="00790544"/>
    <w:pPr>
      <w:tabs>
        <w:tab w:val="num" w:pos="360"/>
      </w:tabs>
      <w:jc w:val="left"/>
    </w:pPr>
    <w:rPr>
      <w:sz w:val="20"/>
    </w:rPr>
  </w:style>
  <w:style w:type="paragraph" w:styleId="Commarcadores2">
    <w:name w:val="List Bullet 2"/>
    <w:basedOn w:val="Normal"/>
    <w:autoRedefine/>
    <w:rsid w:val="00790544"/>
    <w:pPr>
      <w:tabs>
        <w:tab w:val="num" w:pos="360"/>
      </w:tabs>
      <w:jc w:val="left"/>
    </w:pPr>
    <w:rPr>
      <w:sz w:val="20"/>
    </w:rPr>
  </w:style>
  <w:style w:type="paragraph" w:styleId="Commarcadores3">
    <w:name w:val="List Bullet 3"/>
    <w:basedOn w:val="Normal"/>
    <w:autoRedefine/>
    <w:rsid w:val="00790544"/>
    <w:pPr>
      <w:tabs>
        <w:tab w:val="num" w:pos="360"/>
      </w:tabs>
      <w:jc w:val="left"/>
    </w:pPr>
    <w:rPr>
      <w:sz w:val="20"/>
    </w:rPr>
  </w:style>
  <w:style w:type="paragraph" w:styleId="Commarcadores4">
    <w:name w:val="List Bullet 4"/>
    <w:basedOn w:val="Normal"/>
    <w:autoRedefine/>
    <w:rsid w:val="00790544"/>
    <w:pPr>
      <w:tabs>
        <w:tab w:val="num" w:pos="360"/>
      </w:tabs>
      <w:jc w:val="left"/>
    </w:pPr>
    <w:rPr>
      <w:sz w:val="20"/>
    </w:rPr>
  </w:style>
  <w:style w:type="paragraph" w:styleId="Commarcadores5">
    <w:name w:val="List Bullet 5"/>
    <w:basedOn w:val="Normal"/>
    <w:autoRedefine/>
    <w:rsid w:val="00790544"/>
    <w:pPr>
      <w:tabs>
        <w:tab w:val="num" w:pos="360"/>
      </w:tabs>
      <w:jc w:val="left"/>
    </w:pPr>
    <w:rPr>
      <w:sz w:val="20"/>
    </w:rPr>
  </w:style>
  <w:style w:type="character" w:customStyle="1" w:styleId="tituloresenha">
    <w:name w:val="titulo_resenha"/>
    <w:basedOn w:val="Fontepargpadro"/>
    <w:rsid w:val="00790544"/>
  </w:style>
  <w:style w:type="paragraph" w:styleId="Ttulo">
    <w:name w:val="Title"/>
    <w:basedOn w:val="Normal"/>
    <w:link w:val="TtuloChar"/>
    <w:qFormat/>
    <w:rsid w:val="00790544"/>
    <w:pPr>
      <w:jc w:val="center"/>
    </w:pPr>
    <w:rPr>
      <w:b/>
      <w:bCs/>
      <w:sz w:val="28"/>
      <w:szCs w:val="24"/>
    </w:rPr>
  </w:style>
  <w:style w:type="paragraph" w:customStyle="1" w:styleId="xl19">
    <w:name w:val="xl19"/>
    <w:basedOn w:val="Normal"/>
    <w:rsid w:val="00790544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Cs w:val="24"/>
    </w:rPr>
  </w:style>
  <w:style w:type="paragraph" w:customStyle="1" w:styleId="xl20">
    <w:name w:val="xl20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Cs w:val="24"/>
    </w:rPr>
  </w:style>
  <w:style w:type="paragraph" w:customStyle="1" w:styleId="xl21">
    <w:name w:val="xl21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Cs w:val="24"/>
    </w:rPr>
  </w:style>
  <w:style w:type="paragraph" w:customStyle="1" w:styleId="xl22">
    <w:name w:val="xl22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23">
    <w:name w:val="xl23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Normal"/>
    <w:rsid w:val="00790544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26">
    <w:name w:val="xl26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Normal"/>
    <w:rsid w:val="00790544"/>
    <w:pPr>
      <w:pBdr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28">
    <w:name w:val="xl28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sz w:val="14"/>
      <w:szCs w:val="14"/>
    </w:rPr>
  </w:style>
  <w:style w:type="paragraph" w:customStyle="1" w:styleId="xl30">
    <w:name w:val="xl30"/>
    <w:basedOn w:val="Normal"/>
    <w:rsid w:val="00790544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Normal"/>
    <w:rsid w:val="00790544"/>
    <w:pPr>
      <w:pBdr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</w:pBdr>
      <w:shd w:val="clear" w:color="auto" w:fill="FFFF99"/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6">
    <w:name w:val="xl36"/>
    <w:basedOn w:val="Normal"/>
    <w:rsid w:val="00790544"/>
    <w:pPr>
      <w:shd w:val="clear" w:color="auto" w:fill="FFFFFF"/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7">
    <w:name w:val="xl37"/>
    <w:basedOn w:val="Normal"/>
    <w:rsid w:val="00790544"/>
    <w:pPr>
      <w:shd w:val="clear" w:color="auto" w:fill="FFFFFF"/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sz w:val="14"/>
      <w:szCs w:val="14"/>
    </w:rPr>
  </w:style>
  <w:style w:type="paragraph" w:customStyle="1" w:styleId="xl38">
    <w:name w:val="xl38"/>
    <w:basedOn w:val="Normal"/>
    <w:rsid w:val="00790544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9">
    <w:name w:val="xl39"/>
    <w:basedOn w:val="Normal"/>
    <w:rsid w:val="00790544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40">
    <w:name w:val="xl40"/>
    <w:basedOn w:val="Normal"/>
    <w:rsid w:val="00790544"/>
    <w:pPr>
      <w:shd w:val="clear" w:color="auto" w:fill="FFFFFF"/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41">
    <w:name w:val="xl41"/>
    <w:basedOn w:val="Normal"/>
    <w:rsid w:val="00790544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2">
    <w:name w:val="xl42"/>
    <w:basedOn w:val="Normal"/>
    <w:rsid w:val="0079054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3">
    <w:name w:val="xl43"/>
    <w:basedOn w:val="Normal"/>
    <w:rsid w:val="00790544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4">
    <w:name w:val="xl44"/>
    <w:basedOn w:val="Normal"/>
    <w:rsid w:val="00790544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5">
    <w:name w:val="xl45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6">
    <w:name w:val="xl46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7">
    <w:name w:val="xl47"/>
    <w:basedOn w:val="Normal"/>
    <w:rsid w:val="00790544"/>
    <w:pPr>
      <w:pBdr>
        <w:top w:val="single" w:sz="8" w:space="0" w:color="auto"/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8">
    <w:name w:val="xl48"/>
    <w:basedOn w:val="Normal"/>
    <w:rsid w:val="00790544"/>
    <w:pPr>
      <w:pBdr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49">
    <w:name w:val="xl49"/>
    <w:basedOn w:val="Normal"/>
    <w:rsid w:val="00790544"/>
    <w:pPr>
      <w:pBdr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50">
    <w:name w:val="xl50"/>
    <w:basedOn w:val="Normal"/>
    <w:rsid w:val="0079054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Cs w:val="24"/>
    </w:rPr>
  </w:style>
  <w:style w:type="paragraph" w:customStyle="1" w:styleId="xl51">
    <w:name w:val="xl51"/>
    <w:basedOn w:val="Normal"/>
    <w:rsid w:val="007905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Cs w:val="24"/>
    </w:rPr>
  </w:style>
  <w:style w:type="character" w:customStyle="1" w:styleId="mg-cuerpo12">
    <w:name w:val="mg-cuerpo12"/>
    <w:basedOn w:val="Fontepargpadro"/>
    <w:rsid w:val="00790544"/>
  </w:style>
  <w:style w:type="paragraph" w:customStyle="1" w:styleId="marginb5">
    <w:name w:val="margin_b_5"/>
    <w:basedOn w:val="Normal"/>
    <w:rsid w:val="00790544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</w:rPr>
  </w:style>
  <w:style w:type="character" w:customStyle="1" w:styleId="tamanho10">
    <w:name w:val="tamanho_10"/>
    <w:basedOn w:val="Fontepargpadro"/>
    <w:rsid w:val="00790544"/>
  </w:style>
  <w:style w:type="character" w:customStyle="1" w:styleId="a">
    <w:name w:val="a"/>
    <w:basedOn w:val="Fontepargpadro"/>
    <w:rsid w:val="00790544"/>
  </w:style>
  <w:style w:type="character" w:customStyle="1" w:styleId="txtpretolivros">
    <w:name w:val="txtpretolivros"/>
    <w:basedOn w:val="Fontepargpadro"/>
    <w:rsid w:val="00790544"/>
  </w:style>
  <w:style w:type="character" w:customStyle="1" w:styleId="txtpretoboldlivros">
    <w:name w:val="txtpretoboldlivros"/>
    <w:basedOn w:val="Fontepargpadro"/>
    <w:rsid w:val="00790544"/>
  </w:style>
  <w:style w:type="paragraph" w:styleId="Assuntodocomentrio">
    <w:name w:val="annotation subject"/>
    <w:basedOn w:val="Textodecomentrio"/>
    <w:next w:val="Textodecomentrio"/>
    <w:semiHidden/>
    <w:rsid w:val="00AC6030"/>
    <w:rPr>
      <w:b/>
      <w:bCs/>
    </w:rPr>
  </w:style>
  <w:style w:type="paragraph" w:styleId="Textodebalo">
    <w:name w:val="Balloon Text"/>
    <w:basedOn w:val="Normal"/>
    <w:semiHidden/>
    <w:rsid w:val="00AC603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473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IVEL3">
    <w:name w:val="NIVEL3"/>
    <w:basedOn w:val="Normal"/>
    <w:next w:val="Normal"/>
    <w:rsid w:val="00E82495"/>
    <w:pPr>
      <w:ind w:left="1191" w:hanging="284"/>
      <w:jc w:val="left"/>
    </w:pPr>
    <w:rPr>
      <w:sz w:val="20"/>
    </w:rPr>
  </w:style>
  <w:style w:type="character" w:customStyle="1" w:styleId="CorpodetextoChar">
    <w:name w:val="Corpo de texto Char"/>
    <w:basedOn w:val="Fontepargpadro"/>
    <w:link w:val="Corpodetexto"/>
    <w:rsid w:val="00040320"/>
    <w:rPr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040320"/>
    <w:rPr>
      <w:color w:val="FF0000"/>
      <w:sz w:val="24"/>
    </w:rPr>
  </w:style>
  <w:style w:type="paragraph" w:customStyle="1" w:styleId="EstiloTtulo2NoNegritoTodasemmaisculas">
    <w:name w:val="Estilo Título 2 + Não Negrito Todas em maiúsculas"/>
    <w:basedOn w:val="Ttulo2"/>
    <w:rsid w:val="00EF3CCB"/>
    <w:pPr>
      <w:numPr>
        <w:ilvl w:val="0"/>
        <w:numId w:val="14"/>
      </w:numPr>
      <w:ind w:left="0" w:firstLine="0"/>
    </w:pPr>
    <w:rPr>
      <w:caps w:val="0"/>
    </w:rPr>
  </w:style>
  <w:style w:type="paragraph" w:styleId="Citao">
    <w:name w:val="Quote"/>
    <w:basedOn w:val="Normal"/>
    <w:next w:val="Normal"/>
    <w:link w:val="CitaoChar"/>
    <w:uiPriority w:val="29"/>
    <w:qFormat/>
    <w:rsid w:val="009106DD"/>
    <w:pPr>
      <w:spacing w:before="480" w:after="480"/>
      <w:ind w:left="2268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9106DD"/>
    <w:rPr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28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2883"/>
    <w:rPr>
      <w:b/>
      <w:bCs/>
      <w:i/>
      <w:iCs/>
      <w:color w:val="4F81BD" w:themeColor="accent1"/>
      <w:sz w:val="24"/>
    </w:rPr>
  </w:style>
  <w:style w:type="paragraph" w:styleId="Textodenotadefim">
    <w:name w:val="endnote text"/>
    <w:basedOn w:val="Normal"/>
    <w:link w:val="TextodenotadefimChar"/>
    <w:uiPriority w:val="99"/>
    <w:rsid w:val="007629C5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7629C5"/>
  </w:style>
  <w:style w:type="character" w:styleId="Refdenotadefim">
    <w:name w:val="endnote reference"/>
    <w:basedOn w:val="Fontepargpadro"/>
    <w:uiPriority w:val="99"/>
    <w:rsid w:val="007629C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3E7150"/>
    <w:pPr>
      <w:ind w:left="720"/>
      <w:contextualSpacing/>
    </w:pPr>
  </w:style>
  <w:style w:type="paragraph" w:customStyle="1" w:styleId="style30">
    <w:name w:val="style30"/>
    <w:basedOn w:val="Normal"/>
    <w:rsid w:val="000A1E79"/>
    <w:pPr>
      <w:spacing w:before="57"/>
      <w:ind w:left="113" w:right="113"/>
      <w:jc w:val="left"/>
    </w:pPr>
    <w:rPr>
      <w:rFonts w:ascii="Tahoma" w:hAnsi="Tahoma" w:cs="Tahoma"/>
      <w:color w:val="000000"/>
      <w:sz w:val="13"/>
      <w:szCs w:val="13"/>
    </w:rPr>
  </w:style>
  <w:style w:type="character" w:customStyle="1" w:styleId="Recuodecorpodetexto2Char">
    <w:name w:val="Recuo de corpo de texto 2 Char"/>
    <w:basedOn w:val="Fontepargpadro"/>
    <w:link w:val="Recuodecorpodetexto2"/>
    <w:rsid w:val="00687A3A"/>
    <w:rPr>
      <w:color w:val="FF0000"/>
      <w:sz w:val="24"/>
    </w:rPr>
  </w:style>
  <w:style w:type="character" w:styleId="nfase">
    <w:name w:val="Emphasis"/>
    <w:basedOn w:val="Fontepargpadro"/>
    <w:uiPriority w:val="20"/>
    <w:qFormat/>
    <w:rsid w:val="00137570"/>
    <w:rPr>
      <w:i/>
      <w:iCs/>
    </w:rPr>
  </w:style>
  <w:style w:type="table" w:styleId="Tabelaemlista6">
    <w:name w:val="Table List 6"/>
    <w:basedOn w:val="Tabelanormal"/>
    <w:rsid w:val="00EA6F8F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5">
    <w:name w:val="Table List 5"/>
    <w:basedOn w:val="Tabelanormal"/>
    <w:rsid w:val="00EA6F8F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rsid w:val="00EA6F8F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rsid w:val="00EA6F8F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stilondicedeilustraesesquerda">
    <w:name w:val="Estilo Índice de ilustrações + À esquerda"/>
    <w:basedOn w:val="ndicedeilustraes"/>
    <w:rsid w:val="00117329"/>
    <w:pPr>
      <w:ind w:left="482" w:hanging="482"/>
    </w:pPr>
  </w:style>
  <w:style w:type="character" w:customStyle="1" w:styleId="TtuloChar">
    <w:name w:val="Título Char"/>
    <w:basedOn w:val="Fontepargpadro"/>
    <w:link w:val="Ttulo"/>
    <w:rsid w:val="00A23A19"/>
    <w:rPr>
      <w:b/>
      <w:bCs/>
      <w:sz w:val="28"/>
      <w:szCs w:val="24"/>
    </w:rPr>
  </w:style>
  <w:style w:type="table" w:styleId="Tabelaemcolunas5">
    <w:name w:val="Table Columns 5"/>
    <w:basedOn w:val="Tabelanormal"/>
    <w:rsid w:val="006C417F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daWeb2">
    <w:name w:val="Table Web 2"/>
    <w:basedOn w:val="Tabelanormal"/>
    <w:rsid w:val="006C417F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134A76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476B4A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476B4A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1">
    <w:name w:val="Table Simple 1"/>
    <w:basedOn w:val="Tabelanormal"/>
    <w:rsid w:val="00476B4A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fgvconteudogenerico1">
    <w:name w:val="fgv_conteudogenerico1"/>
    <w:basedOn w:val="Fontepargpadro"/>
    <w:rsid w:val="000E5C96"/>
  </w:style>
  <w:style w:type="character" w:customStyle="1" w:styleId="style131">
    <w:name w:val="style131"/>
    <w:basedOn w:val="Fontepargpadro"/>
    <w:rsid w:val="00214287"/>
    <w:rPr>
      <w:sz w:val="14"/>
      <w:szCs w:val="14"/>
    </w:rPr>
  </w:style>
  <w:style w:type="table" w:styleId="Tabelaemlista4">
    <w:name w:val="Table List 4"/>
    <w:basedOn w:val="Tabelanormal"/>
    <w:rsid w:val="002834F9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Ttulo2Char">
    <w:name w:val="Título 2 Char"/>
    <w:basedOn w:val="Fontepargpadro"/>
    <w:link w:val="Ttulo2"/>
    <w:rsid w:val="009D7DF2"/>
    <w:rPr>
      <w:caps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rsid w:val="004A7572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16540"/>
  </w:style>
  <w:style w:type="character" w:customStyle="1" w:styleId="addmd1">
    <w:name w:val="addmd1"/>
    <w:basedOn w:val="Fontepargpadro"/>
    <w:rsid w:val="007232F7"/>
    <w:rPr>
      <w:rFonts w:ascii="Arial" w:hAnsi="Arial" w:cs="Arial" w:hint="default"/>
      <w:sz w:val="20"/>
      <w:szCs w:val="20"/>
    </w:rPr>
  </w:style>
  <w:style w:type="character" w:customStyle="1" w:styleId="style2">
    <w:name w:val="style2"/>
    <w:basedOn w:val="Fontepargpadro"/>
    <w:rsid w:val="002A5B0A"/>
    <w:rPr>
      <w:rFonts w:ascii="Arial" w:hAnsi="Arial" w:cs="Arial" w:hint="default"/>
      <w:color w:val="555555"/>
      <w:sz w:val="13"/>
      <w:szCs w:val="13"/>
    </w:rPr>
  </w:style>
  <w:style w:type="character" w:customStyle="1" w:styleId="text">
    <w:name w:val="text"/>
    <w:basedOn w:val="Fontepargpadro"/>
    <w:rsid w:val="00B701C5"/>
  </w:style>
  <w:style w:type="table" w:styleId="Tabelaemlista3">
    <w:name w:val="Table List 3"/>
    <w:basedOn w:val="Tabelanormal"/>
    <w:rsid w:val="002271ED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rsid w:val="002271E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pcapes">
    <w:name w:val="tipcapes"/>
    <w:basedOn w:val="Fontepargpadro"/>
    <w:rsid w:val="00FE0269"/>
  </w:style>
  <w:style w:type="paragraph" w:styleId="MapadoDocumento">
    <w:name w:val="Document Map"/>
    <w:basedOn w:val="Normal"/>
    <w:link w:val="MapadoDocumentoChar"/>
    <w:rsid w:val="009D30D4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9D30D4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FE7FFD"/>
    <w:rPr>
      <w:sz w:val="24"/>
    </w:rPr>
  </w:style>
  <w:style w:type="paragraph" w:customStyle="1" w:styleId="Estilo1">
    <w:name w:val="Estilo1"/>
    <w:basedOn w:val="07-FolhadeRosto"/>
    <w:link w:val="Estilo1Char"/>
    <w:qFormat/>
    <w:rsid w:val="009B2C30"/>
    <w:pPr>
      <w:widowControl w:val="0"/>
      <w:suppressAutoHyphens/>
      <w:spacing w:after="0" w:line="240" w:lineRule="auto"/>
    </w:pPr>
    <w:rPr>
      <w:b w:val="0"/>
      <w:caps w:val="0"/>
      <w:szCs w:val="40"/>
    </w:rPr>
  </w:style>
  <w:style w:type="character" w:customStyle="1" w:styleId="07-FolhadeRostoChar">
    <w:name w:val="07 - Folha de Rosto Char"/>
    <w:basedOn w:val="Fontepargpadro"/>
    <w:link w:val="07-FolhadeRosto"/>
    <w:rsid w:val="009B2C30"/>
    <w:rPr>
      <w:b/>
      <w:caps/>
      <w:sz w:val="24"/>
    </w:rPr>
  </w:style>
  <w:style w:type="character" w:customStyle="1" w:styleId="Estilo1Char">
    <w:name w:val="Estilo1 Char"/>
    <w:basedOn w:val="07-FolhadeRostoChar"/>
    <w:link w:val="Estilo1"/>
    <w:rsid w:val="009B2C30"/>
    <w:rPr>
      <w:b w:val="0"/>
      <w:caps w:val="0"/>
      <w:sz w:val="24"/>
      <w:szCs w:val="40"/>
    </w:rPr>
  </w:style>
  <w:style w:type="character" w:customStyle="1" w:styleId="RodapChar">
    <w:name w:val="Rodapé Char"/>
    <w:basedOn w:val="Fontepargpadro"/>
    <w:link w:val="Rodap"/>
    <w:uiPriority w:val="99"/>
    <w:rsid w:val="001D2B9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7422">
          <w:marLeft w:val="0"/>
          <w:marRight w:val="0"/>
          <w:marTop w:val="58"/>
          <w:marBottom w:val="0"/>
          <w:divBdr>
            <w:top w:val="single" w:sz="4" w:space="0" w:color="BDB3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8578">
                  <w:marLeft w:val="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26531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07435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FF0000"/>
                                <w:left w:val="single" w:sz="2" w:space="6" w:color="FF0000"/>
                                <w:bottom w:val="single" w:sz="2" w:space="12" w:color="FF0000"/>
                                <w:right w:val="single" w:sz="2" w:space="6" w:color="FF0000"/>
                              </w:divBdr>
                              <w:divsChild>
                                <w:div w:id="1426880848">
                                  <w:marLeft w:val="115"/>
                                  <w:marRight w:val="115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2377">
                                      <w:marLeft w:val="0"/>
                                      <w:marRight w:val="0"/>
                                      <w:marTop w:val="0"/>
                                      <w:marBottom w:val="5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4" w:space="3" w:color="AAAAAA"/>
                                        <w:right w:val="none" w:sz="0" w:space="0" w:color="auto"/>
                                      </w:divBdr>
                                    </w:div>
                                    <w:div w:id="1219129058">
                                      <w:marLeft w:val="0"/>
                                      <w:marRight w:val="0"/>
                                      <w:marTop w:val="0"/>
                                      <w:marBottom w:val="5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4" w:space="3" w:color="AAAAAA"/>
                                        <w:right w:val="none" w:sz="0" w:space="0" w:color="auto"/>
                                      </w:divBdr>
                                      <w:divsChild>
                                        <w:div w:id="724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55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78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9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5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18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40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286693">
                                      <w:marLeft w:val="0"/>
                                      <w:marRight w:val="0"/>
                                      <w:marTop w:val="0"/>
                                      <w:marBottom w:val="5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4" w:space="3" w:color="AAAAAA"/>
                                        <w:right w:val="none" w:sz="0" w:space="0" w:color="auto"/>
                                      </w:divBdr>
                                      <w:divsChild>
                                        <w:div w:id="153912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6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509185">
                                      <w:marLeft w:val="0"/>
                                      <w:marRight w:val="0"/>
                                      <w:marTop w:val="0"/>
                                      <w:marBottom w:val="5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4" w:space="3" w:color="AAAAAA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850300">
                                  <w:marLeft w:val="0"/>
                                  <w:marRight w:val="0"/>
                                  <w:marTop w:val="0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4" w:space="0" w:color="0000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2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25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2322">
                  <w:marLeft w:val="0"/>
                  <w:marRight w:val="0"/>
                  <w:marTop w:val="0"/>
                  <w:marBottom w:val="0"/>
                  <w:divBdr>
                    <w:top w:val="single" w:sz="8" w:space="0" w:color="BBBBBB"/>
                    <w:left w:val="single" w:sz="8" w:space="0" w:color="BBBBBB"/>
                    <w:bottom w:val="single" w:sz="8" w:space="0" w:color="BBBBBB"/>
                    <w:right w:val="single" w:sz="8" w:space="0" w:color="BBBBBB"/>
                  </w:divBdr>
                  <w:divsChild>
                    <w:div w:id="1541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855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6" w:color="C3BBB6"/>
            <w:bottom w:val="single" w:sz="4" w:space="6" w:color="C3BBB6"/>
            <w:right w:val="single" w:sz="4" w:space="6" w:color="C3BBB6"/>
          </w:divBdr>
          <w:divsChild>
            <w:div w:id="1045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1728">
                  <w:marLeft w:val="0"/>
                  <w:marRight w:val="0"/>
                  <w:marTop w:val="0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6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35961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0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23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6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4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1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7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2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63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6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40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9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5783">
          <w:marLeft w:val="0"/>
          <w:marRight w:val="0"/>
          <w:marTop w:val="0"/>
          <w:marBottom w:val="0"/>
          <w:divBdr>
            <w:top w:val="single" w:sz="8" w:space="2" w:color="6B90D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7253">
          <w:marLeft w:val="0"/>
          <w:marRight w:val="0"/>
          <w:marTop w:val="0"/>
          <w:marBottom w:val="0"/>
          <w:divBdr>
            <w:top w:val="single" w:sz="8" w:space="2" w:color="6B90D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2061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08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36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75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0EF5730-C3AC-4F4C-A79C-D45450C4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0</TotalTime>
  <Pages>17</Pages>
  <Words>869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Tese de Doutorado</vt:lpstr>
    </vt:vector>
  </TitlesOfParts>
  <Company/>
  <LinksUpToDate>false</LinksUpToDate>
  <CharactersWithSpaces>5553</CharactersWithSpaces>
  <SharedDoc>false</SharedDoc>
  <HLinks>
    <vt:vector size="318" baseType="variant">
      <vt:variant>
        <vt:i4>1900631</vt:i4>
      </vt:variant>
      <vt:variant>
        <vt:i4>285</vt:i4>
      </vt:variant>
      <vt:variant>
        <vt:i4>0</vt:i4>
      </vt:variant>
      <vt:variant>
        <vt:i4>5</vt:i4>
      </vt:variant>
      <vt:variant>
        <vt:lpwstr>http://www.progesp.ufba.br/twiki/bin/view/PROGESP/IrisGomesdosSantos</vt:lpwstr>
      </vt:variant>
      <vt:variant>
        <vt:lpwstr/>
      </vt:variant>
      <vt:variant>
        <vt:i4>7536676</vt:i4>
      </vt:variant>
      <vt:variant>
        <vt:i4>282</vt:i4>
      </vt:variant>
      <vt:variant>
        <vt:i4>0</vt:i4>
      </vt:variant>
      <vt:variant>
        <vt:i4>5</vt:i4>
      </vt:variant>
      <vt:variant>
        <vt:lpwstr>http://www.progesp.ufba.br/twiki/bin/view/PROGESP/ElizabethMatosRibeiro</vt:lpwstr>
      </vt:variant>
      <vt:variant>
        <vt:lpwstr/>
      </vt:variant>
      <vt:variant>
        <vt:i4>1245249</vt:i4>
      </vt:variant>
      <vt:variant>
        <vt:i4>279</vt:i4>
      </vt:variant>
      <vt:variant>
        <vt:i4>0</vt:i4>
      </vt:variant>
      <vt:variant>
        <vt:i4>5</vt:i4>
      </vt:variant>
      <vt:variant>
        <vt:lpwstr>http://www.progesp.ufba.br/twiki/bin/view/PROGESP/EduardoPaesMachado</vt:lpwstr>
      </vt:variant>
      <vt:variant>
        <vt:lpwstr/>
      </vt:variant>
      <vt:variant>
        <vt:i4>6750253</vt:i4>
      </vt:variant>
      <vt:variant>
        <vt:i4>276</vt:i4>
      </vt:variant>
      <vt:variant>
        <vt:i4>0</vt:i4>
      </vt:variant>
      <vt:variant>
        <vt:i4>5</vt:i4>
      </vt:variant>
      <vt:variant>
        <vt:lpwstr>http://www.progesp.ufba.br/twiki/bin/view/PROGESP/AntonioJorgeFerreiraMelo</vt:lpwstr>
      </vt:variant>
      <vt:variant>
        <vt:lpwstr/>
      </vt:variant>
      <vt:variant>
        <vt:i4>6160425</vt:i4>
      </vt:variant>
      <vt:variant>
        <vt:i4>273</vt:i4>
      </vt:variant>
      <vt:variant>
        <vt:i4>0</vt:i4>
      </vt:variant>
      <vt:variant>
        <vt:i4>5</vt:i4>
      </vt:variant>
      <vt:variant>
        <vt:lpwstr>mailto:rcfachin@portoweb.com.br</vt:lpwstr>
      </vt:variant>
      <vt:variant>
        <vt:lpwstr/>
      </vt:variant>
      <vt:variant>
        <vt:i4>6356996</vt:i4>
      </vt:variant>
      <vt:variant>
        <vt:i4>270</vt:i4>
      </vt:variant>
      <vt:variant>
        <vt:i4>0</vt:i4>
      </vt:variant>
      <vt:variant>
        <vt:i4>5</vt:i4>
      </vt:variant>
      <vt:variant>
        <vt:lpwstr>mailto:eloise@cse.ufsc.br</vt:lpwstr>
      </vt:variant>
      <vt:variant>
        <vt:lpwstr/>
      </vt:variant>
      <vt:variant>
        <vt:i4>8061022</vt:i4>
      </vt:variant>
      <vt:variant>
        <vt:i4>267</vt:i4>
      </vt:variant>
      <vt:variant>
        <vt:i4>0</vt:i4>
      </vt:variant>
      <vt:variant>
        <vt:i4>5</vt:i4>
      </vt:variant>
      <vt:variant>
        <vt:lpwstr>mailto:mcaldas@fgvsp.br</vt:lpwstr>
      </vt:variant>
      <vt:variant>
        <vt:lpwstr/>
      </vt:variant>
      <vt:variant>
        <vt:i4>2490462</vt:i4>
      </vt:variant>
      <vt:variant>
        <vt:i4>264</vt:i4>
      </vt:variant>
      <vt:variant>
        <vt:i4>0</vt:i4>
      </vt:variant>
      <vt:variant>
        <vt:i4>5</vt:i4>
      </vt:variant>
      <vt:variant>
        <vt:lpwstr>mailto:clms@terra.com.br</vt:lpwstr>
      </vt:variant>
      <vt:variant>
        <vt:lpwstr/>
      </vt:variant>
      <vt:variant>
        <vt:i4>6619230</vt:i4>
      </vt:variant>
      <vt:variant>
        <vt:i4>261</vt:i4>
      </vt:variant>
      <vt:variant>
        <vt:i4>0</vt:i4>
      </vt:variant>
      <vt:variant>
        <vt:i4>5</vt:i4>
      </vt:variant>
      <vt:variant>
        <vt:lpwstr>mailto:ivasconcelos@fgvsp.br</vt:lpwstr>
      </vt:variant>
      <vt:variant>
        <vt:lpwstr/>
      </vt:variant>
      <vt:variant>
        <vt:i4>6946910</vt:i4>
      </vt:variant>
      <vt:variant>
        <vt:i4>258</vt:i4>
      </vt:variant>
      <vt:variant>
        <vt:i4>0</vt:i4>
      </vt:variant>
      <vt:variant>
        <vt:i4>5</vt:i4>
      </vt:variant>
      <vt:variant>
        <vt:lpwstr>mailto:fvasconcelos@fgvsp.br</vt:lpwstr>
      </vt:variant>
      <vt:variant>
        <vt:lpwstr/>
      </vt:variant>
      <vt:variant>
        <vt:i4>6946898</vt:i4>
      </vt:variant>
      <vt:variant>
        <vt:i4>255</vt:i4>
      </vt:variant>
      <vt:variant>
        <vt:i4>0</vt:i4>
      </vt:variant>
      <vt:variant>
        <vt:i4>5</vt:i4>
      </vt:variant>
      <vt:variant>
        <vt:lpwstr>mailto:cbertero@fgvsp.br</vt:lpwstr>
      </vt:variant>
      <vt:variant>
        <vt:lpwstr/>
      </vt:variant>
      <vt:variant>
        <vt:i4>1703982</vt:i4>
      </vt:variant>
      <vt:variant>
        <vt:i4>252</vt:i4>
      </vt:variant>
      <vt:variant>
        <vt:i4>0</vt:i4>
      </vt:variant>
      <vt:variant>
        <vt:i4>5</vt:i4>
      </vt:variant>
      <vt:variant>
        <vt:lpwstr>mailto:alexandre@cepead.face.ufmg.br</vt:lpwstr>
      </vt:variant>
      <vt:variant>
        <vt:lpwstr/>
      </vt:variant>
      <vt:variant>
        <vt:i4>1310771</vt:i4>
      </vt:variant>
      <vt:variant>
        <vt:i4>249</vt:i4>
      </vt:variant>
      <vt:variant>
        <vt:i4>0</vt:i4>
      </vt:variant>
      <vt:variant>
        <vt:i4>5</vt:i4>
      </vt:variant>
      <vt:variant>
        <vt:lpwstr>mailto:vergara@fgv.br</vt:lpwstr>
      </vt:variant>
      <vt:variant>
        <vt:lpwstr/>
      </vt:variant>
      <vt:variant>
        <vt:i4>7143449</vt:i4>
      </vt:variant>
      <vt:variant>
        <vt:i4>246</vt:i4>
      </vt:variant>
      <vt:variant>
        <vt:i4>0</vt:i4>
      </vt:variant>
      <vt:variant>
        <vt:i4>5</vt:i4>
      </vt:variant>
      <vt:variant>
        <vt:lpwstr>mailto:Marcelo.Vieira@fgv.br</vt:lpwstr>
      </vt:variant>
      <vt:variant>
        <vt:lpwstr/>
      </vt:variant>
      <vt:variant>
        <vt:i4>1638449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_Toc213740480</vt:lpwstr>
      </vt:variant>
      <vt:variant>
        <vt:i4>1441841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_Toc213740479</vt:lpwstr>
      </vt:variant>
      <vt:variant>
        <vt:i4>1441841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_Toc213740478</vt:lpwstr>
      </vt:variant>
      <vt:variant>
        <vt:i4>1441841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_Toc213740477</vt:lpwstr>
      </vt:variant>
      <vt:variant>
        <vt:i4>1441841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_Toc213740476</vt:lpwstr>
      </vt:variant>
      <vt:variant>
        <vt:i4>1441841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_Toc213740475</vt:lpwstr>
      </vt:variant>
      <vt:variant>
        <vt:i4>1441841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_Toc213740474</vt:lpwstr>
      </vt:variant>
      <vt:variant>
        <vt:i4>1441841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_Toc213740473</vt:lpwstr>
      </vt:variant>
      <vt:variant>
        <vt:i4>1441841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_Toc213740472</vt:lpwstr>
      </vt:variant>
      <vt:variant>
        <vt:i4>1441841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_Toc213740471</vt:lpwstr>
      </vt:variant>
      <vt:variant>
        <vt:i4>1441841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_Toc213740470</vt:lpwstr>
      </vt:variant>
      <vt:variant>
        <vt:i4>1507377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_Toc213740469</vt:lpwstr>
      </vt:variant>
      <vt:variant>
        <vt:i4>1507377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_Toc213740468</vt:lpwstr>
      </vt:variant>
      <vt:variant>
        <vt:i4>1507377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_Toc213740467</vt:lpwstr>
      </vt:variant>
      <vt:variant>
        <vt:i4>1507377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_Toc213740466</vt:lpwstr>
      </vt:variant>
      <vt:variant>
        <vt:i4>1507377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_Toc213740465</vt:lpwstr>
      </vt:variant>
      <vt:variant>
        <vt:i4>1507377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_Toc213740464</vt:lpwstr>
      </vt:variant>
      <vt:variant>
        <vt:i4>1507377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_Toc213740463</vt:lpwstr>
      </vt:variant>
      <vt:variant>
        <vt:i4>1507377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_Toc213740462</vt:lpwstr>
      </vt:variant>
      <vt:variant>
        <vt:i4>1507377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_Toc213740461</vt:lpwstr>
      </vt:variant>
      <vt:variant>
        <vt:i4>1507377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_Toc213740460</vt:lpwstr>
      </vt:variant>
      <vt:variant>
        <vt:i4>1310769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_Toc213740459</vt:lpwstr>
      </vt:variant>
      <vt:variant>
        <vt:i4>1310769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_Toc213740458</vt:lpwstr>
      </vt:variant>
      <vt:variant>
        <vt:i4>1310769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_Toc213740457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_Toc213740456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_Toc213740455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_Toc213740454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_Toc213740453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_Toc213740452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_Toc213740451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_Toc213740450</vt:lpwstr>
      </vt:variant>
      <vt:variant>
        <vt:i4>1376305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_Toc213740449</vt:lpwstr>
      </vt:variant>
      <vt:variant>
        <vt:i4>1376305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_Toc213740448</vt:lpwstr>
      </vt:variant>
      <vt:variant>
        <vt:i4>1376305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_Toc213740447</vt:lpwstr>
      </vt:variant>
      <vt:variant>
        <vt:i4>1376305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_Toc213740446</vt:lpwstr>
      </vt:variant>
      <vt:variant>
        <vt:i4>1376305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_Toc213740445</vt:lpwstr>
      </vt:variant>
      <vt:variant>
        <vt:i4>1376305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_Toc213740444</vt:lpwstr>
      </vt:variant>
      <vt:variant>
        <vt:i4>1376305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_Toc213740443</vt:lpwstr>
      </vt:variant>
      <vt:variant>
        <vt:i4>1376305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_Toc213740442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Tese de Doutorado</dc:title>
  <dc:creator>Claudiani Waiandt</dc:creator>
  <cp:lastModifiedBy>Hidália</cp:lastModifiedBy>
  <cp:revision>2</cp:revision>
  <cp:lastPrinted>2010-04-19T00:55:00Z</cp:lastPrinted>
  <dcterms:created xsi:type="dcterms:W3CDTF">2024-11-09T11:43:00Z</dcterms:created>
  <dcterms:modified xsi:type="dcterms:W3CDTF">2024-11-09T11:43:00Z</dcterms:modified>
</cp:coreProperties>
</file>